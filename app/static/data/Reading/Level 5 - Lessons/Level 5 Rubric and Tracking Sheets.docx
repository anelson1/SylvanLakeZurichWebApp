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242"/>
        <w:gridCol w:w="2338"/>
        <w:gridCol w:w="6358"/>
      </w:tblGrid>
      <w:tr w:rsidR="00AC02C1" w14:paraId="7645E9C6" w14:textId="77777777" w:rsidTr="00AF69A7">
        <w:trPr>
          <w:trHeight w:val="576"/>
        </w:trPr>
        <w:tc>
          <w:tcPr>
            <w:tcW w:w="1350" w:type="dxa"/>
            <w:tcBorders>
              <w:right w:val="single" w:sz="18" w:space="0" w:color="7AC143"/>
            </w:tcBorders>
          </w:tcPr>
          <w:p w14:paraId="046C8237" w14:textId="3529A4B3" w:rsidR="00AC02C1" w:rsidRPr="00DF65DD" w:rsidRDefault="00AC02C1" w:rsidP="00753B5B">
            <w:pPr>
              <w:pStyle w:val="BRFRubricLevelNumbers"/>
            </w:pPr>
            <w:r w:rsidRPr="00DF65DD">
              <w:t>3</w:t>
            </w:r>
          </w:p>
        </w:tc>
        <w:tc>
          <w:tcPr>
            <w:tcW w:w="236" w:type="dxa"/>
          </w:tcPr>
          <w:p w14:paraId="7040781F" w14:textId="77777777" w:rsidR="00AC02C1" w:rsidRPr="00DF65DD" w:rsidRDefault="00AC02C1" w:rsidP="00AC02C1">
            <w:pPr>
              <w:pStyle w:val="BRFRubricBase"/>
            </w:pPr>
          </w:p>
        </w:tc>
        <w:tc>
          <w:tcPr>
            <w:tcW w:w="2284" w:type="dxa"/>
            <w:tcBorders>
              <w:left w:val="nil"/>
            </w:tcBorders>
          </w:tcPr>
          <w:p w14:paraId="51CC3B31" w14:textId="12EEDA7C" w:rsidR="00AC02C1" w:rsidRPr="00DF65DD" w:rsidRDefault="00AC02C1" w:rsidP="0006346C">
            <w:pPr>
              <w:pStyle w:val="BRFRubricLevels"/>
            </w:pPr>
            <w:r w:rsidRPr="00DF65DD">
              <w:t>Proficient</w:t>
            </w:r>
          </w:p>
        </w:tc>
        <w:tc>
          <w:tcPr>
            <w:tcW w:w="6210" w:type="dxa"/>
          </w:tcPr>
          <w:p w14:paraId="23079E05" w14:textId="5180CF10" w:rsidR="00AC02C1" w:rsidRPr="00DF65DD" w:rsidRDefault="00AC02C1" w:rsidP="0006346C">
            <w:pPr>
              <w:pStyle w:val="BRFRubricLevelSummary"/>
              <w:jc w:val="left"/>
            </w:pPr>
            <w:r w:rsidRPr="00DF65DD">
              <w:t>Student demonstrates competency over subject matter, including knowledge, skills, and application of skills and knowledge</w:t>
            </w:r>
          </w:p>
        </w:tc>
      </w:tr>
      <w:tr w:rsidR="00AC02C1" w14:paraId="2F70AAC3" w14:textId="77777777" w:rsidTr="00AF69A7">
        <w:tc>
          <w:tcPr>
            <w:tcW w:w="1350" w:type="dxa"/>
            <w:tcBorders>
              <w:right w:val="single" w:sz="18" w:space="0" w:color="7AC143"/>
            </w:tcBorders>
          </w:tcPr>
          <w:p w14:paraId="73264777" w14:textId="540D1A2A" w:rsidR="00AC02C1" w:rsidRPr="00DF65DD" w:rsidRDefault="00AC02C1" w:rsidP="00FB1BF8">
            <w:pPr>
              <w:pStyle w:val="BRFRubricKS"/>
            </w:pPr>
            <w:r w:rsidRPr="00DF65DD">
              <w:t>Knowledge</w:t>
            </w:r>
          </w:p>
        </w:tc>
        <w:tc>
          <w:tcPr>
            <w:tcW w:w="236" w:type="dxa"/>
          </w:tcPr>
          <w:p w14:paraId="4216098C" w14:textId="77777777" w:rsidR="00AC02C1" w:rsidRPr="00DF65DD" w:rsidRDefault="00AC02C1" w:rsidP="00AC02C1">
            <w:pPr>
              <w:pStyle w:val="BRFRubricBase"/>
            </w:pPr>
          </w:p>
        </w:tc>
        <w:tc>
          <w:tcPr>
            <w:tcW w:w="8494" w:type="dxa"/>
            <w:gridSpan w:val="2"/>
            <w:tcBorders>
              <w:left w:val="nil"/>
            </w:tcBorders>
          </w:tcPr>
          <w:p w14:paraId="6A1917F8" w14:textId="521671BC" w:rsidR="00AC02C1" w:rsidRPr="00DF65DD" w:rsidRDefault="00AC02C1" w:rsidP="00AC02C1">
            <w:pPr>
              <w:pStyle w:val="BRFRubricEntries"/>
            </w:pPr>
            <w:r w:rsidRPr="00DF65DD">
              <w:t>Student consistently demonstrates explicit understanding of the skill/strategy and its purpose.</w:t>
            </w:r>
          </w:p>
          <w:p w14:paraId="5FB97DA7" w14:textId="3E2B6BFE" w:rsidR="00AC02C1" w:rsidRPr="00DF65DD" w:rsidRDefault="00AC02C1" w:rsidP="00AC02C1">
            <w:pPr>
              <w:pStyle w:val="BRFRubricExamples"/>
              <w:rPr>
                <w:sz w:val="18"/>
                <w:szCs w:val="18"/>
              </w:rPr>
            </w:pPr>
            <w:r w:rsidRPr="00DF65DD">
              <w:rPr>
                <w:b/>
                <w:sz w:val="18"/>
                <w:szCs w:val="18"/>
              </w:rPr>
              <w:t>Example:</w:t>
            </w:r>
            <w:r w:rsidRPr="00DF65DD">
              <w:rPr>
                <w:sz w:val="18"/>
                <w:szCs w:val="18"/>
              </w:rPr>
              <w:tab/>
              <w:t xml:space="preserve">The student understands that </w:t>
            </w:r>
            <w:r w:rsidR="00E2363A" w:rsidRPr="00DF65DD">
              <w:rPr>
                <w:sz w:val="18"/>
                <w:szCs w:val="18"/>
              </w:rPr>
              <w:t>prefixes are meaningful parts and that when added to a word, they change the meaning of the word.</w:t>
            </w:r>
          </w:p>
          <w:p w14:paraId="29B8BE7E" w14:textId="291574AC" w:rsidR="00AC02C1" w:rsidRPr="00DF65DD" w:rsidRDefault="00AC02C1" w:rsidP="00AC02C1">
            <w:pPr>
              <w:pStyle w:val="BRFRubricExamples"/>
            </w:pPr>
            <w:r w:rsidRPr="00DF65DD">
              <w:rPr>
                <w:b/>
                <w:sz w:val="18"/>
                <w:szCs w:val="18"/>
              </w:rPr>
              <w:t>Example:</w:t>
            </w:r>
            <w:r w:rsidRPr="00DF65DD">
              <w:rPr>
                <w:sz w:val="18"/>
                <w:szCs w:val="18"/>
              </w:rPr>
              <w:tab/>
              <w:t>The student understands</w:t>
            </w:r>
            <w:r w:rsidR="002B4025">
              <w:rPr>
                <w:sz w:val="18"/>
                <w:szCs w:val="18"/>
              </w:rPr>
              <w:t xml:space="preserve"> </w:t>
            </w:r>
            <w:r w:rsidR="00DF65DD" w:rsidRPr="00DF65DD">
              <w:rPr>
                <w:sz w:val="18"/>
                <w:szCs w:val="18"/>
              </w:rPr>
              <w:t xml:space="preserve">cause-and-effect relationships </w:t>
            </w:r>
            <w:r w:rsidR="002B4025">
              <w:rPr>
                <w:sz w:val="18"/>
                <w:szCs w:val="18"/>
              </w:rPr>
              <w:t xml:space="preserve">and how they </w:t>
            </w:r>
            <w:r w:rsidR="001849DF">
              <w:rPr>
                <w:sz w:val="18"/>
                <w:szCs w:val="18"/>
              </w:rPr>
              <w:t>can be</w:t>
            </w:r>
            <w:r w:rsidR="002B4025">
              <w:rPr>
                <w:sz w:val="18"/>
                <w:szCs w:val="18"/>
              </w:rPr>
              <w:t xml:space="preserve"> used to organize text</w:t>
            </w:r>
            <w:r w:rsidR="00DF65DD" w:rsidRPr="00DF65DD">
              <w:rPr>
                <w:sz w:val="18"/>
                <w:szCs w:val="18"/>
              </w:rPr>
              <w:t>.</w:t>
            </w:r>
          </w:p>
        </w:tc>
      </w:tr>
      <w:tr w:rsidR="00AC02C1" w14:paraId="0DC7F369" w14:textId="77777777" w:rsidTr="00AF69A7">
        <w:tc>
          <w:tcPr>
            <w:tcW w:w="1350" w:type="dxa"/>
            <w:tcBorders>
              <w:right w:val="single" w:sz="18" w:space="0" w:color="7AC143"/>
            </w:tcBorders>
          </w:tcPr>
          <w:p w14:paraId="1053BD28" w14:textId="695B85CF" w:rsidR="00AC02C1" w:rsidRPr="00DF65DD" w:rsidRDefault="00AC02C1" w:rsidP="00FB1BF8">
            <w:pPr>
              <w:pStyle w:val="BRFRubricKS"/>
            </w:pPr>
            <w:r w:rsidRPr="00DF65DD">
              <w:t>Skills</w:t>
            </w:r>
          </w:p>
        </w:tc>
        <w:tc>
          <w:tcPr>
            <w:tcW w:w="236" w:type="dxa"/>
          </w:tcPr>
          <w:p w14:paraId="233FD955" w14:textId="77777777" w:rsidR="00AC02C1" w:rsidRPr="00DF65DD" w:rsidRDefault="00AC02C1" w:rsidP="00AC02C1">
            <w:pPr>
              <w:pStyle w:val="BRFRubricBase"/>
            </w:pPr>
          </w:p>
        </w:tc>
        <w:tc>
          <w:tcPr>
            <w:tcW w:w="8494" w:type="dxa"/>
            <w:gridSpan w:val="2"/>
            <w:tcBorders>
              <w:left w:val="nil"/>
            </w:tcBorders>
          </w:tcPr>
          <w:p w14:paraId="640310B1" w14:textId="58327859" w:rsidR="00AC02C1" w:rsidRPr="00DF65DD" w:rsidRDefault="00AC02C1" w:rsidP="00AC02C1">
            <w:pPr>
              <w:pStyle w:val="BRFRubricEntries"/>
            </w:pPr>
            <w:r w:rsidRPr="00DF65DD">
              <w:t>Student demonstrates the ability to independently apply the targeted skill/strategy to new situations.</w:t>
            </w:r>
          </w:p>
          <w:p w14:paraId="64A44AE3" w14:textId="013D4D9A" w:rsidR="00AC02C1" w:rsidRPr="00DF65DD" w:rsidRDefault="00AC02C1" w:rsidP="00AC02C1">
            <w:pPr>
              <w:pStyle w:val="BRFRubricExamples"/>
              <w:rPr>
                <w:sz w:val="18"/>
                <w:szCs w:val="18"/>
              </w:rPr>
            </w:pPr>
            <w:r w:rsidRPr="00DF65DD">
              <w:rPr>
                <w:b/>
                <w:sz w:val="18"/>
                <w:szCs w:val="18"/>
              </w:rPr>
              <w:t>Example:</w:t>
            </w:r>
            <w:r w:rsidRPr="00DF65DD">
              <w:rPr>
                <w:sz w:val="18"/>
                <w:szCs w:val="18"/>
              </w:rPr>
              <w:tab/>
              <w:t>The student independently identifie</w:t>
            </w:r>
            <w:r w:rsidR="00E2363A" w:rsidRPr="00DF65DD">
              <w:rPr>
                <w:sz w:val="18"/>
                <w:szCs w:val="18"/>
              </w:rPr>
              <w:t>s prefixes in words and determines their meanings.</w:t>
            </w:r>
          </w:p>
          <w:p w14:paraId="5D1F1DD2" w14:textId="0FFC332D" w:rsidR="00AC02C1" w:rsidRPr="00DF65DD" w:rsidRDefault="00AC02C1" w:rsidP="00AF69A7">
            <w:pPr>
              <w:pStyle w:val="BRFRubricExamples"/>
              <w:spacing w:after="240"/>
            </w:pPr>
            <w:r w:rsidRPr="00DF65DD">
              <w:rPr>
                <w:b/>
                <w:sz w:val="18"/>
                <w:szCs w:val="18"/>
              </w:rPr>
              <w:t>Example:</w:t>
            </w:r>
            <w:r w:rsidRPr="00DF65DD">
              <w:rPr>
                <w:sz w:val="18"/>
                <w:szCs w:val="18"/>
              </w:rPr>
              <w:tab/>
              <w:t xml:space="preserve">The student independently identifies the </w:t>
            </w:r>
            <w:r w:rsidR="00DF65DD" w:rsidRPr="00DF65DD">
              <w:rPr>
                <w:sz w:val="18"/>
                <w:szCs w:val="18"/>
              </w:rPr>
              <w:t>cause-and-effect relationships expressed in a newly presented reading selection.</w:t>
            </w:r>
          </w:p>
        </w:tc>
      </w:tr>
      <w:tr w:rsidR="00AC02C1" w14:paraId="39D90F32" w14:textId="77777777" w:rsidTr="00AF69A7">
        <w:trPr>
          <w:trHeight w:val="576"/>
        </w:trPr>
        <w:tc>
          <w:tcPr>
            <w:tcW w:w="1350" w:type="dxa"/>
            <w:tcBorders>
              <w:right w:val="single" w:sz="18" w:space="0" w:color="7AC143"/>
            </w:tcBorders>
          </w:tcPr>
          <w:p w14:paraId="4AD1A8C2" w14:textId="48800D4E" w:rsidR="00AC02C1" w:rsidRPr="00DF65DD" w:rsidRDefault="00AC02C1" w:rsidP="0006346C">
            <w:pPr>
              <w:pStyle w:val="BRFRubricLevelNumbers"/>
            </w:pPr>
            <w:r w:rsidRPr="00DF65DD">
              <w:t>2</w:t>
            </w:r>
          </w:p>
        </w:tc>
        <w:tc>
          <w:tcPr>
            <w:tcW w:w="236" w:type="dxa"/>
          </w:tcPr>
          <w:p w14:paraId="5A5642E4" w14:textId="77777777" w:rsidR="00AC02C1" w:rsidRPr="00DF65DD" w:rsidRDefault="00AC02C1" w:rsidP="0006346C">
            <w:pPr>
              <w:pStyle w:val="BRFRubricBase"/>
            </w:pPr>
          </w:p>
        </w:tc>
        <w:tc>
          <w:tcPr>
            <w:tcW w:w="2284" w:type="dxa"/>
            <w:tcBorders>
              <w:left w:val="nil"/>
            </w:tcBorders>
          </w:tcPr>
          <w:p w14:paraId="6843FB5B" w14:textId="7381EC61" w:rsidR="00AC02C1" w:rsidRPr="00DF65DD" w:rsidRDefault="00AC02C1" w:rsidP="0006346C">
            <w:pPr>
              <w:pStyle w:val="BRFRubricLevels"/>
            </w:pPr>
            <w:r w:rsidRPr="00DF65DD">
              <w:t>Basic</w:t>
            </w:r>
          </w:p>
        </w:tc>
        <w:tc>
          <w:tcPr>
            <w:tcW w:w="6210" w:type="dxa"/>
          </w:tcPr>
          <w:p w14:paraId="130ECCF2" w14:textId="0E8A6EE6" w:rsidR="00AC02C1" w:rsidRPr="00DF65DD" w:rsidRDefault="00AC02C1" w:rsidP="0006346C">
            <w:pPr>
              <w:pStyle w:val="BRFRubricLevelSummary"/>
              <w:jc w:val="left"/>
            </w:pPr>
            <w:r w:rsidRPr="00DF65DD">
              <w:t>Student demonstrates partial mastery of prerequisite knowledge and skills</w:t>
            </w:r>
          </w:p>
        </w:tc>
      </w:tr>
      <w:tr w:rsidR="00AC02C1" w14:paraId="3CAB42AD" w14:textId="77777777" w:rsidTr="00AF69A7">
        <w:tc>
          <w:tcPr>
            <w:tcW w:w="1350" w:type="dxa"/>
            <w:tcBorders>
              <w:right w:val="single" w:sz="18" w:space="0" w:color="7AC143"/>
            </w:tcBorders>
          </w:tcPr>
          <w:p w14:paraId="5728BC3E" w14:textId="5D8D16F0" w:rsidR="00AC02C1" w:rsidRPr="00DF65DD" w:rsidRDefault="00AC02C1" w:rsidP="00FB1BF8">
            <w:pPr>
              <w:pStyle w:val="BRFRubricKS"/>
            </w:pPr>
            <w:r w:rsidRPr="00DF65DD">
              <w:t>Knowledge</w:t>
            </w:r>
          </w:p>
        </w:tc>
        <w:tc>
          <w:tcPr>
            <w:tcW w:w="236" w:type="dxa"/>
          </w:tcPr>
          <w:p w14:paraId="0663A1CF" w14:textId="77777777" w:rsidR="00AC02C1" w:rsidRPr="00DF65DD" w:rsidRDefault="00AC02C1" w:rsidP="00AC02C1">
            <w:pPr>
              <w:pStyle w:val="BRFRubricBase"/>
            </w:pPr>
          </w:p>
        </w:tc>
        <w:tc>
          <w:tcPr>
            <w:tcW w:w="8494" w:type="dxa"/>
            <w:gridSpan w:val="2"/>
            <w:tcBorders>
              <w:left w:val="nil"/>
            </w:tcBorders>
          </w:tcPr>
          <w:p w14:paraId="379C08C6" w14:textId="53CD4F2F" w:rsidR="00AC02C1" w:rsidRPr="00DF65DD" w:rsidRDefault="00AC02C1" w:rsidP="0006346C">
            <w:pPr>
              <w:pStyle w:val="BRFRubricEntries"/>
            </w:pPr>
            <w:r w:rsidRPr="00DF65DD">
              <w:t>Student demonstrates understanding of the skill/strategy and its purpose, with teacher support.</w:t>
            </w:r>
          </w:p>
          <w:p w14:paraId="78096526" w14:textId="0A28CA3F" w:rsidR="00AC02C1" w:rsidRPr="00DF65DD" w:rsidRDefault="00AC02C1" w:rsidP="00AC02C1">
            <w:pPr>
              <w:pStyle w:val="BRFRubricExamples"/>
              <w:rPr>
                <w:sz w:val="18"/>
                <w:szCs w:val="18"/>
              </w:rPr>
            </w:pPr>
            <w:r w:rsidRPr="00DF65DD">
              <w:rPr>
                <w:b/>
                <w:sz w:val="18"/>
                <w:szCs w:val="18"/>
              </w:rPr>
              <w:t>Example:</w:t>
            </w:r>
            <w:r w:rsidRPr="00DF65DD">
              <w:rPr>
                <w:sz w:val="18"/>
                <w:szCs w:val="18"/>
              </w:rPr>
              <w:tab/>
              <w:t xml:space="preserve">With teacher guidance, the student demonstrates understanding that </w:t>
            </w:r>
            <w:r w:rsidR="00E2363A" w:rsidRPr="00DF65DD">
              <w:rPr>
                <w:sz w:val="18"/>
                <w:szCs w:val="18"/>
              </w:rPr>
              <w:t>prefixes are meaningful parts and that when added to a word, they change the meaning of the word.</w:t>
            </w:r>
          </w:p>
          <w:p w14:paraId="014B3134" w14:textId="2EDB5826" w:rsidR="00AC02C1" w:rsidRPr="00DF65DD" w:rsidRDefault="00AC02C1" w:rsidP="00AC02C1">
            <w:pPr>
              <w:pStyle w:val="BRFRubricExamples"/>
            </w:pPr>
            <w:r w:rsidRPr="00DF65DD">
              <w:rPr>
                <w:b/>
                <w:sz w:val="18"/>
                <w:szCs w:val="18"/>
              </w:rPr>
              <w:t>Example:</w:t>
            </w:r>
            <w:r w:rsidRPr="00DF65DD">
              <w:rPr>
                <w:sz w:val="18"/>
                <w:szCs w:val="18"/>
              </w:rPr>
              <w:tab/>
              <w:t xml:space="preserve">With teacher guidance, the student demonstrates understanding of </w:t>
            </w:r>
            <w:r w:rsidR="00DF65DD" w:rsidRPr="00DF65DD">
              <w:rPr>
                <w:sz w:val="18"/>
                <w:szCs w:val="18"/>
              </w:rPr>
              <w:t>cause-and-effect relationships and how they can be used to organize text.</w:t>
            </w:r>
          </w:p>
        </w:tc>
      </w:tr>
      <w:tr w:rsidR="00AC02C1" w14:paraId="65735AE8" w14:textId="77777777" w:rsidTr="00AF69A7">
        <w:tc>
          <w:tcPr>
            <w:tcW w:w="1350" w:type="dxa"/>
            <w:tcBorders>
              <w:right w:val="single" w:sz="18" w:space="0" w:color="7AC143"/>
            </w:tcBorders>
          </w:tcPr>
          <w:p w14:paraId="1129B5D4" w14:textId="08B5D327" w:rsidR="00AC02C1" w:rsidRPr="00DF65DD" w:rsidRDefault="00AC02C1" w:rsidP="00FB1BF8">
            <w:pPr>
              <w:pStyle w:val="BRFRubricKS"/>
            </w:pPr>
            <w:r w:rsidRPr="00DF65DD">
              <w:t>Skills</w:t>
            </w:r>
          </w:p>
        </w:tc>
        <w:tc>
          <w:tcPr>
            <w:tcW w:w="236" w:type="dxa"/>
          </w:tcPr>
          <w:p w14:paraId="26055DF0" w14:textId="77777777" w:rsidR="00AC02C1" w:rsidRPr="00DF65DD" w:rsidRDefault="00AC02C1" w:rsidP="00AC02C1">
            <w:pPr>
              <w:pStyle w:val="BRFRubricBase"/>
            </w:pPr>
          </w:p>
        </w:tc>
        <w:tc>
          <w:tcPr>
            <w:tcW w:w="8494" w:type="dxa"/>
            <w:gridSpan w:val="2"/>
            <w:tcBorders>
              <w:left w:val="nil"/>
            </w:tcBorders>
          </w:tcPr>
          <w:p w14:paraId="4D965617" w14:textId="27132F2B" w:rsidR="00AC02C1" w:rsidRPr="00DF65DD" w:rsidRDefault="00AC02C1" w:rsidP="0006346C">
            <w:pPr>
              <w:pStyle w:val="BRFRubricEntries"/>
            </w:pPr>
            <w:r w:rsidRPr="00DF65DD">
              <w:t>Student demonstrates the ability to apply the targeted skill/strategy within teacher-directed activities.</w:t>
            </w:r>
          </w:p>
          <w:p w14:paraId="1B718E51" w14:textId="14DD300B" w:rsidR="00AC02C1" w:rsidRPr="00DF65DD" w:rsidRDefault="00AC02C1" w:rsidP="00AC02C1">
            <w:pPr>
              <w:pStyle w:val="BRFRubricExamples"/>
              <w:rPr>
                <w:sz w:val="18"/>
                <w:szCs w:val="18"/>
              </w:rPr>
            </w:pPr>
            <w:r w:rsidRPr="00DF65DD">
              <w:rPr>
                <w:b/>
                <w:sz w:val="18"/>
                <w:szCs w:val="18"/>
              </w:rPr>
              <w:t>Example:</w:t>
            </w:r>
            <w:r w:rsidRPr="00DF65DD">
              <w:rPr>
                <w:sz w:val="18"/>
                <w:szCs w:val="18"/>
              </w:rPr>
              <w:tab/>
              <w:t xml:space="preserve">With teacher guidance, the student identifies </w:t>
            </w:r>
            <w:r w:rsidR="00E2363A" w:rsidRPr="00DF65DD">
              <w:rPr>
                <w:sz w:val="18"/>
                <w:szCs w:val="18"/>
              </w:rPr>
              <w:t>prefixes in words and determines their meanings.</w:t>
            </w:r>
          </w:p>
          <w:p w14:paraId="62049920" w14:textId="12969AD5" w:rsidR="00AC02C1" w:rsidRPr="00DF65DD" w:rsidRDefault="00AC02C1" w:rsidP="00AF69A7">
            <w:pPr>
              <w:pStyle w:val="BRFRubricExamples"/>
              <w:spacing w:after="240"/>
            </w:pPr>
            <w:r w:rsidRPr="00DF65DD">
              <w:rPr>
                <w:b/>
                <w:sz w:val="18"/>
                <w:szCs w:val="18"/>
              </w:rPr>
              <w:t>Example:</w:t>
            </w:r>
            <w:r w:rsidRPr="00DF65DD">
              <w:rPr>
                <w:sz w:val="18"/>
                <w:szCs w:val="18"/>
              </w:rPr>
              <w:tab/>
              <w:t xml:space="preserve">With teacher guidance, the student locates </w:t>
            </w:r>
            <w:r w:rsidR="00DF65DD" w:rsidRPr="00DF65DD">
              <w:rPr>
                <w:sz w:val="18"/>
                <w:szCs w:val="18"/>
              </w:rPr>
              <w:t>cause-and-effect relationships within a newly presented reading selection.</w:t>
            </w:r>
          </w:p>
        </w:tc>
      </w:tr>
      <w:tr w:rsidR="00AC02C1" w14:paraId="385931A0" w14:textId="77777777" w:rsidTr="00AF69A7">
        <w:trPr>
          <w:trHeight w:val="576"/>
        </w:trPr>
        <w:tc>
          <w:tcPr>
            <w:tcW w:w="1350" w:type="dxa"/>
            <w:tcBorders>
              <w:right w:val="single" w:sz="18" w:space="0" w:color="7AC143"/>
            </w:tcBorders>
          </w:tcPr>
          <w:p w14:paraId="157360E8" w14:textId="0020C309" w:rsidR="00AC02C1" w:rsidRPr="00DF65DD" w:rsidRDefault="00AC02C1" w:rsidP="00753B5B">
            <w:pPr>
              <w:pStyle w:val="BRFRubricLevelNumbers"/>
            </w:pPr>
            <w:r w:rsidRPr="00DF65DD">
              <w:t>1</w:t>
            </w:r>
          </w:p>
        </w:tc>
        <w:tc>
          <w:tcPr>
            <w:tcW w:w="236" w:type="dxa"/>
          </w:tcPr>
          <w:p w14:paraId="1240127D" w14:textId="77777777" w:rsidR="00AC02C1" w:rsidRPr="00DF65DD" w:rsidRDefault="00AC02C1" w:rsidP="00AC02C1">
            <w:pPr>
              <w:pStyle w:val="BRFRubricBase"/>
            </w:pPr>
          </w:p>
        </w:tc>
        <w:tc>
          <w:tcPr>
            <w:tcW w:w="2284" w:type="dxa"/>
            <w:tcBorders>
              <w:left w:val="nil"/>
            </w:tcBorders>
          </w:tcPr>
          <w:p w14:paraId="065969F8" w14:textId="6AE5F049" w:rsidR="00AC02C1" w:rsidRPr="00DF65DD" w:rsidRDefault="00AC02C1" w:rsidP="0006346C">
            <w:pPr>
              <w:pStyle w:val="BRFRubricLevels"/>
            </w:pPr>
            <w:r w:rsidRPr="00DF65DD">
              <w:t>Below Basic</w:t>
            </w:r>
          </w:p>
        </w:tc>
        <w:tc>
          <w:tcPr>
            <w:tcW w:w="6210" w:type="dxa"/>
          </w:tcPr>
          <w:p w14:paraId="2F42FFB9" w14:textId="326E84E4" w:rsidR="00AC02C1" w:rsidRPr="00DF65DD" w:rsidRDefault="00AC02C1" w:rsidP="0006346C">
            <w:pPr>
              <w:pStyle w:val="BRFRubricLevelSummary"/>
              <w:jc w:val="left"/>
            </w:pPr>
            <w:r w:rsidRPr="00DF65DD">
              <w:t>Student demonstrates limited mastery of prerequisite knowledge and skills</w:t>
            </w:r>
          </w:p>
        </w:tc>
      </w:tr>
      <w:tr w:rsidR="00AC02C1" w14:paraId="66569FB9" w14:textId="77777777" w:rsidTr="00AF69A7">
        <w:tc>
          <w:tcPr>
            <w:tcW w:w="1350" w:type="dxa"/>
            <w:tcBorders>
              <w:right w:val="single" w:sz="18" w:space="0" w:color="7AC143"/>
            </w:tcBorders>
          </w:tcPr>
          <w:p w14:paraId="50D1A3A9" w14:textId="459CD2A6" w:rsidR="00AC02C1" w:rsidRPr="00DF65DD" w:rsidRDefault="00AC02C1" w:rsidP="00FB1BF8">
            <w:pPr>
              <w:pStyle w:val="BRFRubricKS"/>
            </w:pPr>
            <w:r w:rsidRPr="00DF65DD">
              <w:t>Knowledge</w:t>
            </w:r>
          </w:p>
        </w:tc>
        <w:tc>
          <w:tcPr>
            <w:tcW w:w="236" w:type="dxa"/>
          </w:tcPr>
          <w:p w14:paraId="6B1C4A93" w14:textId="77777777" w:rsidR="00AC02C1" w:rsidRPr="00DF65DD" w:rsidRDefault="00AC02C1" w:rsidP="00AC02C1">
            <w:pPr>
              <w:pStyle w:val="BRFRubricBase"/>
            </w:pPr>
          </w:p>
        </w:tc>
        <w:tc>
          <w:tcPr>
            <w:tcW w:w="8494" w:type="dxa"/>
            <w:gridSpan w:val="2"/>
            <w:tcBorders>
              <w:left w:val="nil"/>
            </w:tcBorders>
          </w:tcPr>
          <w:p w14:paraId="16B922ED" w14:textId="311E1BC6" w:rsidR="00AC02C1" w:rsidRPr="00DF65DD" w:rsidRDefault="00AC02C1" w:rsidP="0006346C">
            <w:pPr>
              <w:pStyle w:val="BRFRubricEntries"/>
            </w:pPr>
            <w:r w:rsidRPr="00DF65DD">
              <w:t>Student demonstrates limited understanding of the skill/strategy and its purpose.</w:t>
            </w:r>
          </w:p>
          <w:p w14:paraId="577DAD12" w14:textId="0EB5FB58" w:rsidR="00AC02C1" w:rsidRPr="00DF65DD" w:rsidRDefault="00AC02C1" w:rsidP="00D40C8A">
            <w:pPr>
              <w:pStyle w:val="BRFRubricExamples"/>
              <w:rPr>
                <w:sz w:val="18"/>
                <w:szCs w:val="18"/>
              </w:rPr>
            </w:pPr>
            <w:r w:rsidRPr="00DF65DD">
              <w:rPr>
                <w:b/>
                <w:sz w:val="18"/>
                <w:szCs w:val="18"/>
              </w:rPr>
              <w:t>Example:</w:t>
            </w:r>
            <w:r w:rsidR="00D40C8A" w:rsidRPr="00DF65DD">
              <w:rPr>
                <w:sz w:val="18"/>
                <w:szCs w:val="18"/>
              </w:rPr>
              <w:tab/>
            </w:r>
            <w:r w:rsidRPr="00DF65DD">
              <w:rPr>
                <w:sz w:val="18"/>
                <w:szCs w:val="18"/>
              </w:rPr>
              <w:t xml:space="preserve">The student demonstrates limited understanding that </w:t>
            </w:r>
            <w:r w:rsidR="00E2363A" w:rsidRPr="00DF65DD">
              <w:rPr>
                <w:sz w:val="18"/>
                <w:szCs w:val="18"/>
              </w:rPr>
              <w:t>prefixes are meaningful parts and that when added to a word, they change the meaning of the word.</w:t>
            </w:r>
          </w:p>
          <w:p w14:paraId="7B722DDE" w14:textId="009E96EA" w:rsidR="00AC02C1" w:rsidRPr="00DF65DD" w:rsidRDefault="00AC02C1" w:rsidP="00D40C8A">
            <w:pPr>
              <w:pStyle w:val="BRFRubricExamples"/>
            </w:pPr>
            <w:r w:rsidRPr="00DF65DD">
              <w:rPr>
                <w:b/>
                <w:sz w:val="18"/>
                <w:szCs w:val="18"/>
              </w:rPr>
              <w:t>Example:</w:t>
            </w:r>
            <w:r w:rsidR="00D40C8A" w:rsidRPr="00DF65DD">
              <w:rPr>
                <w:sz w:val="18"/>
                <w:szCs w:val="18"/>
              </w:rPr>
              <w:tab/>
            </w:r>
            <w:r w:rsidRPr="00DF65DD">
              <w:rPr>
                <w:sz w:val="18"/>
                <w:szCs w:val="18"/>
              </w:rPr>
              <w:t xml:space="preserve">The student demonstrates limited understanding of </w:t>
            </w:r>
            <w:r w:rsidR="00DF65DD" w:rsidRPr="00DF65DD">
              <w:rPr>
                <w:sz w:val="18"/>
                <w:szCs w:val="18"/>
              </w:rPr>
              <w:t>cause-and-effect relationships and how they can be used to organize text.</w:t>
            </w:r>
          </w:p>
        </w:tc>
      </w:tr>
      <w:tr w:rsidR="00AC02C1" w14:paraId="6E9B78C0" w14:textId="77777777" w:rsidTr="00AF69A7">
        <w:tc>
          <w:tcPr>
            <w:tcW w:w="1350" w:type="dxa"/>
            <w:tcBorders>
              <w:right w:val="single" w:sz="18" w:space="0" w:color="7AC143"/>
            </w:tcBorders>
          </w:tcPr>
          <w:p w14:paraId="5BFC69B5" w14:textId="2C49FA7B" w:rsidR="00AC02C1" w:rsidRPr="00DF65DD" w:rsidRDefault="00AC02C1" w:rsidP="00FB1BF8">
            <w:pPr>
              <w:pStyle w:val="BRFRubricKS"/>
            </w:pPr>
            <w:r w:rsidRPr="00DF65DD">
              <w:t>Skills</w:t>
            </w:r>
          </w:p>
        </w:tc>
        <w:tc>
          <w:tcPr>
            <w:tcW w:w="236" w:type="dxa"/>
          </w:tcPr>
          <w:p w14:paraId="69CEEF9C" w14:textId="77777777" w:rsidR="00AC02C1" w:rsidRPr="00DF65DD" w:rsidRDefault="00AC02C1" w:rsidP="00AC02C1">
            <w:pPr>
              <w:pStyle w:val="BRFRubricBase"/>
            </w:pPr>
          </w:p>
        </w:tc>
        <w:tc>
          <w:tcPr>
            <w:tcW w:w="8494" w:type="dxa"/>
            <w:gridSpan w:val="2"/>
            <w:tcBorders>
              <w:left w:val="nil"/>
            </w:tcBorders>
          </w:tcPr>
          <w:p w14:paraId="32E1B025" w14:textId="5C3B4B91" w:rsidR="00AC02C1" w:rsidRPr="00DF65DD" w:rsidRDefault="00AC02C1" w:rsidP="0006346C">
            <w:pPr>
              <w:pStyle w:val="BRFRubricEntries"/>
            </w:pPr>
            <w:r w:rsidRPr="00DF65DD">
              <w:t>Student demonstrates limited ability to apply the targeted skill/strategy and is dependent on teacher support and guidance.</w:t>
            </w:r>
          </w:p>
          <w:p w14:paraId="172F4ED7" w14:textId="4E066E74" w:rsidR="00AC02C1" w:rsidRPr="00DF65DD" w:rsidRDefault="00AC02C1" w:rsidP="00D40C8A">
            <w:pPr>
              <w:pStyle w:val="BRFRubricExamples"/>
              <w:rPr>
                <w:sz w:val="18"/>
                <w:szCs w:val="18"/>
              </w:rPr>
            </w:pPr>
            <w:r w:rsidRPr="00DF65DD">
              <w:rPr>
                <w:b/>
                <w:sz w:val="18"/>
                <w:szCs w:val="18"/>
              </w:rPr>
              <w:t>Example:</w:t>
            </w:r>
            <w:r w:rsidR="00D40C8A" w:rsidRPr="00DF65DD">
              <w:rPr>
                <w:sz w:val="18"/>
                <w:szCs w:val="18"/>
              </w:rPr>
              <w:tab/>
            </w:r>
            <w:r w:rsidRPr="00DF65DD">
              <w:rPr>
                <w:sz w:val="18"/>
                <w:szCs w:val="18"/>
              </w:rPr>
              <w:t>Despite teacher assistance, the student demonstrates inconsistent ability to identify</w:t>
            </w:r>
            <w:r w:rsidR="00E2363A" w:rsidRPr="00DF65DD">
              <w:rPr>
                <w:sz w:val="18"/>
                <w:szCs w:val="18"/>
              </w:rPr>
              <w:t xml:space="preserve"> prefixes in words and determine their meanings.</w:t>
            </w:r>
          </w:p>
          <w:p w14:paraId="51E2386C" w14:textId="64F544DE" w:rsidR="00AC02C1" w:rsidRPr="00DF65DD" w:rsidRDefault="00AC02C1" w:rsidP="00D40C8A">
            <w:pPr>
              <w:pStyle w:val="BRFRubricExamples"/>
            </w:pPr>
            <w:r w:rsidRPr="00DF65DD">
              <w:rPr>
                <w:b/>
                <w:sz w:val="18"/>
                <w:szCs w:val="18"/>
              </w:rPr>
              <w:t>Example:</w:t>
            </w:r>
            <w:r w:rsidR="00D40C8A" w:rsidRPr="00DF65DD">
              <w:rPr>
                <w:sz w:val="18"/>
                <w:szCs w:val="18"/>
              </w:rPr>
              <w:tab/>
            </w:r>
            <w:r w:rsidRPr="00DF65DD">
              <w:rPr>
                <w:sz w:val="18"/>
                <w:szCs w:val="18"/>
              </w:rPr>
              <w:t xml:space="preserve">The student inconsistently identifies </w:t>
            </w:r>
            <w:r w:rsidR="00DF65DD" w:rsidRPr="00DF65DD">
              <w:rPr>
                <w:sz w:val="18"/>
                <w:szCs w:val="18"/>
              </w:rPr>
              <w:t>cause-and-effect relationships in text during teacher-assisted activities.</w:t>
            </w:r>
          </w:p>
        </w:tc>
      </w:tr>
    </w:tbl>
    <w:p w14:paraId="4336BFE3" w14:textId="0271E2D4" w:rsidR="00CE519E" w:rsidRDefault="00CE519E" w:rsidP="0006346C">
      <w:pPr>
        <w:pStyle w:val="NoSpacing"/>
        <w:rPr>
          <w:sz w:val="2"/>
        </w:rPr>
      </w:pPr>
    </w:p>
    <w:p w14:paraId="66178108" w14:textId="77777777" w:rsidR="00CE519E" w:rsidRDefault="00CE519E">
      <w:pPr>
        <w:spacing w:before="0" w:after="160"/>
        <w:rPr>
          <w:sz w:val="2"/>
        </w:rPr>
      </w:pPr>
      <w:r>
        <w:rPr>
          <w:sz w:val="2"/>
        </w:rPr>
        <w:br w:type="page"/>
      </w:r>
    </w:p>
    <w:p w14:paraId="19CC149E" w14:textId="77777777" w:rsidR="00CE519E" w:rsidRDefault="00CE519E" w:rsidP="00CE519E">
      <w:pPr>
        <w:rPr>
          <w:sz w:val="2"/>
          <w:szCs w:val="2"/>
        </w:rPr>
        <w:sectPr w:rsidR="00CE519E">
          <w:headerReference w:type="even" r:id="rId8"/>
          <w:headerReference w:type="default" r:id="rId9"/>
          <w:pgSz w:w="12240" w:h="15840"/>
          <w:pgMar w:top="1540" w:right="960" w:bottom="880" w:left="960" w:header="704" w:footer="682" w:gutter="0"/>
          <w:cols w:space="72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4311"/>
        <w:gridCol w:w="5080"/>
      </w:tblGrid>
      <w:tr w:rsidR="000B1690" w:rsidRPr="00724CFB" w14:paraId="741F25BC" w14:textId="77777777" w:rsidTr="00D320B1">
        <w:trPr>
          <w:trHeight w:val="954"/>
        </w:trPr>
        <w:tc>
          <w:tcPr>
            <w:tcW w:w="1008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05E6713C" w14:textId="77777777" w:rsidR="000B1690" w:rsidRDefault="000B1690" w:rsidP="00D320B1">
            <w:pPr>
              <w:pStyle w:val="BRFTTDirections"/>
              <w:spacing w:before="120"/>
            </w:pPr>
            <w:r w:rsidRPr="00A358C3">
              <w:rPr>
                <w:b/>
              </w:rPr>
              <w:lastRenderedPageBreak/>
              <w:t>Directions:</w:t>
            </w:r>
            <w:r w:rsidRPr="00A358C3">
              <w:t xml:space="preserve"> Assess the student’s performance every session</w:t>
            </w:r>
            <w:r>
              <w:t>*</w:t>
            </w:r>
            <w:r w:rsidRPr="00A358C3">
              <w:t xml:space="preserve"> using the Rubric for Evaluation of Student Progress. Indicate the date of the lesson, place the student’s score next to the skills listed, and add comments and initials.</w:t>
            </w:r>
          </w:p>
          <w:p w14:paraId="3C35B9A1" w14:textId="3B0307D7" w:rsidR="000B1690" w:rsidRPr="00A358C3" w:rsidRDefault="000B1690" w:rsidP="009438A6">
            <w:pPr>
              <w:pStyle w:val="BRFTTDirections"/>
              <w:spacing w:before="120"/>
            </w:pPr>
            <w:r>
              <w:t>*Only assess Fluency in every third sess</w:t>
            </w:r>
            <w:r w:rsidR="009438A6">
              <w:t>i</w:t>
            </w:r>
            <w:r>
              <w:t>on.</w:t>
            </w:r>
          </w:p>
        </w:tc>
      </w:tr>
      <w:tr w:rsidR="000B1690" w:rsidRPr="00724CFB" w14:paraId="43DC6E07" w14:textId="77777777" w:rsidTr="00D320B1">
        <w:trPr>
          <w:gridAfter w:val="1"/>
          <w:wAfter w:w="5080" w:type="dxa"/>
          <w:trHeight w:val="504"/>
        </w:trPr>
        <w:tc>
          <w:tcPr>
            <w:tcW w:w="689" w:type="dxa"/>
            <w:shd w:val="clear" w:color="auto" w:fill="BFBFBF" w:themeFill="background1" w:themeFillShade="BF"/>
          </w:tcPr>
          <w:p w14:paraId="69F78BBD" w14:textId="77777777" w:rsidR="000B1690" w:rsidRPr="00724CFB" w:rsidRDefault="000B1690" w:rsidP="00D320B1">
            <w:pPr>
              <w:pStyle w:val="BRFTTDirections"/>
              <w:rPr>
                <w:highlight w:val="yellow"/>
              </w:rPr>
            </w:pP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8C7F9" w14:textId="77777777" w:rsidR="000B1690" w:rsidRPr="00A358C3" w:rsidRDefault="000B1690" w:rsidP="00D320B1">
            <w:pPr>
              <w:pStyle w:val="BRFTTDirections"/>
            </w:pPr>
            <w:r>
              <w:t>Word Study</w:t>
            </w:r>
          </w:p>
        </w:tc>
      </w:tr>
      <w:tr w:rsidR="000B1690" w:rsidRPr="00724CFB" w14:paraId="62D8826A" w14:textId="77777777" w:rsidTr="00D320B1">
        <w:trPr>
          <w:gridAfter w:val="1"/>
          <w:wAfter w:w="5080" w:type="dxa"/>
          <w:trHeight w:val="504"/>
        </w:trPr>
        <w:tc>
          <w:tcPr>
            <w:tcW w:w="689" w:type="dxa"/>
            <w:shd w:val="clear" w:color="auto" w:fill="D9D9D9" w:themeFill="background1" w:themeFillShade="D9"/>
          </w:tcPr>
          <w:p w14:paraId="7A75E2D3" w14:textId="77777777" w:rsidR="000B1690" w:rsidRPr="00724CFB" w:rsidRDefault="000B1690" w:rsidP="00D320B1">
            <w:pPr>
              <w:pStyle w:val="BRFTTDirections"/>
              <w:rPr>
                <w:highlight w:val="yellow"/>
              </w:rPr>
            </w:pP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BA227" w14:textId="77777777" w:rsidR="000B1690" w:rsidRPr="00A358C3" w:rsidRDefault="000B1690" w:rsidP="00D320B1">
            <w:pPr>
              <w:pStyle w:val="BRFTTDirections"/>
            </w:pPr>
            <w:r>
              <w:t>Fluency</w:t>
            </w:r>
          </w:p>
        </w:tc>
      </w:tr>
      <w:tr w:rsidR="000B1690" w:rsidRPr="00724CFB" w14:paraId="49476DAF" w14:textId="77777777" w:rsidTr="00D320B1">
        <w:trPr>
          <w:gridAfter w:val="1"/>
          <w:wAfter w:w="5080" w:type="dxa"/>
          <w:trHeight w:val="504"/>
        </w:trPr>
        <w:tc>
          <w:tcPr>
            <w:tcW w:w="689" w:type="dxa"/>
            <w:shd w:val="clear" w:color="auto" w:fill="F2F2F2" w:themeFill="background1" w:themeFillShade="F2"/>
          </w:tcPr>
          <w:p w14:paraId="27100AF4" w14:textId="77777777" w:rsidR="000B1690" w:rsidRPr="00724CFB" w:rsidRDefault="000B1690" w:rsidP="00D320B1">
            <w:pPr>
              <w:pStyle w:val="BRFTTDirections"/>
              <w:rPr>
                <w:highlight w:val="yellow"/>
              </w:rPr>
            </w:pP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10271" w14:textId="77777777" w:rsidR="000B1690" w:rsidRPr="00A358C3" w:rsidRDefault="000B1690" w:rsidP="00D320B1">
            <w:pPr>
              <w:pStyle w:val="BRFTTDirections"/>
            </w:pPr>
            <w:r>
              <w:t>Comprehension</w:t>
            </w:r>
          </w:p>
        </w:tc>
      </w:tr>
      <w:tr w:rsidR="000B1690" w14:paraId="0F6440AC" w14:textId="77777777" w:rsidTr="00D320B1">
        <w:trPr>
          <w:gridAfter w:val="1"/>
          <w:wAfter w:w="5080" w:type="dxa"/>
          <w:trHeight w:val="504"/>
        </w:trPr>
        <w:tc>
          <w:tcPr>
            <w:tcW w:w="689" w:type="dxa"/>
            <w:tcBorders>
              <w:bottom w:val="single" w:sz="4" w:space="0" w:color="auto"/>
            </w:tcBorders>
          </w:tcPr>
          <w:p w14:paraId="5447BB19" w14:textId="77777777" w:rsidR="000B1690" w:rsidRPr="00724CFB" w:rsidRDefault="000B1690" w:rsidP="00D320B1">
            <w:pPr>
              <w:pStyle w:val="BRFTTDirections"/>
              <w:rPr>
                <w:highlight w:val="yellow"/>
              </w:rPr>
            </w:pP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196D5" w14:textId="77777777" w:rsidR="000B1690" w:rsidRPr="00A358C3" w:rsidRDefault="000B1690" w:rsidP="00D320B1">
            <w:pPr>
              <w:pStyle w:val="BRFTTDirections"/>
            </w:pPr>
            <w:r w:rsidRPr="00A358C3">
              <w:t>Vocabulary</w:t>
            </w:r>
          </w:p>
        </w:tc>
      </w:tr>
    </w:tbl>
    <w:p w14:paraId="1411D16A" w14:textId="77777777" w:rsidR="000B1690" w:rsidRPr="00EB4DFC" w:rsidRDefault="000B1690" w:rsidP="000B1690">
      <w:pPr>
        <w:rPr>
          <w:sz w:val="2"/>
        </w:rPr>
      </w:pPr>
    </w:p>
    <w:tbl>
      <w:tblPr>
        <w:tblStyle w:val="TableGrid"/>
        <w:tblW w:w="5002" w:type="pct"/>
        <w:tblInd w:w="-5" w:type="dxa"/>
        <w:tblLook w:val="04A0" w:firstRow="1" w:lastRow="0" w:firstColumn="1" w:lastColumn="0" w:noHBand="0" w:noVBand="1"/>
      </w:tblPr>
      <w:tblGrid>
        <w:gridCol w:w="753"/>
        <w:gridCol w:w="3165"/>
        <w:gridCol w:w="839"/>
        <w:gridCol w:w="4597"/>
        <w:gridCol w:w="1440"/>
      </w:tblGrid>
      <w:tr w:rsidR="000B1690" w14:paraId="29D3019E" w14:textId="77777777" w:rsidTr="00D320B1">
        <w:trPr>
          <w:cantSplit/>
          <w:trHeight w:val="360"/>
        </w:trPr>
        <w:tc>
          <w:tcPr>
            <w:tcW w:w="703" w:type="dxa"/>
            <w:tcBorders>
              <w:right w:val="nil"/>
            </w:tcBorders>
            <w:shd w:val="clear" w:color="auto" w:fill="232483"/>
            <w:vAlign w:val="center"/>
          </w:tcPr>
          <w:p w14:paraId="0A9B9B90" w14:textId="77777777" w:rsidR="000B1690" w:rsidRDefault="000B1690" w:rsidP="00D320B1">
            <w:pPr>
              <w:pStyle w:val="BRFTTTableHeads"/>
            </w:pPr>
            <w:r>
              <w:t>Date</w:t>
            </w:r>
          </w:p>
        </w:tc>
        <w:tc>
          <w:tcPr>
            <w:tcW w:w="2954" w:type="dxa"/>
            <w:tcBorders>
              <w:left w:val="nil"/>
              <w:right w:val="nil"/>
            </w:tcBorders>
            <w:shd w:val="clear" w:color="auto" w:fill="232483"/>
            <w:vAlign w:val="center"/>
          </w:tcPr>
          <w:p w14:paraId="0EABA4CE" w14:textId="77777777" w:rsidR="000B1690" w:rsidRDefault="000B1690" w:rsidP="00D320B1">
            <w:pPr>
              <w:pStyle w:val="BRFTTTableHeads"/>
            </w:pPr>
            <w:r>
              <w:t>Skills</w:t>
            </w:r>
          </w:p>
        </w:tc>
        <w:tc>
          <w:tcPr>
            <w:tcW w:w="783" w:type="dxa"/>
            <w:tcBorders>
              <w:left w:val="nil"/>
              <w:right w:val="nil"/>
            </w:tcBorders>
            <w:shd w:val="clear" w:color="auto" w:fill="232483"/>
            <w:vAlign w:val="center"/>
          </w:tcPr>
          <w:p w14:paraId="69DE1CDE" w14:textId="77777777" w:rsidR="000B1690" w:rsidRDefault="000B1690" w:rsidP="00D320B1">
            <w:pPr>
              <w:pStyle w:val="BRFTTTableHeads"/>
            </w:pPr>
            <w:r>
              <w:t>Score</w:t>
            </w:r>
          </w:p>
        </w:tc>
        <w:tc>
          <w:tcPr>
            <w:tcW w:w="4290" w:type="dxa"/>
            <w:tcBorders>
              <w:left w:val="nil"/>
            </w:tcBorders>
            <w:shd w:val="clear" w:color="auto" w:fill="232483"/>
            <w:vAlign w:val="center"/>
          </w:tcPr>
          <w:p w14:paraId="09066D08" w14:textId="77777777" w:rsidR="000B1690" w:rsidRDefault="000B1690" w:rsidP="00D320B1">
            <w:pPr>
              <w:pStyle w:val="BRFTTTableHeads"/>
            </w:pPr>
            <w:r>
              <w:t>Teacher Comments</w:t>
            </w:r>
          </w:p>
        </w:tc>
        <w:tc>
          <w:tcPr>
            <w:tcW w:w="1344" w:type="dxa"/>
            <w:tcBorders>
              <w:left w:val="nil"/>
            </w:tcBorders>
            <w:shd w:val="clear" w:color="auto" w:fill="232483"/>
            <w:vAlign w:val="center"/>
          </w:tcPr>
          <w:p w14:paraId="56919376" w14:textId="77777777" w:rsidR="000B1690" w:rsidRDefault="000B1690" w:rsidP="00D320B1">
            <w:pPr>
              <w:pStyle w:val="BRFTTTableHeads"/>
            </w:pPr>
            <w:r>
              <w:t>Initials</w:t>
            </w:r>
          </w:p>
        </w:tc>
      </w:tr>
      <w:tr w:rsidR="000B1690" w14:paraId="5197E5D6" w14:textId="77777777" w:rsidTr="00D320B1">
        <w:trPr>
          <w:cantSplit/>
          <w:trHeight w:val="504"/>
        </w:trPr>
        <w:tc>
          <w:tcPr>
            <w:tcW w:w="703" w:type="dxa"/>
            <w:vMerge w:val="restart"/>
            <w:textDirection w:val="btLr"/>
            <w:vAlign w:val="center"/>
          </w:tcPr>
          <w:p w14:paraId="1EF1C585" w14:textId="77777777" w:rsidR="000B1690" w:rsidRDefault="000B1690" w:rsidP="00D320B1">
            <w:pPr>
              <w:pStyle w:val="BRFTTVerticalText"/>
            </w:pPr>
            <w:r>
              <w:t>Lesson 1</w:t>
            </w:r>
          </w:p>
        </w:tc>
        <w:tc>
          <w:tcPr>
            <w:tcW w:w="2954" w:type="dxa"/>
            <w:shd w:val="clear" w:color="auto" w:fill="BFBFBF" w:themeFill="background1" w:themeFillShade="BF"/>
            <w:vAlign w:val="center"/>
          </w:tcPr>
          <w:p w14:paraId="3C333EDB" w14:textId="77777777" w:rsidR="000B1690" w:rsidRPr="008918BF" w:rsidRDefault="000B1690" w:rsidP="00D320B1">
            <w:pPr>
              <w:pStyle w:val="BRFTTSkills"/>
            </w:pPr>
            <w:r>
              <w:t xml:space="preserve">Prefixes: </w:t>
            </w:r>
            <w:proofErr w:type="spellStart"/>
            <w:r>
              <w:t>en</w:t>
            </w:r>
            <w:proofErr w:type="spellEnd"/>
            <w:r>
              <w:t>-/</w:t>
            </w:r>
            <w:proofErr w:type="spellStart"/>
            <w:r>
              <w:t>em</w:t>
            </w:r>
            <w:proofErr w:type="spellEnd"/>
            <w:r>
              <w:t>-, de-, pre-, post-</w:t>
            </w:r>
          </w:p>
        </w:tc>
        <w:tc>
          <w:tcPr>
            <w:tcW w:w="783" w:type="dxa"/>
            <w:shd w:val="clear" w:color="auto" w:fill="BFBFBF" w:themeFill="background1" w:themeFillShade="BF"/>
          </w:tcPr>
          <w:p w14:paraId="14FF3299" w14:textId="77777777" w:rsidR="000B1690" w:rsidRDefault="000B1690" w:rsidP="00D320B1"/>
        </w:tc>
        <w:tc>
          <w:tcPr>
            <w:tcW w:w="4290" w:type="dxa"/>
            <w:shd w:val="clear" w:color="auto" w:fill="BFBFBF" w:themeFill="background1" w:themeFillShade="BF"/>
          </w:tcPr>
          <w:p w14:paraId="1D44E5A9" w14:textId="77777777" w:rsidR="000B1690" w:rsidRDefault="000B1690" w:rsidP="00D320B1"/>
        </w:tc>
        <w:tc>
          <w:tcPr>
            <w:tcW w:w="1344" w:type="dxa"/>
            <w:shd w:val="clear" w:color="auto" w:fill="BFBFBF" w:themeFill="background1" w:themeFillShade="BF"/>
          </w:tcPr>
          <w:p w14:paraId="772B4235" w14:textId="77777777" w:rsidR="000B1690" w:rsidRDefault="000B1690" w:rsidP="00D320B1"/>
        </w:tc>
      </w:tr>
      <w:tr w:rsidR="000B1690" w14:paraId="13ACCB17" w14:textId="77777777" w:rsidTr="00D320B1">
        <w:trPr>
          <w:cantSplit/>
          <w:trHeight w:val="504"/>
        </w:trPr>
        <w:tc>
          <w:tcPr>
            <w:tcW w:w="703" w:type="dxa"/>
            <w:vMerge/>
            <w:textDirection w:val="btLr"/>
            <w:vAlign w:val="center"/>
          </w:tcPr>
          <w:p w14:paraId="4B5922E0" w14:textId="77777777" w:rsidR="000B1690" w:rsidRDefault="000B1690" w:rsidP="00D320B1">
            <w:pPr>
              <w:pStyle w:val="BRFTTVerticalText"/>
            </w:pPr>
          </w:p>
        </w:tc>
        <w:tc>
          <w:tcPr>
            <w:tcW w:w="2954" w:type="dxa"/>
            <w:shd w:val="clear" w:color="auto" w:fill="D9D9D9" w:themeFill="background1" w:themeFillShade="D9"/>
            <w:vAlign w:val="center"/>
          </w:tcPr>
          <w:p w14:paraId="359BC6F0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14:paraId="342BBDAE" w14:textId="77777777" w:rsidR="000B1690" w:rsidRPr="002B0502" w:rsidRDefault="000B1690" w:rsidP="00D320B1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</w:t>
            </w:r>
          </w:p>
        </w:tc>
        <w:tc>
          <w:tcPr>
            <w:tcW w:w="4290" w:type="dxa"/>
            <w:shd w:val="clear" w:color="auto" w:fill="D9D9D9" w:themeFill="background1" w:themeFillShade="D9"/>
          </w:tcPr>
          <w:p w14:paraId="0D18838C" w14:textId="77777777" w:rsidR="000B1690" w:rsidRDefault="000B1690" w:rsidP="00D320B1"/>
        </w:tc>
        <w:tc>
          <w:tcPr>
            <w:tcW w:w="1344" w:type="dxa"/>
            <w:shd w:val="clear" w:color="auto" w:fill="D9D9D9" w:themeFill="background1" w:themeFillShade="D9"/>
          </w:tcPr>
          <w:p w14:paraId="007B4258" w14:textId="77777777" w:rsidR="000B1690" w:rsidRDefault="000B1690" w:rsidP="00D320B1"/>
        </w:tc>
      </w:tr>
      <w:tr w:rsidR="000B1690" w14:paraId="5CCD3D72" w14:textId="77777777" w:rsidTr="00D320B1">
        <w:trPr>
          <w:cantSplit/>
          <w:trHeight w:val="504"/>
        </w:trPr>
        <w:tc>
          <w:tcPr>
            <w:tcW w:w="703" w:type="dxa"/>
            <w:vMerge/>
            <w:textDirection w:val="btLr"/>
            <w:vAlign w:val="center"/>
          </w:tcPr>
          <w:p w14:paraId="66F7EFC5" w14:textId="77777777" w:rsidR="000B1690" w:rsidRDefault="000B1690" w:rsidP="00D320B1">
            <w:pPr>
              <w:pStyle w:val="BRFTTVerticalText"/>
            </w:pPr>
          </w:p>
        </w:tc>
        <w:tc>
          <w:tcPr>
            <w:tcW w:w="2954" w:type="dxa"/>
            <w:shd w:val="clear" w:color="auto" w:fill="F2F2F2" w:themeFill="background1" w:themeFillShade="F2"/>
            <w:vAlign w:val="center"/>
          </w:tcPr>
          <w:p w14:paraId="50B649AC" w14:textId="77777777" w:rsidR="000B1690" w:rsidRPr="008918BF" w:rsidRDefault="000B1690" w:rsidP="00D320B1">
            <w:pPr>
              <w:pStyle w:val="BRFTTSkills"/>
            </w:pPr>
            <w:r>
              <w:t xml:space="preserve">Main idea and supporting details </w:t>
            </w:r>
          </w:p>
        </w:tc>
        <w:tc>
          <w:tcPr>
            <w:tcW w:w="783" w:type="dxa"/>
            <w:shd w:val="clear" w:color="auto" w:fill="F2F2F2" w:themeFill="background1" w:themeFillShade="F2"/>
          </w:tcPr>
          <w:p w14:paraId="7C351942" w14:textId="77777777" w:rsidR="000B1690" w:rsidRDefault="000B1690" w:rsidP="00D320B1"/>
        </w:tc>
        <w:tc>
          <w:tcPr>
            <w:tcW w:w="4290" w:type="dxa"/>
            <w:shd w:val="clear" w:color="auto" w:fill="F2F2F2" w:themeFill="background1" w:themeFillShade="F2"/>
          </w:tcPr>
          <w:p w14:paraId="1C16E7A6" w14:textId="77777777" w:rsidR="000B1690" w:rsidRDefault="000B1690" w:rsidP="00D320B1"/>
        </w:tc>
        <w:tc>
          <w:tcPr>
            <w:tcW w:w="1344" w:type="dxa"/>
            <w:shd w:val="clear" w:color="auto" w:fill="F2F2F2" w:themeFill="background1" w:themeFillShade="F2"/>
          </w:tcPr>
          <w:p w14:paraId="35C189B9" w14:textId="77777777" w:rsidR="000B1690" w:rsidRDefault="000B1690" w:rsidP="00D320B1"/>
        </w:tc>
      </w:tr>
      <w:tr w:rsidR="000B1690" w14:paraId="33DFEAA9" w14:textId="77777777" w:rsidTr="00D320B1">
        <w:trPr>
          <w:cantSplit/>
          <w:trHeight w:val="504"/>
        </w:trPr>
        <w:tc>
          <w:tcPr>
            <w:tcW w:w="703" w:type="dxa"/>
            <w:vMerge/>
            <w:textDirection w:val="btLr"/>
            <w:vAlign w:val="center"/>
          </w:tcPr>
          <w:p w14:paraId="48BB23F1" w14:textId="77777777" w:rsidR="000B1690" w:rsidRDefault="000B1690" w:rsidP="00D320B1">
            <w:pPr>
              <w:pStyle w:val="BRFTTVerticalText"/>
            </w:pPr>
            <w:bookmarkStart w:id="0" w:name="_Hlk527519388"/>
          </w:p>
        </w:tc>
        <w:tc>
          <w:tcPr>
            <w:tcW w:w="2954" w:type="dxa"/>
            <w:shd w:val="clear" w:color="auto" w:fill="FFFFFF" w:themeFill="background1"/>
            <w:vAlign w:val="center"/>
          </w:tcPr>
          <w:p w14:paraId="4E5EB31C" w14:textId="77777777" w:rsidR="000B1690" w:rsidRPr="008918BF" w:rsidRDefault="000B1690" w:rsidP="00D320B1">
            <w:pPr>
              <w:pStyle w:val="BRFTTSkills"/>
            </w:pPr>
            <w:r>
              <w:t>Content words; Context; Glossary</w:t>
            </w:r>
          </w:p>
        </w:tc>
        <w:tc>
          <w:tcPr>
            <w:tcW w:w="783" w:type="dxa"/>
            <w:shd w:val="clear" w:color="auto" w:fill="FFFFFF" w:themeFill="background1"/>
          </w:tcPr>
          <w:p w14:paraId="220A1BDB" w14:textId="77777777" w:rsidR="000B1690" w:rsidRDefault="000B1690" w:rsidP="00D320B1"/>
        </w:tc>
        <w:tc>
          <w:tcPr>
            <w:tcW w:w="4290" w:type="dxa"/>
            <w:shd w:val="clear" w:color="auto" w:fill="FFFFFF" w:themeFill="background1"/>
          </w:tcPr>
          <w:p w14:paraId="78DB5C80" w14:textId="77777777" w:rsidR="000B1690" w:rsidRDefault="000B1690" w:rsidP="00D320B1"/>
        </w:tc>
        <w:tc>
          <w:tcPr>
            <w:tcW w:w="1344" w:type="dxa"/>
            <w:shd w:val="clear" w:color="auto" w:fill="FFFFFF" w:themeFill="background1"/>
          </w:tcPr>
          <w:p w14:paraId="12788055" w14:textId="77777777" w:rsidR="000B1690" w:rsidRDefault="000B1690" w:rsidP="00D320B1"/>
        </w:tc>
      </w:tr>
      <w:bookmarkEnd w:id="0"/>
      <w:tr w:rsidR="000B1690" w14:paraId="09196566" w14:textId="77777777" w:rsidTr="00D320B1">
        <w:trPr>
          <w:cantSplit/>
          <w:trHeight w:val="504"/>
        </w:trPr>
        <w:tc>
          <w:tcPr>
            <w:tcW w:w="703" w:type="dxa"/>
            <w:vMerge w:val="restart"/>
            <w:textDirection w:val="btLr"/>
            <w:vAlign w:val="center"/>
          </w:tcPr>
          <w:p w14:paraId="303A2E8F" w14:textId="77777777" w:rsidR="000B1690" w:rsidRDefault="000B1690" w:rsidP="00D320B1">
            <w:pPr>
              <w:pStyle w:val="BRFTTVerticalText"/>
            </w:pPr>
            <w:r>
              <w:t>Lesson 2</w:t>
            </w:r>
          </w:p>
        </w:tc>
        <w:tc>
          <w:tcPr>
            <w:tcW w:w="2954" w:type="dxa"/>
            <w:shd w:val="clear" w:color="auto" w:fill="BFBFBF" w:themeFill="background1" w:themeFillShade="BF"/>
            <w:vAlign w:val="center"/>
          </w:tcPr>
          <w:p w14:paraId="431903A2" w14:textId="77777777" w:rsidR="000B1690" w:rsidRPr="008918BF" w:rsidRDefault="000B1690" w:rsidP="00D320B1">
            <w:pPr>
              <w:pStyle w:val="BRFTTSkills"/>
            </w:pPr>
            <w:r>
              <w:t xml:space="preserve">Prefixes: </w:t>
            </w:r>
            <w:proofErr w:type="spellStart"/>
            <w:r>
              <w:t>en</w:t>
            </w:r>
            <w:proofErr w:type="spellEnd"/>
            <w:r>
              <w:t>-/</w:t>
            </w:r>
            <w:proofErr w:type="spellStart"/>
            <w:r>
              <w:t>em</w:t>
            </w:r>
            <w:proofErr w:type="spellEnd"/>
            <w:r>
              <w:t>-, de-, pre-, post-</w:t>
            </w:r>
          </w:p>
        </w:tc>
        <w:tc>
          <w:tcPr>
            <w:tcW w:w="783" w:type="dxa"/>
            <w:shd w:val="clear" w:color="auto" w:fill="BFBFBF" w:themeFill="background1" w:themeFillShade="BF"/>
          </w:tcPr>
          <w:p w14:paraId="31AD35F8" w14:textId="77777777" w:rsidR="000B1690" w:rsidRDefault="000B1690" w:rsidP="00D320B1"/>
        </w:tc>
        <w:tc>
          <w:tcPr>
            <w:tcW w:w="4290" w:type="dxa"/>
            <w:shd w:val="clear" w:color="auto" w:fill="BFBFBF" w:themeFill="background1" w:themeFillShade="BF"/>
          </w:tcPr>
          <w:p w14:paraId="5CFC35F2" w14:textId="77777777" w:rsidR="000B1690" w:rsidRDefault="000B1690" w:rsidP="00D320B1"/>
        </w:tc>
        <w:tc>
          <w:tcPr>
            <w:tcW w:w="1344" w:type="dxa"/>
            <w:shd w:val="clear" w:color="auto" w:fill="BFBFBF" w:themeFill="background1" w:themeFillShade="BF"/>
          </w:tcPr>
          <w:p w14:paraId="52AE705C" w14:textId="77777777" w:rsidR="000B1690" w:rsidRDefault="000B1690" w:rsidP="00D320B1"/>
        </w:tc>
      </w:tr>
      <w:tr w:rsidR="000B1690" w14:paraId="225F3F2B" w14:textId="77777777" w:rsidTr="00D320B1">
        <w:trPr>
          <w:cantSplit/>
          <w:trHeight w:val="504"/>
        </w:trPr>
        <w:tc>
          <w:tcPr>
            <w:tcW w:w="703" w:type="dxa"/>
            <w:vMerge/>
            <w:textDirection w:val="btLr"/>
            <w:vAlign w:val="center"/>
          </w:tcPr>
          <w:p w14:paraId="2E53A3B7" w14:textId="77777777" w:rsidR="000B1690" w:rsidRDefault="000B1690" w:rsidP="00D320B1">
            <w:pPr>
              <w:pStyle w:val="BRFTTVerticalText"/>
            </w:pPr>
          </w:p>
        </w:tc>
        <w:tc>
          <w:tcPr>
            <w:tcW w:w="2954" w:type="dxa"/>
            <w:shd w:val="clear" w:color="auto" w:fill="D9D9D9" w:themeFill="background1" w:themeFillShade="D9"/>
            <w:vAlign w:val="center"/>
          </w:tcPr>
          <w:p w14:paraId="59BC7D05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14:paraId="2F1504FB" w14:textId="77777777" w:rsidR="000B1690" w:rsidRPr="002B0502" w:rsidRDefault="000B1690" w:rsidP="00D320B1">
            <w:pPr>
              <w:rPr>
                <w:sz w:val="36"/>
                <w:szCs w:val="36"/>
              </w:rPr>
            </w:pPr>
            <w:r w:rsidRPr="002B0502">
              <w:rPr>
                <w:sz w:val="36"/>
                <w:szCs w:val="36"/>
              </w:rPr>
              <w:t>NA</w:t>
            </w:r>
          </w:p>
        </w:tc>
        <w:tc>
          <w:tcPr>
            <w:tcW w:w="4290" w:type="dxa"/>
            <w:shd w:val="clear" w:color="auto" w:fill="D9D9D9" w:themeFill="background1" w:themeFillShade="D9"/>
          </w:tcPr>
          <w:p w14:paraId="546CD4B1" w14:textId="77777777" w:rsidR="000B1690" w:rsidRDefault="000B1690" w:rsidP="00D320B1"/>
        </w:tc>
        <w:tc>
          <w:tcPr>
            <w:tcW w:w="1344" w:type="dxa"/>
            <w:shd w:val="clear" w:color="auto" w:fill="D9D9D9" w:themeFill="background1" w:themeFillShade="D9"/>
          </w:tcPr>
          <w:p w14:paraId="6E287D63" w14:textId="77777777" w:rsidR="000B1690" w:rsidRDefault="000B1690" w:rsidP="00D320B1"/>
        </w:tc>
      </w:tr>
      <w:tr w:rsidR="000B1690" w14:paraId="4830665A" w14:textId="77777777" w:rsidTr="00D320B1">
        <w:trPr>
          <w:cantSplit/>
          <w:trHeight w:val="504"/>
        </w:trPr>
        <w:tc>
          <w:tcPr>
            <w:tcW w:w="703" w:type="dxa"/>
            <w:vMerge/>
            <w:textDirection w:val="btLr"/>
            <w:vAlign w:val="center"/>
          </w:tcPr>
          <w:p w14:paraId="3B07265E" w14:textId="77777777" w:rsidR="000B1690" w:rsidRDefault="000B1690" w:rsidP="00D320B1">
            <w:pPr>
              <w:pStyle w:val="BRFTTVerticalText"/>
            </w:pPr>
          </w:p>
        </w:tc>
        <w:tc>
          <w:tcPr>
            <w:tcW w:w="2954" w:type="dxa"/>
            <w:shd w:val="clear" w:color="auto" w:fill="F2F2F2" w:themeFill="background1" w:themeFillShade="F2"/>
            <w:vAlign w:val="center"/>
          </w:tcPr>
          <w:p w14:paraId="1C57C482" w14:textId="77777777" w:rsidR="000B1690" w:rsidRPr="008918BF" w:rsidRDefault="000B1690" w:rsidP="00D320B1">
            <w:pPr>
              <w:pStyle w:val="BRFTTSkills"/>
            </w:pPr>
            <w:r>
              <w:t xml:space="preserve">Main idea and supporting details </w:t>
            </w:r>
          </w:p>
        </w:tc>
        <w:tc>
          <w:tcPr>
            <w:tcW w:w="783" w:type="dxa"/>
            <w:shd w:val="clear" w:color="auto" w:fill="F2F2F2" w:themeFill="background1" w:themeFillShade="F2"/>
          </w:tcPr>
          <w:p w14:paraId="6E1A7954" w14:textId="77777777" w:rsidR="000B1690" w:rsidRDefault="000B1690" w:rsidP="00D320B1"/>
        </w:tc>
        <w:tc>
          <w:tcPr>
            <w:tcW w:w="4290" w:type="dxa"/>
            <w:shd w:val="clear" w:color="auto" w:fill="F2F2F2" w:themeFill="background1" w:themeFillShade="F2"/>
          </w:tcPr>
          <w:p w14:paraId="08AD7E02" w14:textId="77777777" w:rsidR="000B1690" w:rsidRDefault="000B1690" w:rsidP="00D320B1"/>
        </w:tc>
        <w:tc>
          <w:tcPr>
            <w:tcW w:w="1344" w:type="dxa"/>
            <w:shd w:val="clear" w:color="auto" w:fill="F2F2F2" w:themeFill="background1" w:themeFillShade="F2"/>
          </w:tcPr>
          <w:p w14:paraId="02C7DB30" w14:textId="77777777" w:rsidR="000B1690" w:rsidRDefault="000B1690" w:rsidP="00D320B1"/>
        </w:tc>
      </w:tr>
      <w:tr w:rsidR="000B1690" w14:paraId="3484E46C" w14:textId="77777777" w:rsidTr="00D320B1">
        <w:trPr>
          <w:cantSplit/>
          <w:trHeight w:val="504"/>
        </w:trPr>
        <w:tc>
          <w:tcPr>
            <w:tcW w:w="703" w:type="dxa"/>
            <w:vMerge/>
            <w:textDirection w:val="btLr"/>
            <w:vAlign w:val="center"/>
          </w:tcPr>
          <w:p w14:paraId="03D36118" w14:textId="77777777" w:rsidR="000B1690" w:rsidRDefault="000B1690" w:rsidP="00D320B1">
            <w:pPr>
              <w:pStyle w:val="BRFTTVerticalText"/>
            </w:pPr>
          </w:p>
        </w:tc>
        <w:tc>
          <w:tcPr>
            <w:tcW w:w="2954" w:type="dxa"/>
            <w:vAlign w:val="center"/>
          </w:tcPr>
          <w:p w14:paraId="5F408A64" w14:textId="77777777" w:rsidR="000B1690" w:rsidRPr="008918BF" w:rsidRDefault="000B1690" w:rsidP="00D320B1">
            <w:pPr>
              <w:pStyle w:val="BRFTTSkills"/>
            </w:pPr>
            <w:r>
              <w:t>Content words; Context; Glossary</w:t>
            </w:r>
          </w:p>
        </w:tc>
        <w:tc>
          <w:tcPr>
            <w:tcW w:w="783" w:type="dxa"/>
          </w:tcPr>
          <w:p w14:paraId="4A0A12C4" w14:textId="77777777" w:rsidR="000B1690" w:rsidRDefault="000B1690" w:rsidP="00D320B1"/>
        </w:tc>
        <w:tc>
          <w:tcPr>
            <w:tcW w:w="4290" w:type="dxa"/>
          </w:tcPr>
          <w:p w14:paraId="7F7ECD61" w14:textId="77777777" w:rsidR="000B1690" w:rsidRDefault="000B1690" w:rsidP="00D320B1"/>
        </w:tc>
        <w:tc>
          <w:tcPr>
            <w:tcW w:w="1344" w:type="dxa"/>
          </w:tcPr>
          <w:p w14:paraId="3E99FCD2" w14:textId="77777777" w:rsidR="000B1690" w:rsidRDefault="000B1690" w:rsidP="00D320B1"/>
        </w:tc>
      </w:tr>
      <w:tr w:rsidR="000B1690" w14:paraId="573B9671" w14:textId="77777777" w:rsidTr="00D320B1">
        <w:trPr>
          <w:cantSplit/>
          <w:trHeight w:val="504"/>
        </w:trPr>
        <w:tc>
          <w:tcPr>
            <w:tcW w:w="703" w:type="dxa"/>
            <w:vMerge w:val="restart"/>
            <w:textDirection w:val="btLr"/>
            <w:vAlign w:val="center"/>
          </w:tcPr>
          <w:p w14:paraId="693BDECB" w14:textId="77777777" w:rsidR="000B1690" w:rsidRDefault="000B1690" w:rsidP="00D320B1">
            <w:pPr>
              <w:pStyle w:val="BRFTTVerticalText"/>
            </w:pPr>
            <w:r>
              <w:t>Lesson 3</w:t>
            </w:r>
          </w:p>
        </w:tc>
        <w:tc>
          <w:tcPr>
            <w:tcW w:w="2954" w:type="dxa"/>
            <w:shd w:val="clear" w:color="auto" w:fill="BFBFBF" w:themeFill="background1" w:themeFillShade="BF"/>
            <w:vAlign w:val="center"/>
          </w:tcPr>
          <w:p w14:paraId="38DF109A" w14:textId="77777777" w:rsidR="000B1690" w:rsidRPr="008918BF" w:rsidRDefault="000B1690" w:rsidP="00D320B1">
            <w:pPr>
              <w:pStyle w:val="BRFTTSkills"/>
            </w:pPr>
            <w:r>
              <w:t>Syllabication</w:t>
            </w:r>
          </w:p>
        </w:tc>
        <w:tc>
          <w:tcPr>
            <w:tcW w:w="783" w:type="dxa"/>
            <w:shd w:val="clear" w:color="auto" w:fill="BFBFBF" w:themeFill="background1" w:themeFillShade="BF"/>
          </w:tcPr>
          <w:p w14:paraId="608CAB46" w14:textId="77777777" w:rsidR="000B1690" w:rsidRDefault="000B1690" w:rsidP="00D320B1"/>
        </w:tc>
        <w:tc>
          <w:tcPr>
            <w:tcW w:w="4290" w:type="dxa"/>
            <w:shd w:val="clear" w:color="auto" w:fill="BFBFBF" w:themeFill="background1" w:themeFillShade="BF"/>
          </w:tcPr>
          <w:p w14:paraId="0F9399A3" w14:textId="77777777" w:rsidR="000B1690" w:rsidRDefault="000B1690" w:rsidP="00D320B1"/>
        </w:tc>
        <w:tc>
          <w:tcPr>
            <w:tcW w:w="1344" w:type="dxa"/>
            <w:shd w:val="clear" w:color="auto" w:fill="BFBFBF" w:themeFill="background1" w:themeFillShade="BF"/>
          </w:tcPr>
          <w:p w14:paraId="2C79C9B3" w14:textId="77777777" w:rsidR="000B1690" w:rsidRDefault="000B1690" w:rsidP="00D320B1"/>
        </w:tc>
      </w:tr>
      <w:tr w:rsidR="000B1690" w14:paraId="09D9EE45" w14:textId="77777777" w:rsidTr="00D320B1">
        <w:trPr>
          <w:cantSplit/>
          <w:trHeight w:val="504"/>
        </w:trPr>
        <w:tc>
          <w:tcPr>
            <w:tcW w:w="703" w:type="dxa"/>
            <w:vMerge/>
            <w:textDirection w:val="btLr"/>
            <w:vAlign w:val="center"/>
          </w:tcPr>
          <w:p w14:paraId="240752A8" w14:textId="77777777" w:rsidR="000B1690" w:rsidRDefault="000B1690" w:rsidP="00D320B1">
            <w:pPr>
              <w:pStyle w:val="BRFTTVerticalText"/>
            </w:pPr>
          </w:p>
        </w:tc>
        <w:tc>
          <w:tcPr>
            <w:tcW w:w="2954" w:type="dxa"/>
            <w:shd w:val="clear" w:color="auto" w:fill="D9D9D9" w:themeFill="background1" w:themeFillShade="D9"/>
            <w:vAlign w:val="center"/>
          </w:tcPr>
          <w:p w14:paraId="47FAB632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14:paraId="782C7AB8" w14:textId="77777777" w:rsidR="000B1690" w:rsidRDefault="000B1690" w:rsidP="00D320B1"/>
        </w:tc>
        <w:tc>
          <w:tcPr>
            <w:tcW w:w="4290" w:type="dxa"/>
            <w:shd w:val="clear" w:color="auto" w:fill="D9D9D9" w:themeFill="background1" w:themeFillShade="D9"/>
          </w:tcPr>
          <w:p w14:paraId="5D6CEDE3" w14:textId="77777777" w:rsidR="000B1690" w:rsidRDefault="000B1690" w:rsidP="00D320B1"/>
        </w:tc>
        <w:tc>
          <w:tcPr>
            <w:tcW w:w="1344" w:type="dxa"/>
            <w:shd w:val="clear" w:color="auto" w:fill="D9D9D9" w:themeFill="background1" w:themeFillShade="D9"/>
          </w:tcPr>
          <w:p w14:paraId="36EEFFD9" w14:textId="77777777" w:rsidR="000B1690" w:rsidRDefault="000B1690" w:rsidP="00D320B1"/>
        </w:tc>
      </w:tr>
      <w:tr w:rsidR="000B1690" w14:paraId="2BD68A0A" w14:textId="77777777" w:rsidTr="00D320B1">
        <w:trPr>
          <w:cantSplit/>
          <w:trHeight w:val="504"/>
        </w:trPr>
        <w:tc>
          <w:tcPr>
            <w:tcW w:w="703" w:type="dxa"/>
            <w:vMerge/>
            <w:textDirection w:val="btLr"/>
            <w:vAlign w:val="center"/>
          </w:tcPr>
          <w:p w14:paraId="089676A8" w14:textId="77777777" w:rsidR="000B1690" w:rsidRDefault="000B1690" w:rsidP="00D320B1">
            <w:pPr>
              <w:pStyle w:val="BRFTTVerticalText"/>
            </w:pPr>
          </w:p>
        </w:tc>
        <w:tc>
          <w:tcPr>
            <w:tcW w:w="2954" w:type="dxa"/>
            <w:shd w:val="clear" w:color="auto" w:fill="F2F2F2" w:themeFill="background1" w:themeFillShade="F2"/>
            <w:vAlign w:val="center"/>
          </w:tcPr>
          <w:p w14:paraId="0F52B73E" w14:textId="77777777" w:rsidR="000B1690" w:rsidRPr="008918BF" w:rsidRDefault="000B1690" w:rsidP="00D320B1">
            <w:pPr>
              <w:pStyle w:val="BRFTTSkills"/>
            </w:pPr>
            <w:r>
              <w:t>Summary of nonfiction text</w:t>
            </w:r>
          </w:p>
        </w:tc>
        <w:tc>
          <w:tcPr>
            <w:tcW w:w="783" w:type="dxa"/>
            <w:shd w:val="clear" w:color="auto" w:fill="F2F2F2" w:themeFill="background1" w:themeFillShade="F2"/>
          </w:tcPr>
          <w:p w14:paraId="734C7F71" w14:textId="77777777" w:rsidR="000B1690" w:rsidRDefault="000B1690" w:rsidP="00D320B1"/>
        </w:tc>
        <w:tc>
          <w:tcPr>
            <w:tcW w:w="4290" w:type="dxa"/>
            <w:shd w:val="clear" w:color="auto" w:fill="F2F2F2" w:themeFill="background1" w:themeFillShade="F2"/>
          </w:tcPr>
          <w:p w14:paraId="58C1FB8C" w14:textId="77777777" w:rsidR="000B1690" w:rsidRDefault="000B1690" w:rsidP="00D320B1"/>
        </w:tc>
        <w:tc>
          <w:tcPr>
            <w:tcW w:w="1344" w:type="dxa"/>
            <w:shd w:val="clear" w:color="auto" w:fill="F2F2F2" w:themeFill="background1" w:themeFillShade="F2"/>
          </w:tcPr>
          <w:p w14:paraId="24DC2079" w14:textId="77777777" w:rsidR="000B1690" w:rsidRDefault="000B1690" w:rsidP="00D320B1"/>
        </w:tc>
      </w:tr>
      <w:tr w:rsidR="000B1690" w14:paraId="61241A8F" w14:textId="77777777" w:rsidTr="00D320B1">
        <w:trPr>
          <w:cantSplit/>
          <w:trHeight w:val="504"/>
        </w:trPr>
        <w:tc>
          <w:tcPr>
            <w:tcW w:w="703" w:type="dxa"/>
            <w:vMerge/>
            <w:textDirection w:val="btLr"/>
            <w:vAlign w:val="center"/>
          </w:tcPr>
          <w:p w14:paraId="607A716E" w14:textId="77777777" w:rsidR="000B1690" w:rsidRDefault="000B1690" w:rsidP="00D320B1">
            <w:pPr>
              <w:pStyle w:val="BRFTTVerticalText"/>
            </w:pPr>
          </w:p>
        </w:tc>
        <w:tc>
          <w:tcPr>
            <w:tcW w:w="2954" w:type="dxa"/>
            <w:vAlign w:val="center"/>
          </w:tcPr>
          <w:p w14:paraId="545E73F5" w14:textId="77777777" w:rsidR="000B1690" w:rsidRPr="008918BF" w:rsidRDefault="000B1690" w:rsidP="00D320B1">
            <w:pPr>
              <w:pStyle w:val="BRFTTSkills"/>
            </w:pPr>
            <w:r>
              <w:t>Content words; Context</w:t>
            </w:r>
          </w:p>
        </w:tc>
        <w:tc>
          <w:tcPr>
            <w:tcW w:w="783" w:type="dxa"/>
          </w:tcPr>
          <w:p w14:paraId="46936687" w14:textId="77777777" w:rsidR="000B1690" w:rsidRDefault="000B1690" w:rsidP="00D320B1"/>
        </w:tc>
        <w:tc>
          <w:tcPr>
            <w:tcW w:w="4290" w:type="dxa"/>
          </w:tcPr>
          <w:p w14:paraId="1FD131CC" w14:textId="77777777" w:rsidR="000B1690" w:rsidRDefault="000B1690" w:rsidP="00D320B1"/>
        </w:tc>
        <w:tc>
          <w:tcPr>
            <w:tcW w:w="1344" w:type="dxa"/>
          </w:tcPr>
          <w:p w14:paraId="3770100A" w14:textId="77777777" w:rsidR="000B1690" w:rsidRDefault="000B1690" w:rsidP="00D320B1"/>
        </w:tc>
      </w:tr>
      <w:tr w:rsidR="000B1690" w14:paraId="54C90653" w14:textId="77777777" w:rsidTr="00D320B1">
        <w:trPr>
          <w:cantSplit/>
          <w:trHeight w:val="504"/>
        </w:trPr>
        <w:tc>
          <w:tcPr>
            <w:tcW w:w="703" w:type="dxa"/>
            <w:vMerge w:val="restart"/>
            <w:textDirection w:val="btLr"/>
            <w:vAlign w:val="center"/>
          </w:tcPr>
          <w:p w14:paraId="411BD25D" w14:textId="77777777" w:rsidR="000B1690" w:rsidRDefault="000B1690" w:rsidP="00D320B1">
            <w:pPr>
              <w:pStyle w:val="BRFTTVerticalText"/>
            </w:pPr>
            <w:r>
              <w:t>Lesson 4</w:t>
            </w:r>
          </w:p>
        </w:tc>
        <w:tc>
          <w:tcPr>
            <w:tcW w:w="2954" w:type="dxa"/>
            <w:shd w:val="clear" w:color="auto" w:fill="BFBFBF" w:themeFill="background1" w:themeFillShade="BF"/>
            <w:vAlign w:val="center"/>
          </w:tcPr>
          <w:p w14:paraId="636221A2" w14:textId="77777777" w:rsidR="000B1690" w:rsidRPr="008918BF" w:rsidRDefault="000B1690" w:rsidP="00D320B1">
            <w:pPr>
              <w:pStyle w:val="BRFTTSkills"/>
            </w:pPr>
            <w:r>
              <w:t>Suffixes:</w:t>
            </w:r>
            <w:r w:rsidRPr="00F11686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r w:rsidRPr="00F11686">
              <w:t>-</w:t>
            </w:r>
            <w:proofErr w:type="spellStart"/>
            <w:r>
              <w:t>ity</w:t>
            </w:r>
            <w:proofErr w:type="spellEnd"/>
            <w:r>
              <w:t>, -</w:t>
            </w:r>
            <w:proofErr w:type="spellStart"/>
            <w:r>
              <w:t>ment</w:t>
            </w:r>
            <w:proofErr w:type="spellEnd"/>
            <w:r>
              <w:t>, -</w:t>
            </w:r>
            <w:proofErr w:type="spellStart"/>
            <w:r>
              <w:t>ful</w:t>
            </w:r>
            <w:proofErr w:type="spellEnd"/>
            <w:r>
              <w:t>, -</w:t>
            </w:r>
            <w:proofErr w:type="spellStart"/>
            <w:r>
              <w:t>ible</w:t>
            </w:r>
            <w:proofErr w:type="spellEnd"/>
            <w:r>
              <w:t xml:space="preserve">/-able </w:t>
            </w:r>
          </w:p>
        </w:tc>
        <w:tc>
          <w:tcPr>
            <w:tcW w:w="783" w:type="dxa"/>
            <w:shd w:val="clear" w:color="auto" w:fill="BFBFBF" w:themeFill="background1" w:themeFillShade="BF"/>
          </w:tcPr>
          <w:p w14:paraId="46B13A9D" w14:textId="77777777" w:rsidR="000B1690" w:rsidRDefault="000B1690" w:rsidP="00D320B1"/>
        </w:tc>
        <w:tc>
          <w:tcPr>
            <w:tcW w:w="4290" w:type="dxa"/>
            <w:shd w:val="clear" w:color="auto" w:fill="BFBFBF" w:themeFill="background1" w:themeFillShade="BF"/>
          </w:tcPr>
          <w:p w14:paraId="18226F0E" w14:textId="77777777" w:rsidR="000B1690" w:rsidRDefault="000B1690" w:rsidP="00D320B1"/>
        </w:tc>
        <w:tc>
          <w:tcPr>
            <w:tcW w:w="1344" w:type="dxa"/>
            <w:shd w:val="clear" w:color="auto" w:fill="BFBFBF" w:themeFill="background1" w:themeFillShade="BF"/>
          </w:tcPr>
          <w:p w14:paraId="7C0B33A4" w14:textId="77777777" w:rsidR="000B1690" w:rsidRDefault="000B1690" w:rsidP="00D320B1"/>
        </w:tc>
      </w:tr>
      <w:tr w:rsidR="000B1690" w14:paraId="72CCC16C" w14:textId="77777777" w:rsidTr="00D320B1">
        <w:trPr>
          <w:cantSplit/>
          <w:trHeight w:val="504"/>
        </w:trPr>
        <w:tc>
          <w:tcPr>
            <w:tcW w:w="703" w:type="dxa"/>
            <w:vMerge/>
            <w:textDirection w:val="btLr"/>
            <w:vAlign w:val="center"/>
          </w:tcPr>
          <w:p w14:paraId="3F047FC9" w14:textId="77777777" w:rsidR="000B1690" w:rsidRDefault="000B1690" w:rsidP="00D320B1">
            <w:pPr>
              <w:pStyle w:val="BRFTTVerticalText"/>
            </w:pPr>
          </w:p>
        </w:tc>
        <w:tc>
          <w:tcPr>
            <w:tcW w:w="2954" w:type="dxa"/>
            <w:shd w:val="clear" w:color="auto" w:fill="D9D9D9" w:themeFill="background1" w:themeFillShade="D9"/>
            <w:vAlign w:val="center"/>
          </w:tcPr>
          <w:p w14:paraId="2AA70F7F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14:paraId="660A4DEE" w14:textId="77777777" w:rsidR="000B1690" w:rsidRDefault="000B1690" w:rsidP="00D320B1">
            <w:r w:rsidRPr="002B0502">
              <w:rPr>
                <w:sz w:val="36"/>
                <w:szCs w:val="36"/>
              </w:rPr>
              <w:t>NA</w:t>
            </w:r>
          </w:p>
        </w:tc>
        <w:tc>
          <w:tcPr>
            <w:tcW w:w="4290" w:type="dxa"/>
            <w:shd w:val="clear" w:color="auto" w:fill="D9D9D9" w:themeFill="background1" w:themeFillShade="D9"/>
          </w:tcPr>
          <w:p w14:paraId="345C98A6" w14:textId="77777777" w:rsidR="000B1690" w:rsidRDefault="000B1690" w:rsidP="00D320B1"/>
        </w:tc>
        <w:tc>
          <w:tcPr>
            <w:tcW w:w="1344" w:type="dxa"/>
            <w:shd w:val="clear" w:color="auto" w:fill="D9D9D9" w:themeFill="background1" w:themeFillShade="D9"/>
          </w:tcPr>
          <w:p w14:paraId="5F58F570" w14:textId="77777777" w:rsidR="000B1690" w:rsidRDefault="000B1690" w:rsidP="00D320B1"/>
        </w:tc>
      </w:tr>
      <w:tr w:rsidR="000B1690" w14:paraId="0BC8056E" w14:textId="77777777" w:rsidTr="00D320B1">
        <w:trPr>
          <w:cantSplit/>
          <w:trHeight w:val="504"/>
        </w:trPr>
        <w:tc>
          <w:tcPr>
            <w:tcW w:w="703" w:type="dxa"/>
            <w:vMerge/>
            <w:textDirection w:val="btLr"/>
            <w:vAlign w:val="center"/>
          </w:tcPr>
          <w:p w14:paraId="3425301D" w14:textId="77777777" w:rsidR="000B1690" w:rsidRDefault="000B1690" w:rsidP="00D320B1">
            <w:pPr>
              <w:pStyle w:val="BRFTTVerticalText"/>
            </w:pPr>
          </w:p>
        </w:tc>
        <w:tc>
          <w:tcPr>
            <w:tcW w:w="2954" w:type="dxa"/>
            <w:shd w:val="clear" w:color="auto" w:fill="F2F2F2" w:themeFill="background1" w:themeFillShade="F2"/>
            <w:vAlign w:val="center"/>
          </w:tcPr>
          <w:p w14:paraId="11B3A753" w14:textId="77777777" w:rsidR="000B1690" w:rsidRPr="008918BF" w:rsidRDefault="000B1690" w:rsidP="00D320B1">
            <w:pPr>
              <w:pStyle w:val="BRFTTSkills"/>
            </w:pPr>
            <w:r>
              <w:t xml:space="preserve">Plot, Theme, Point of view </w:t>
            </w:r>
          </w:p>
        </w:tc>
        <w:tc>
          <w:tcPr>
            <w:tcW w:w="783" w:type="dxa"/>
            <w:shd w:val="clear" w:color="auto" w:fill="F2F2F2" w:themeFill="background1" w:themeFillShade="F2"/>
          </w:tcPr>
          <w:p w14:paraId="3426C603" w14:textId="77777777" w:rsidR="000B1690" w:rsidRDefault="000B1690" w:rsidP="00D320B1"/>
        </w:tc>
        <w:tc>
          <w:tcPr>
            <w:tcW w:w="4290" w:type="dxa"/>
            <w:shd w:val="clear" w:color="auto" w:fill="F2F2F2" w:themeFill="background1" w:themeFillShade="F2"/>
          </w:tcPr>
          <w:p w14:paraId="4E873708" w14:textId="77777777" w:rsidR="000B1690" w:rsidRDefault="000B1690" w:rsidP="00D320B1"/>
        </w:tc>
        <w:tc>
          <w:tcPr>
            <w:tcW w:w="1344" w:type="dxa"/>
            <w:shd w:val="clear" w:color="auto" w:fill="F2F2F2" w:themeFill="background1" w:themeFillShade="F2"/>
          </w:tcPr>
          <w:p w14:paraId="345714DC" w14:textId="77777777" w:rsidR="000B1690" w:rsidRDefault="000B1690" w:rsidP="00D320B1"/>
        </w:tc>
      </w:tr>
      <w:tr w:rsidR="000B1690" w14:paraId="233BCA8D" w14:textId="77777777" w:rsidTr="00D320B1">
        <w:trPr>
          <w:cantSplit/>
          <w:trHeight w:val="504"/>
        </w:trPr>
        <w:tc>
          <w:tcPr>
            <w:tcW w:w="703" w:type="dxa"/>
            <w:vMerge/>
            <w:textDirection w:val="btLr"/>
            <w:vAlign w:val="center"/>
          </w:tcPr>
          <w:p w14:paraId="138507B5" w14:textId="77777777" w:rsidR="000B1690" w:rsidRDefault="000B1690" w:rsidP="00D320B1">
            <w:pPr>
              <w:pStyle w:val="BRFTTVerticalText"/>
            </w:pPr>
          </w:p>
        </w:tc>
        <w:tc>
          <w:tcPr>
            <w:tcW w:w="2954" w:type="dxa"/>
            <w:shd w:val="clear" w:color="auto" w:fill="FFFFFF" w:themeFill="background1"/>
            <w:vAlign w:val="center"/>
          </w:tcPr>
          <w:p w14:paraId="71856DD0" w14:textId="77777777" w:rsidR="000B1690" w:rsidRDefault="000B1690" w:rsidP="00D320B1">
            <w:pPr>
              <w:pStyle w:val="BRFTTSkills"/>
            </w:pPr>
            <w:r>
              <w:t>Content words; Denotation and connotation; Glossary</w:t>
            </w:r>
          </w:p>
        </w:tc>
        <w:tc>
          <w:tcPr>
            <w:tcW w:w="783" w:type="dxa"/>
            <w:shd w:val="clear" w:color="auto" w:fill="FFFFFF" w:themeFill="background1"/>
          </w:tcPr>
          <w:p w14:paraId="26D2B435" w14:textId="77777777" w:rsidR="000B1690" w:rsidRDefault="000B1690" w:rsidP="00D320B1"/>
        </w:tc>
        <w:tc>
          <w:tcPr>
            <w:tcW w:w="4290" w:type="dxa"/>
            <w:shd w:val="clear" w:color="auto" w:fill="FFFFFF" w:themeFill="background1"/>
          </w:tcPr>
          <w:p w14:paraId="7C58219A" w14:textId="77777777" w:rsidR="000B1690" w:rsidRDefault="000B1690" w:rsidP="00D320B1"/>
        </w:tc>
        <w:tc>
          <w:tcPr>
            <w:tcW w:w="1344" w:type="dxa"/>
            <w:shd w:val="clear" w:color="auto" w:fill="FFFFFF" w:themeFill="background1"/>
          </w:tcPr>
          <w:p w14:paraId="5C0E14AB" w14:textId="77777777" w:rsidR="000B1690" w:rsidRDefault="000B1690" w:rsidP="00D320B1"/>
        </w:tc>
      </w:tr>
    </w:tbl>
    <w:p w14:paraId="47D64250" w14:textId="77777777" w:rsidR="000B1690" w:rsidRPr="00EB4DFC" w:rsidRDefault="000B1690" w:rsidP="000B1690">
      <w:pPr>
        <w:rPr>
          <w:sz w:val="2"/>
        </w:rPr>
      </w:pPr>
      <w:r>
        <w:rPr>
          <w:b/>
        </w:rPr>
        <w:br w:type="page"/>
      </w:r>
    </w:p>
    <w:tbl>
      <w:tblPr>
        <w:tblStyle w:val="TableGrid"/>
        <w:tblW w:w="100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981"/>
        <w:gridCol w:w="810"/>
        <w:gridCol w:w="4230"/>
        <w:gridCol w:w="1345"/>
      </w:tblGrid>
      <w:tr w:rsidR="000B1690" w14:paraId="0F30241B" w14:textId="77777777" w:rsidTr="00D320B1">
        <w:trPr>
          <w:cantSplit/>
          <w:trHeight w:val="360"/>
        </w:trPr>
        <w:tc>
          <w:tcPr>
            <w:tcW w:w="709" w:type="dxa"/>
            <w:tcBorders>
              <w:right w:val="nil"/>
            </w:tcBorders>
            <w:shd w:val="clear" w:color="auto" w:fill="232483"/>
            <w:vAlign w:val="center"/>
          </w:tcPr>
          <w:p w14:paraId="01BACEA8" w14:textId="77777777" w:rsidR="000B1690" w:rsidRDefault="000B1690" w:rsidP="00D320B1">
            <w:pPr>
              <w:pStyle w:val="BRFTTTableHeads"/>
            </w:pPr>
            <w:r>
              <w:lastRenderedPageBreak/>
              <w:t>Date</w:t>
            </w:r>
          </w:p>
        </w:tc>
        <w:tc>
          <w:tcPr>
            <w:tcW w:w="2981" w:type="dxa"/>
            <w:tcBorders>
              <w:left w:val="nil"/>
              <w:right w:val="nil"/>
            </w:tcBorders>
            <w:shd w:val="clear" w:color="auto" w:fill="232483"/>
            <w:vAlign w:val="center"/>
          </w:tcPr>
          <w:p w14:paraId="7696C377" w14:textId="77777777" w:rsidR="000B1690" w:rsidRPr="00344771" w:rsidRDefault="000B1690" w:rsidP="00D320B1">
            <w:pPr>
              <w:pStyle w:val="BRFTTTableHeads"/>
            </w:pPr>
            <w:r>
              <w:t>Skills</w:t>
            </w:r>
          </w:p>
        </w:tc>
        <w:tc>
          <w:tcPr>
            <w:tcW w:w="810" w:type="dxa"/>
            <w:tcBorders>
              <w:left w:val="nil"/>
              <w:right w:val="nil"/>
            </w:tcBorders>
            <w:shd w:val="clear" w:color="auto" w:fill="232483"/>
            <w:vAlign w:val="center"/>
          </w:tcPr>
          <w:p w14:paraId="10D5B488" w14:textId="77777777" w:rsidR="000B1690" w:rsidRDefault="000B1690" w:rsidP="00D320B1">
            <w:pPr>
              <w:pStyle w:val="BRFTTTableHeads"/>
            </w:pPr>
            <w:r>
              <w:t>Score</w:t>
            </w:r>
          </w:p>
        </w:tc>
        <w:tc>
          <w:tcPr>
            <w:tcW w:w="4230" w:type="dxa"/>
            <w:tcBorders>
              <w:left w:val="nil"/>
            </w:tcBorders>
            <w:shd w:val="clear" w:color="auto" w:fill="232483"/>
            <w:vAlign w:val="center"/>
          </w:tcPr>
          <w:p w14:paraId="717B7907" w14:textId="77777777" w:rsidR="000B1690" w:rsidRDefault="000B1690" w:rsidP="00D320B1">
            <w:pPr>
              <w:pStyle w:val="BRFTTTableHeads"/>
            </w:pPr>
            <w:r>
              <w:t>Teacher Comments</w:t>
            </w:r>
          </w:p>
        </w:tc>
        <w:tc>
          <w:tcPr>
            <w:tcW w:w="1345" w:type="dxa"/>
            <w:tcBorders>
              <w:left w:val="nil"/>
            </w:tcBorders>
            <w:shd w:val="clear" w:color="auto" w:fill="232483"/>
            <w:vAlign w:val="center"/>
          </w:tcPr>
          <w:p w14:paraId="28DF0784" w14:textId="77777777" w:rsidR="000B1690" w:rsidRDefault="000B1690" w:rsidP="00D320B1">
            <w:pPr>
              <w:pStyle w:val="BRFTTTableHeads"/>
            </w:pPr>
            <w:r>
              <w:t>Initials</w:t>
            </w:r>
          </w:p>
        </w:tc>
      </w:tr>
      <w:tr w:rsidR="000B1690" w14:paraId="0FFC464E" w14:textId="77777777" w:rsidTr="00D320B1">
        <w:trPr>
          <w:cantSplit/>
          <w:trHeight w:val="504"/>
        </w:trPr>
        <w:tc>
          <w:tcPr>
            <w:tcW w:w="709" w:type="dxa"/>
            <w:vMerge w:val="restart"/>
            <w:textDirection w:val="btLr"/>
            <w:vAlign w:val="center"/>
          </w:tcPr>
          <w:p w14:paraId="44E5C86B" w14:textId="77777777" w:rsidR="000B1690" w:rsidRDefault="000B1690" w:rsidP="00D320B1">
            <w:pPr>
              <w:pStyle w:val="BRFTTVerticalText"/>
            </w:pPr>
            <w:r>
              <w:t>Lesson 5</w:t>
            </w:r>
          </w:p>
        </w:tc>
        <w:tc>
          <w:tcPr>
            <w:tcW w:w="2981" w:type="dxa"/>
            <w:shd w:val="clear" w:color="auto" w:fill="BFBFBF" w:themeFill="background1" w:themeFillShade="BF"/>
            <w:vAlign w:val="center"/>
          </w:tcPr>
          <w:p w14:paraId="3E469BF2" w14:textId="77777777" w:rsidR="000B1690" w:rsidRPr="008918BF" w:rsidRDefault="000B1690" w:rsidP="00D320B1">
            <w:pPr>
              <w:pStyle w:val="BRFTTSkills"/>
            </w:pPr>
            <w:r>
              <w:t>Suffixes:</w:t>
            </w:r>
            <w:r w:rsidRPr="00F11686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r w:rsidRPr="00F11686">
              <w:t>-</w:t>
            </w:r>
            <w:proofErr w:type="spellStart"/>
            <w:r>
              <w:t>ity</w:t>
            </w:r>
            <w:proofErr w:type="spellEnd"/>
            <w:r>
              <w:t>, -</w:t>
            </w:r>
            <w:proofErr w:type="spellStart"/>
            <w:r>
              <w:t>ment</w:t>
            </w:r>
            <w:proofErr w:type="spellEnd"/>
            <w:r>
              <w:t>, -</w:t>
            </w:r>
            <w:proofErr w:type="spellStart"/>
            <w:r>
              <w:t>ful</w:t>
            </w:r>
            <w:proofErr w:type="spellEnd"/>
            <w:r>
              <w:t>, -</w:t>
            </w:r>
            <w:proofErr w:type="spellStart"/>
            <w:r>
              <w:t>ible</w:t>
            </w:r>
            <w:proofErr w:type="spellEnd"/>
            <w:r>
              <w:t>/-able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35D95C0C" w14:textId="77777777" w:rsidR="000B1690" w:rsidRDefault="000B1690" w:rsidP="00D320B1"/>
        </w:tc>
        <w:tc>
          <w:tcPr>
            <w:tcW w:w="4230" w:type="dxa"/>
            <w:shd w:val="clear" w:color="auto" w:fill="BFBFBF" w:themeFill="background1" w:themeFillShade="BF"/>
          </w:tcPr>
          <w:p w14:paraId="6EACF69F" w14:textId="77777777" w:rsidR="000B1690" w:rsidRDefault="000B1690" w:rsidP="00D320B1"/>
        </w:tc>
        <w:tc>
          <w:tcPr>
            <w:tcW w:w="1345" w:type="dxa"/>
            <w:shd w:val="clear" w:color="auto" w:fill="BFBFBF" w:themeFill="background1" w:themeFillShade="BF"/>
          </w:tcPr>
          <w:p w14:paraId="7C7E2FCA" w14:textId="77777777" w:rsidR="000B1690" w:rsidRDefault="000B1690" w:rsidP="00D320B1"/>
        </w:tc>
      </w:tr>
      <w:tr w:rsidR="000B1690" w14:paraId="49FEAC1D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5C21E3CB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1B2CCB33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207C1EF3" w14:textId="77777777" w:rsidR="000B1690" w:rsidRDefault="000B1690" w:rsidP="00D320B1">
            <w:r w:rsidRPr="002B0502">
              <w:rPr>
                <w:sz w:val="36"/>
                <w:szCs w:val="36"/>
              </w:rPr>
              <w:t>NA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54BC0553" w14:textId="77777777" w:rsidR="000B1690" w:rsidRDefault="000B1690" w:rsidP="00D320B1"/>
        </w:tc>
        <w:tc>
          <w:tcPr>
            <w:tcW w:w="1345" w:type="dxa"/>
            <w:shd w:val="clear" w:color="auto" w:fill="D9D9D9" w:themeFill="background1" w:themeFillShade="D9"/>
          </w:tcPr>
          <w:p w14:paraId="4C253212" w14:textId="77777777" w:rsidR="000B1690" w:rsidRDefault="000B1690" w:rsidP="00D320B1"/>
        </w:tc>
      </w:tr>
      <w:tr w:rsidR="000B1690" w14:paraId="76723C72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4A1DAAA1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6F27B103" w14:textId="77777777" w:rsidR="000B1690" w:rsidRPr="008918BF" w:rsidRDefault="000B1690" w:rsidP="00D320B1">
            <w:pPr>
              <w:pStyle w:val="BRFTTSkills"/>
            </w:pPr>
            <w:r w:rsidRPr="00F11686">
              <w:t>Plot</w:t>
            </w:r>
            <w:r>
              <w:t>, Theme, Point of view</w:t>
            </w:r>
            <w:r w:rsidRPr="00F11686">
              <w:t xml:space="preserve"> 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60BEA7B7" w14:textId="77777777" w:rsidR="000B1690" w:rsidRDefault="000B1690" w:rsidP="00D320B1"/>
        </w:tc>
        <w:tc>
          <w:tcPr>
            <w:tcW w:w="4230" w:type="dxa"/>
            <w:shd w:val="clear" w:color="auto" w:fill="F2F2F2" w:themeFill="background1" w:themeFillShade="F2"/>
          </w:tcPr>
          <w:p w14:paraId="0D34F96A" w14:textId="77777777" w:rsidR="000B1690" w:rsidRDefault="000B1690" w:rsidP="00D320B1"/>
        </w:tc>
        <w:tc>
          <w:tcPr>
            <w:tcW w:w="1345" w:type="dxa"/>
            <w:shd w:val="clear" w:color="auto" w:fill="F2F2F2" w:themeFill="background1" w:themeFillShade="F2"/>
          </w:tcPr>
          <w:p w14:paraId="44511A7E" w14:textId="77777777" w:rsidR="000B1690" w:rsidRDefault="000B1690" w:rsidP="00D320B1"/>
        </w:tc>
      </w:tr>
      <w:tr w:rsidR="000B1690" w14:paraId="02A6AB2A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1785D81A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vAlign w:val="center"/>
          </w:tcPr>
          <w:p w14:paraId="04C02C80" w14:textId="77777777" w:rsidR="000B1690" w:rsidRPr="008918BF" w:rsidRDefault="000B1690" w:rsidP="00D320B1">
            <w:pPr>
              <w:pStyle w:val="BRFTTSkills"/>
            </w:pPr>
            <w:r w:rsidRPr="00F11686">
              <w:t xml:space="preserve">Content words; Denotation </w:t>
            </w:r>
            <w:r>
              <w:t xml:space="preserve">and </w:t>
            </w:r>
            <w:r w:rsidRPr="00F11686">
              <w:t>connotation; Glossary</w:t>
            </w:r>
          </w:p>
        </w:tc>
        <w:tc>
          <w:tcPr>
            <w:tcW w:w="810" w:type="dxa"/>
          </w:tcPr>
          <w:p w14:paraId="5B77CFD0" w14:textId="77777777" w:rsidR="000B1690" w:rsidRDefault="000B1690" w:rsidP="00D320B1"/>
        </w:tc>
        <w:tc>
          <w:tcPr>
            <w:tcW w:w="4230" w:type="dxa"/>
          </w:tcPr>
          <w:p w14:paraId="1E6C49F0" w14:textId="77777777" w:rsidR="000B1690" w:rsidRDefault="000B1690" w:rsidP="00D320B1"/>
        </w:tc>
        <w:tc>
          <w:tcPr>
            <w:tcW w:w="1345" w:type="dxa"/>
          </w:tcPr>
          <w:p w14:paraId="3B5D3AD4" w14:textId="77777777" w:rsidR="000B1690" w:rsidRDefault="000B1690" w:rsidP="00D320B1"/>
        </w:tc>
      </w:tr>
      <w:tr w:rsidR="000B1690" w14:paraId="1C34CA30" w14:textId="77777777" w:rsidTr="00D320B1">
        <w:trPr>
          <w:cantSplit/>
          <w:trHeight w:val="504"/>
        </w:trPr>
        <w:tc>
          <w:tcPr>
            <w:tcW w:w="709" w:type="dxa"/>
            <w:vMerge w:val="restart"/>
            <w:textDirection w:val="btLr"/>
            <w:vAlign w:val="center"/>
          </w:tcPr>
          <w:p w14:paraId="4F011D0F" w14:textId="77777777" w:rsidR="000B1690" w:rsidRDefault="000B1690" w:rsidP="00D320B1">
            <w:pPr>
              <w:pStyle w:val="BRFTTVerticalText"/>
            </w:pPr>
            <w:r>
              <w:t>Lesson 6</w:t>
            </w:r>
          </w:p>
        </w:tc>
        <w:tc>
          <w:tcPr>
            <w:tcW w:w="2981" w:type="dxa"/>
            <w:shd w:val="clear" w:color="auto" w:fill="BFBFBF" w:themeFill="background1" w:themeFillShade="BF"/>
            <w:vAlign w:val="center"/>
          </w:tcPr>
          <w:p w14:paraId="78C4A822" w14:textId="77777777" w:rsidR="000B1690" w:rsidRPr="008918BF" w:rsidRDefault="000B1690" w:rsidP="00D320B1">
            <w:pPr>
              <w:pStyle w:val="BRFTTSkills"/>
            </w:pPr>
            <w:r>
              <w:t>Syllabication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2B730F79" w14:textId="77777777" w:rsidR="000B1690" w:rsidRDefault="000B1690" w:rsidP="00D320B1"/>
        </w:tc>
        <w:tc>
          <w:tcPr>
            <w:tcW w:w="4230" w:type="dxa"/>
            <w:shd w:val="clear" w:color="auto" w:fill="BFBFBF" w:themeFill="background1" w:themeFillShade="BF"/>
          </w:tcPr>
          <w:p w14:paraId="782556D1" w14:textId="77777777" w:rsidR="000B1690" w:rsidRDefault="000B1690" w:rsidP="00D320B1"/>
        </w:tc>
        <w:tc>
          <w:tcPr>
            <w:tcW w:w="1345" w:type="dxa"/>
            <w:shd w:val="clear" w:color="auto" w:fill="BFBFBF" w:themeFill="background1" w:themeFillShade="BF"/>
          </w:tcPr>
          <w:p w14:paraId="4B80832A" w14:textId="77777777" w:rsidR="000B1690" w:rsidRDefault="000B1690" w:rsidP="00D320B1"/>
        </w:tc>
      </w:tr>
      <w:tr w:rsidR="000B1690" w14:paraId="4E07D3B9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303D4471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397774F3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36CE5636" w14:textId="77777777" w:rsidR="000B1690" w:rsidRDefault="000B1690" w:rsidP="00D320B1"/>
        </w:tc>
        <w:tc>
          <w:tcPr>
            <w:tcW w:w="4230" w:type="dxa"/>
            <w:shd w:val="clear" w:color="auto" w:fill="D9D9D9" w:themeFill="background1" w:themeFillShade="D9"/>
          </w:tcPr>
          <w:p w14:paraId="24CE177B" w14:textId="77777777" w:rsidR="000B1690" w:rsidRDefault="000B1690" w:rsidP="00D320B1"/>
        </w:tc>
        <w:tc>
          <w:tcPr>
            <w:tcW w:w="1345" w:type="dxa"/>
            <w:shd w:val="clear" w:color="auto" w:fill="D9D9D9" w:themeFill="background1" w:themeFillShade="D9"/>
          </w:tcPr>
          <w:p w14:paraId="11679690" w14:textId="77777777" w:rsidR="000B1690" w:rsidRDefault="000B1690" w:rsidP="00D320B1"/>
        </w:tc>
      </w:tr>
      <w:tr w:rsidR="000B1690" w14:paraId="1EDBE97C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1D525001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79D3EA23" w14:textId="77777777" w:rsidR="000B1690" w:rsidRPr="008918BF" w:rsidRDefault="000B1690" w:rsidP="00D320B1">
            <w:pPr>
              <w:pStyle w:val="BRFTTSkills"/>
            </w:pPr>
            <w:r>
              <w:t>Summary of fiction text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51CA2E42" w14:textId="77777777" w:rsidR="000B1690" w:rsidRDefault="000B1690" w:rsidP="00D320B1"/>
        </w:tc>
        <w:tc>
          <w:tcPr>
            <w:tcW w:w="4230" w:type="dxa"/>
            <w:shd w:val="clear" w:color="auto" w:fill="F2F2F2" w:themeFill="background1" w:themeFillShade="F2"/>
          </w:tcPr>
          <w:p w14:paraId="545D8965" w14:textId="77777777" w:rsidR="000B1690" w:rsidRDefault="000B1690" w:rsidP="00D320B1"/>
        </w:tc>
        <w:tc>
          <w:tcPr>
            <w:tcW w:w="1345" w:type="dxa"/>
            <w:shd w:val="clear" w:color="auto" w:fill="F2F2F2" w:themeFill="background1" w:themeFillShade="F2"/>
          </w:tcPr>
          <w:p w14:paraId="236CC55B" w14:textId="77777777" w:rsidR="000B1690" w:rsidRDefault="000B1690" w:rsidP="00D320B1"/>
        </w:tc>
      </w:tr>
      <w:tr w:rsidR="000B1690" w14:paraId="5500C8D8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75990113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vAlign w:val="center"/>
          </w:tcPr>
          <w:p w14:paraId="09CB3D9A" w14:textId="77777777" w:rsidR="000B1690" w:rsidRPr="008918BF" w:rsidRDefault="000B1690" w:rsidP="00D320B1">
            <w:pPr>
              <w:pStyle w:val="BRFTTSkills"/>
            </w:pPr>
            <w:r>
              <w:t>Content words; Denotation and connotation</w:t>
            </w:r>
          </w:p>
        </w:tc>
        <w:tc>
          <w:tcPr>
            <w:tcW w:w="810" w:type="dxa"/>
          </w:tcPr>
          <w:p w14:paraId="5506EE9F" w14:textId="77777777" w:rsidR="000B1690" w:rsidRDefault="000B1690" w:rsidP="00D320B1"/>
        </w:tc>
        <w:tc>
          <w:tcPr>
            <w:tcW w:w="4230" w:type="dxa"/>
          </w:tcPr>
          <w:p w14:paraId="05FD3404" w14:textId="77777777" w:rsidR="000B1690" w:rsidRDefault="000B1690" w:rsidP="00D320B1"/>
        </w:tc>
        <w:tc>
          <w:tcPr>
            <w:tcW w:w="1345" w:type="dxa"/>
          </w:tcPr>
          <w:p w14:paraId="5DC1204B" w14:textId="77777777" w:rsidR="000B1690" w:rsidRDefault="000B1690" w:rsidP="00D320B1"/>
        </w:tc>
      </w:tr>
      <w:tr w:rsidR="000B1690" w14:paraId="264AAE14" w14:textId="77777777" w:rsidTr="00D320B1">
        <w:trPr>
          <w:cantSplit/>
          <w:trHeight w:val="504"/>
        </w:trPr>
        <w:tc>
          <w:tcPr>
            <w:tcW w:w="709" w:type="dxa"/>
            <w:vMerge w:val="restart"/>
            <w:textDirection w:val="btLr"/>
            <w:vAlign w:val="center"/>
          </w:tcPr>
          <w:p w14:paraId="1A25DA04" w14:textId="77777777" w:rsidR="000B1690" w:rsidRDefault="000B1690" w:rsidP="00D320B1">
            <w:pPr>
              <w:pStyle w:val="BRFTTVerticalText"/>
            </w:pPr>
            <w:r>
              <w:t>Lesson 7</w:t>
            </w:r>
          </w:p>
        </w:tc>
        <w:tc>
          <w:tcPr>
            <w:tcW w:w="2981" w:type="dxa"/>
            <w:shd w:val="clear" w:color="auto" w:fill="BFBFBF" w:themeFill="background1" w:themeFillShade="BF"/>
            <w:vAlign w:val="center"/>
          </w:tcPr>
          <w:p w14:paraId="3929933C" w14:textId="77777777" w:rsidR="000B1690" w:rsidRPr="008918BF" w:rsidRDefault="000B1690" w:rsidP="00D320B1">
            <w:pPr>
              <w:pStyle w:val="BRFTTSkills"/>
            </w:pPr>
            <w:r>
              <w:t>Roots:</w:t>
            </w:r>
            <w:r w:rsidRPr="00F11686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r>
              <w:t xml:space="preserve">duce/duct, tract, </w:t>
            </w:r>
            <w:proofErr w:type="spellStart"/>
            <w:r>
              <w:t>ped</w:t>
            </w:r>
            <w:proofErr w:type="spellEnd"/>
            <w:r>
              <w:t xml:space="preserve">/pod 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B023F17" w14:textId="77777777" w:rsidR="000B1690" w:rsidRDefault="000B1690" w:rsidP="00D320B1"/>
        </w:tc>
        <w:tc>
          <w:tcPr>
            <w:tcW w:w="4230" w:type="dxa"/>
            <w:shd w:val="clear" w:color="auto" w:fill="BFBFBF" w:themeFill="background1" w:themeFillShade="BF"/>
          </w:tcPr>
          <w:p w14:paraId="703B041C" w14:textId="77777777" w:rsidR="000B1690" w:rsidRDefault="000B1690" w:rsidP="00D320B1"/>
        </w:tc>
        <w:tc>
          <w:tcPr>
            <w:tcW w:w="1345" w:type="dxa"/>
            <w:shd w:val="clear" w:color="auto" w:fill="BFBFBF" w:themeFill="background1" w:themeFillShade="BF"/>
          </w:tcPr>
          <w:p w14:paraId="23198D33" w14:textId="77777777" w:rsidR="000B1690" w:rsidRDefault="000B1690" w:rsidP="00D320B1"/>
        </w:tc>
      </w:tr>
      <w:tr w:rsidR="000B1690" w14:paraId="2BE43D46" w14:textId="77777777" w:rsidTr="009438A6">
        <w:trPr>
          <w:cantSplit/>
          <w:trHeight w:val="395"/>
        </w:trPr>
        <w:tc>
          <w:tcPr>
            <w:tcW w:w="709" w:type="dxa"/>
            <w:vMerge/>
          </w:tcPr>
          <w:p w14:paraId="1A04F2DC" w14:textId="77777777" w:rsidR="000B1690" w:rsidRDefault="000B1690" w:rsidP="00D320B1"/>
        </w:tc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4AE5A13C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6667674B" w14:textId="77777777" w:rsidR="000B1690" w:rsidRDefault="000B1690" w:rsidP="00D320B1">
            <w:r w:rsidRPr="002B0502">
              <w:rPr>
                <w:sz w:val="36"/>
                <w:szCs w:val="36"/>
              </w:rPr>
              <w:t>NA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27F282B0" w14:textId="77777777" w:rsidR="000B1690" w:rsidRDefault="000B1690" w:rsidP="00D320B1"/>
        </w:tc>
        <w:tc>
          <w:tcPr>
            <w:tcW w:w="1345" w:type="dxa"/>
            <w:shd w:val="clear" w:color="auto" w:fill="D9D9D9" w:themeFill="background1" w:themeFillShade="D9"/>
          </w:tcPr>
          <w:p w14:paraId="1D8C56A2" w14:textId="77777777" w:rsidR="000B1690" w:rsidRDefault="000B1690" w:rsidP="00D320B1"/>
        </w:tc>
      </w:tr>
      <w:tr w:rsidR="000B1690" w14:paraId="552AA2D8" w14:textId="77777777" w:rsidTr="00D320B1">
        <w:trPr>
          <w:cantSplit/>
          <w:trHeight w:val="504"/>
        </w:trPr>
        <w:tc>
          <w:tcPr>
            <w:tcW w:w="709" w:type="dxa"/>
            <w:vMerge/>
          </w:tcPr>
          <w:p w14:paraId="6E0F77A6" w14:textId="77777777" w:rsidR="000B1690" w:rsidRDefault="000B1690" w:rsidP="00D320B1"/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626E179C" w14:textId="77777777" w:rsidR="000B1690" w:rsidRPr="008918BF" w:rsidRDefault="000B1690" w:rsidP="00D320B1">
            <w:pPr>
              <w:pStyle w:val="BRFTTSkills"/>
            </w:pPr>
            <w:r>
              <w:t>Fact and opinion; Author’s argument; Inferences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348CA2B3" w14:textId="77777777" w:rsidR="000B1690" w:rsidRDefault="000B1690" w:rsidP="00D320B1"/>
        </w:tc>
        <w:tc>
          <w:tcPr>
            <w:tcW w:w="4230" w:type="dxa"/>
            <w:shd w:val="clear" w:color="auto" w:fill="F2F2F2" w:themeFill="background1" w:themeFillShade="F2"/>
          </w:tcPr>
          <w:p w14:paraId="124A7D81" w14:textId="77777777" w:rsidR="000B1690" w:rsidRDefault="000B1690" w:rsidP="00D320B1"/>
        </w:tc>
        <w:tc>
          <w:tcPr>
            <w:tcW w:w="1345" w:type="dxa"/>
            <w:shd w:val="clear" w:color="auto" w:fill="F2F2F2" w:themeFill="background1" w:themeFillShade="F2"/>
          </w:tcPr>
          <w:p w14:paraId="4EBD747C" w14:textId="77777777" w:rsidR="000B1690" w:rsidRDefault="000B1690" w:rsidP="00D320B1"/>
        </w:tc>
      </w:tr>
      <w:tr w:rsidR="000B1690" w14:paraId="3086B150" w14:textId="77777777" w:rsidTr="00D320B1">
        <w:trPr>
          <w:cantSplit/>
          <w:trHeight w:val="504"/>
        </w:trPr>
        <w:tc>
          <w:tcPr>
            <w:tcW w:w="709" w:type="dxa"/>
            <w:vMerge/>
          </w:tcPr>
          <w:p w14:paraId="5FB62497" w14:textId="77777777" w:rsidR="000B1690" w:rsidRDefault="000B1690" w:rsidP="00D320B1"/>
        </w:tc>
        <w:tc>
          <w:tcPr>
            <w:tcW w:w="2981" w:type="dxa"/>
            <w:vAlign w:val="center"/>
          </w:tcPr>
          <w:p w14:paraId="69A692D0" w14:textId="77777777" w:rsidR="000B1690" w:rsidRPr="008918BF" w:rsidRDefault="000B1690" w:rsidP="00D320B1">
            <w:pPr>
              <w:pStyle w:val="BRFTTSkills"/>
            </w:pPr>
            <w:r>
              <w:t>Content words; Glossary</w:t>
            </w:r>
          </w:p>
        </w:tc>
        <w:tc>
          <w:tcPr>
            <w:tcW w:w="810" w:type="dxa"/>
          </w:tcPr>
          <w:p w14:paraId="365B2D39" w14:textId="77777777" w:rsidR="000B1690" w:rsidRDefault="000B1690" w:rsidP="00D320B1"/>
        </w:tc>
        <w:tc>
          <w:tcPr>
            <w:tcW w:w="4230" w:type="dxa"/>
          </w:tcPr>
          <w:p w14:paraId="62E2C09E" w14:textId="77777777" w:rsidR="000B1690" w:rsidRDefault="000B1690" w:rsidP="00D320B1"/>
        </w:tc>
        <w:tc>
          <w:tcPr>
            <w:tcW w:w="1345" w:type="dxa"/>
          </w:tcPr>
          <w:p w14:paraId="3004503B" w14:textId="77777777" w:rsidR="000B1690" w:rsidRDefault="000B1690" w:rsidP="00D320B1"/>
        </w:tc>
      </w:tr>
      <w:tr w:rsidR="000B1690" w14:paraId="2F1EE72F" w14:textId="77777777" w:rsidTr="00D320B1">
        <w:trPr>
          <w:cantSplit/>
          <w:trHeight w:val="504"/>
        </w:trPr>
        <w:tc>
          <w:tcPr>
            <w:tcW w:w="709" w:type="dxa"/>
            <w:vMerge w:val="restart"/>
            <w:textDirection w:val="btLr"/>
            <w:vAlign w:val="center"/>
          </w:tcPr>
          <w:p w14:paraId="3A4D27A6" w14:textId="77777777" w:rsidR="000B1690" w:rsidRDefault="000B1690" w:rsidP="00D320B1">
            <w:pPr>
              <w:pStyle w:val="BRFTTVerticalText"/>
            </w:pPr>
            <w:r>
              <w:t>Lesson 8</w:t>
            </w:r>
          </w:p>
        </w:tc>
        <w:tc>
          <w:tcPr>
            <w:tcW w:w="2981" w:type="dxa"/>
            <w:shd w:val="clear" w:color="auto" w:fill="BFBFBF" w:themeFill="background1" w:themeFillShade="BF"/>
            <w:vAlign w:val="center"/>
          </w:tcPr>
          <w:p w14:paraId="3CF6E020" w14:textId="77777777" w:rsidR="000B1690" w:rsidRPr="008918BF" w:rsidRDefault="000B1690" w:rsidP="00D320B1">
            <w:pPr>
              <w:pStyle w:val="BRFTTSkills"/>
            </w:pPr>
            <w:r>
              <w:t>Roots:</w:t>
            </w:r>
            <w:r w:rsidRPr="00F11686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r>
              <w:t xml:space="preserve">duce/duct, tract, </w:t>
            </w:r>
            <w:proofErr w:type="spellStart"/>
            <w:r>
              <w:t>ped</w:t>
            </w:r>
            <w:proofErr w:type="spellEnd"/>
            <w:r>
              <w:t>/pod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600F6C7" w14:textId="77777777" w:rsidR="000B1690" w:rsidRDefault="000B1690" w:rsidP="00D320B1"/>
        </w:tc>
        <w:tc>
          <w:tcPr>
            <w:tcW w:w="4230" w:type="dxa"/>
            <w:shd w:val="clear" w:color="auto" w:fill="BFBFBF" w:themeFill="background1" w:themeFillShade="BF"/>
          </w:tcPr>
          <w:p w14:paraId="4E081140" w14:textId="77777777" w:rsidR="000B1690" w:rsidRDefault="000B1690" w:rsidP="00D320B1"/>
        </w:tc>
        <w:tc>
          <w:tcPr>
            <w:tcW w:w="1345" w:type="dxa"/>
            <w:shd w:val="clear" w:color="auto" w:fill="BFBFBF" w:themeFill="background1" w:themeFillShade="BF"/>
          </w:tcPr>
          <w:p w14:paraId="268A9FBD" w14:textId="77777777" w:rsidR="000B1690" w:rsidRDefault="000B1690" w:rsidP="00D320B1"/>
        </w:tc>
      </w:tr>
      <w:tr w:rsidR="000B1690" w14:paraId="77F11A99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4F97C187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0BE82E84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654D2297" w14:textId="77777777" w:rsidR="000B1690" w:rsidRDefault="000B1690" w:rsidP="00D320B1">
            <w:r w:rsidRPr="002B0502">
              <w:rPr>
                <w:sz w:val="36"/>
                <w:szCs w:val="36"/>
              </w:rPr>
              <w:t>NA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5B34F43D" w14:textId="77777777" w:rsidR="000B1690" w:rsidRDefault="000B1690" w:rsidP="00D320B1"/>
        </w:tc>
        <w:tc>
          <w:tcPr>
            <w:tcW w:w="1345" w:type="dxa"/>
            <w:shd w:val="clear" w:color="auto" w:fill="D9D9D9" w:themeFill="background1" w:themeFillShade="D9"/>
          </w:tcPr>
          <w:p w14:paraId="198AABE4" w14:textId="77777777" w:rsidR="000B1690" w:rsidRDefault="000B1690" w:rsidP="00D320B1"/>
        </w:tc>
      </w:tr>
      <w:tr w:rsidR="000B1690" w14:paraId="784FC8D3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77965870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5DCBC070" w14:textId="77777777" w:rsidR="000B1690" w:rsidRPr="008918BF" w:rsidRDefault="000B1690" w:rsidP="00D320B1">
            <w:pPr>
              <w:pStyle w:val="BRFTTSkills"/>
            </w:pPr>
            <w:r w:rsidRPr="008C4EA4">
              <w:t xml:space="preserve">Fact and opinion; Author’s argument; </w:t>
            </w:r>
            <w:r>
              <w:t>Inferences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6CA27D59" w14:textId="77777777" w:rsidR="000B1690" w:rsidRDefault="000B1690" w:rsidP="00D320B1"/>
        </w:tc>
        <w:tc>
          <w:tcPr>
            <w:tcW w:w="4230" w:type="dxa"/>
            <w:shd w:val="clear" w:color="auto" w:fill="F2F2F2" w:themeFill="background1" w:themeFillShade="F2"/>
          </w:tcPr>
          <w:p w14:paraId="30AFB86B" w14:textId="77777777" w:rsidR="000B1690" w:rsidRDefault="000B1690" w:rsidP="00D320B1"/>
        </w:tc>
        <w:tc>
          <w:tcPr>
            <w:tcW w:w="1345" w:type="dxa"/>
            <w:shd w:val="clear" w:color="auto" w:fill="F2F2F2" w:themeFill="background1" w:themeFillShade="F2"/>
          </w:tcPr>
          <w:p w14:paraId="6042A8BA" w14:textId="77777777" w:rsidR="000B1690" w:rsidRDefault="000B1690" w:rsidP="00D320B1"/>
        </w:tc>
      </w:tr>
      <w:tr w:rsidR="000B1690" w14:paraId="7FF66228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27D83E04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vAlign w:val="center"/>
          </w:tcPr>
          <w:p w14:paraId="2DCFE091" w14:textId="77777777" w:rsidR="000B1690" w:rsidRPr="008918BF" w:rsidRDefault="000B1690" w:rsidP="00D320B1">
            <w:pPr>
              <w:pStyle w:val="BRFTTSkills"/>
            </w:pPr>
            <w:r>
              <w:t>Content words; Synonyms and antonyms</w:t>
            </w:r>
          </w:p>
        </w:tc>
        <w:tc>
          <w:tcPr>
            <w:tcW w:w="810" w:type="dxa"/>
          </w:tcPr>
          <w:p w14:paraId="1AE6EE99" w14:textId="77777777" w:rsidR="000B1690" w:rsidRDefault="000B1690" w:rsidP="00D320B1"/>
        </w:tc>
        <w:tc>
          <w:tcPr>
            <w:tcW w:w="4230" w:type="dxa"/>
          </w:tcPr>
          <w:p w14:paraId="285C27D8" w14:textId="77777777" w:rsidR="000B1690" w:rsidRDefault="000B1690" w:rsidP="00D320B1"/>
        </w:tc>
        <w:tc>
          <w:tcPr>
            <w:tcW w:w="1345" w:type="dxa"/>
          </w:tcPr>
          <w:p w14:paraId="72714F26" w14:textId="77777777" w:rsidR="000B1690" w:rsidRDefault="000B1690" w:rsidP="00D320B1"/>
        </w:tc>
      </w:tr>
      <w:tr w:rsidR="000B1690" w14:paraId="78F119D9" w14:textId="77777777" w:rsidTr="00D320B1">
        <w:trPr>
          <w:cantSplit/>
          <w:trHeight w:val="504"/>
        </w:trPr>
        <w:tc>
          <w:tcPr>
            <w:tcW w:w="709" w:type="dxa"/>
            <w:vMerge w:val="restart"/>
            <w:textDirection w:val="btLr"/>
            <w:vAlign w:val="center"/>
          </w:tcPr>
          <w:p w14:paraId="2A209464" w14:textId="77777777" w:rsidR="000B1690" w:rsidRDefault="000B1690" w:rsidP="00D320B1">
            <w:pPr>
              <w:pStyle w:val="BRFTTVerticalText"/>
            </w:pPr>
            <w:r>
              <w:t>Lesson 9</w:t>
            </w:r>
          </w:p>
        </w:tc>
        <w:tc>
          <w:tcPr>
            <w:tcW w:w="2981" w:type="dxa"/>
            <w:shd w:val="clear" w:color="auto" w:fill="BFBFBF" w:themeFill="background1" w:themeFillShade="BF"/>
            <w:vAlign w:val="center"/>
          </w:tcPr>
          <w:p w14:paraId="3EE97D8C" w14:textId="77777777" w:rsidR="000B1690" w:rsidRPr="008918BF" w:rsidRDefault="000B1690" w:rsidP="00D320B1">
            <w:pPr>
              <w:pStyle w:val="BRFTTSkills"/>
            </w:pPr>
            <w:r>
              <w:t>Syllabication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1E8226B3" w14:textId="77777777" w:rsidR="000B1690" w:rsidRDefault="000B1690" w:rsidP="00D320B1"/>
        </w:tc>
        <w:tc>
          <w:tcPr>
            <w:tcW w:w="4230" w:type="dxa"/>
            <w:shd w:val="clear" w:color="auto" w:fill="BFBFBF" w:themeFill="background1" w:themeFillShade="BF"/>
          </w:tcPr>
          <w:p w14:paraId="02135568" w14:textId="77777777" w:rsidR="000B1690" w:rsidRDefault="000B1690" w:rsidP="00D320B1"/>
        </w:tc>
        <w:tc>
          <w:tcPr>
            <w:tcW w:w="1345" w:type="dxa"/>
            <w:shd w:val="clear" w:color="auto" w:fill="BFBFBF" w:themeFill="background1" w:themeFillShade="BF"/>
          </w:tcPr>
          <w:p w14:paraId="3AC028FC" w14:textId="77777777" w:rsidR="000B1690" w:rsidRDefault="000B1690" w:rsidP="00D320B1"/>
        </w:tc>
      </w:tr>
      <w:tr w:rsidR="000B1690" w14:paraId="08F69AC7" w14:textId="77777777" w:rsidTr="009438A6">
        <w:trPr>
          <w:cantSplit/>
          <w:trHeight w:val="377"/>
        </w:trPr>
        <w:tc>
          <w:tcPr>
            <w:tcW w:w="709" w:type="dxa"/>
            <w:vMerge/>
            <w:textDirection w:val="btLr"/>
            <w:vAlign w:val="center"/>
          </w:tcPr>
          <w:p w14:paraId="5479838E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54B8C3D0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4F3CEB9D" w14:textId="77777777" w:rsidR="000B1690" w:rsidRDefault="000B1690" w:rsidP="00D320B1"/>
        </w:tc>
        <w:tc>
          <w:tcPr>
            <w:tcW w:w="4230" w:type="dxa"/>
            <w:shd w:val="clear" w:color="auto" w:fill="D9D9D9" w:themeFill="background1" w:themeFillShade="D9"/>
          </w:tcPr>
          <w:p w14:paraId="6F27B2D6" w14:textId="77777777" w:rsidR="000B1690" w:rsidRDefault="000B1690" w:rsidP="00D320B1"/>
        </w:tc>
        <w:tc>
          <w:tcPr>
            <w:tcW w:w="1345" w:type="dxa"/>
            <w:shd w:val="clear" w:color="auto" w:fill="D9D9D9" w:themeFill="background1" w:themeFillShade="D9"/>
          </w:tcPr>
          <w:p w14:paraId="61049C8C" w14:textId="77777777" w:rsidR="000B1690" w:rsidRDefault="000B1690" w:rsidP="00D320B1"/>
        </w:tc>
      </w:tr>
      <w:tr w:rsidR="000B1690" w14:paraId="28F78FAE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779C77B1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48A8B25E" w14:textId="77777777" w:rsidR="000B1690" w:rsidRPr="008918BF" w:rsidRDefault="000B1690" w:rsidP="00D320B1">
            <w:pPr>
              <w:pStyle w:val="BRFTTSkills"/>
            </w:pPr>
            <w:r>
              <w:t>Analysis of author’s argument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0ACF9DBD" w14:textId="77777777" w:rsidR="000B1690" w:rsidRDefault="000B1690" w:rsidP="00D320B1"/>
        </w:tc>
        <w:tc>
          <w:tcPr>
            <w:tcW w:w="4230" w:type="dxa"/>
            <w:shd w:val="clear" w:color="auto" w:fill="F2F2F2" w:themeFill="background1" w:themeFillShade="F2"/>
          </w:tcPr>
          <w:p w14:paraId="59E30A1D" w14:textId="77777777" w:rsidR="000B1690" w:rsidRDefault="000B1690" w:rsidP="00D320B1"/>
        </w:tc>
        <w:tc>
          <w:tcPr>
            <w:tcW w:w="1345" w:type="dxa"/>
            <w:shd w:val="clear" w:color="auto" w:fill="F2F2F2" w:themeFill="background1" w:themeFillShade="F2"/>
          </w:tcPr>
          <w:p w14:paraId="7607EC0C" w14:textId="77777777" w:rsidR="000B1690" w:rsidRDefault="000B1690" w:rsidP="00D320B1"/>
        </w:tc>
      </w:tr>
      <w:tr w:rsidR="000B1690" w14:paraId="3B4432CC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3C4FE1D9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vAlign w:val="center"/>
          </w:tcPr>
          <w:p w14:paraId="5F98214A" w14:textId="77777777" w:rsidR="000B1690" w:rsidRPr="008918BF" w:rsidRDefault="000B1690" w:rsidP="00D320B1">
            <w:pPr>
              <w:pStyle w:val="BRFTTSkills"/>
            </w:pPr>
            <w:r>
              <w:t>Content words; Synonyms and antonyms</w:t>
            </w:r>
          </w:p>
        </w:tc>
        <w:tc>
          <w:tcPr>
            <w:tcW w:w="810" w:type="dxa"/>
          </w:tcPr>
          <w:p w14:paraId="6A41FD74" w14:textId="77777777" w:rsidR="000B1690" w:rsidRDefault="000B1690" w:rsidP="00D320B1"/>
        </w:tc>
        <w:tc>
          <w:tcPr>
            <w:tcW w:w="4230" w:type="dxa"/>
          </w:tcPr>
          <w:p w14:paraId="00A548BA" w14:textId="77777777" w:rsidR="000B1690" w:rsidRDefault="000B1690" w:rsidP="00D320B1"/>
        </w:tc>
        <w:tc>
          <w:tcPr>
            <w:tcW w:w="1345" w:type="dxa"/>
          </w:tcPr>
          <w:p w14:paraId="5FE3A52A" w14:textId="77777777" w:rsidR="000B1690" w:rsidRDefault="000B1690" w:rsidP="00D320B1"/>
        </w:tc>
      </w:tr>
      <w:tr w:rsidR="000B1690" w14:paraId="1793F8AF" w14:textId="77777777" w:rsidTr="00D320B1">
        <w:trPr>
          <w:cantSplit/>
          <w:trHeight w:val="504"/>
        </w:trPr>
        <w:tc>
          <w:tcPr>
            <w:tcW w:w="709" w:type="dxa"/>
            <w:vMerge w:val="restart"/>
            <w:textDirection w:val="btLr"/>
            <w:vAlign w:val="center"/>
          </w:tcPr>
          <w:p w14:paraId="425D88B0" w14:textId="77777777" w:rsidR="000B1690" w:rsidRDefault="000B1690" w:rsidP="00D320B1">
            <w:pPr>
              <w:pStyle w:val="BRFTTVerticalText"/>
            </w:pPr>
            <w:r>
              <w:t>Lesson 10</w:t>
            </w:r>
          </w:p>
        </w:tc>
        <w:tc>
          <w:tcPr>
            <w:tcW w:w="2981" w:type="dxa"/>
            <w:shd w:val="clear" w:color="auto" w:fill="BFBFBF" w:themeFill="background1" w:themeFillShade="BF"/>
            <w:vAlign w:val="center"/>
          </w:tcPr>
          <w:p w14:paraId="195193D8" w14:textId="77777777" w:rsidR="000B1690" w:rsidRPr="008918BF" w:rsidRDefault="000B1690" w:rsidP="00D320B1">
            <w:pPr>
              <w:pStyle w:val="BRFTTSkills"/>
            </w:pPr>
            <w:r>
              <w:t>Prefixes:</w:t>
            </w:r>
            <w:r w:rsidRPr="00CD458F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r>
              <w:t xml:space="preserve">dis-, inter-, </w:t>
            </w:r>
            <w:proofErr w:type="spellStart"/>
            <w:r>
              <w:t>mis</w:t>
            </w:r>
            <w:proofErr w:type="spellEnd"/>
            <w:r>
              <w:t xml:space="preserve">-, anti- 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9A17904" w14:textId="77777777" w:rsidR="000B1690" w:rsidRDefault="000B1690" w:rsidP="00D320B1"/>
        </w:tc>
        <w:tc>
          <w:tcPr>
            <w:tcW w:w="4230" w:type="dxa"/>
            <w:shd w:val="clear" w:color="auto" w:fill="BFBFBF" w:themeFill="background1" w:themeFillShade="BF"/>
          </w:tcPr>
          <w:p w14:paraId="72AC8D74" w14:textId="77777777" w:rsidR="000B1690" w:rsidRDefault="000B1690" w:rsidP="00D320B1"/>
        </w:tc>
        <w:tc>
          <w:tcPr>
            <w:tcW w:w="1345" w:type="dxa"/>
            <w:shd w:val="clear" w:color="auto" w:fill="BFBFBF" w:themeFill="background1" w:themeFillShade="BF"/>
          </w:tcPr>
          <w:p w14:paraId="60BB96C5" w14:textId="77777777" w:rsidR="000B1690" w:rsidRDefault="000B1690" w:rsidP="00D320B1"/>
        </w:tc>
      </w:tr>
      <w:tr w:rsidR="000B1690" w14:paraId="05B15FC7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22B80161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0819BBBC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5E43D870" w14:textId="77777777" w:rsidR="000B1690" w:rsidRDefault="000B1690" w:rsidP="00D320B1">
            <w:r w:rsidRPr="002B0502">
              <w:rPr>
                <w:sz w:val="36"/>
                <w:szCs w:val="36"/>
              </w:rPr>
              <w:t>NA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BD322EB" w14:textId="77777777" w:rsidR="000B1690" w:rsidRDefault="000B1690" w:rsidP="00D320B1"/>
        </w:tc>
        <w:tc>
          <w:tcPr>
            <w:tcW w:w="1345" w:type="dxa"/>
            <w:shd w:val="clear" w:color="auto" w:fill="D9D9D9" w:themeFill="background1" w:themeFillShade="D9"/>
          </w:tcPr>
          <w:p w14:paraId="1DEF703C" w14:textId="77777777" w:rsidR="000B1690" w:rsidRDefault="000B1690" w:rsidP="00D320B1"/>
        </w:tc>
      </w:tr>
      <w:tr w:rsidR="000B1690" w14:paraId="2C27534C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00B40EB1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16A45506" w14:textId="77777777" w:rsidR="000B1690" w:rsidRPr="008918BF" w:rsidRDefault="000B1690" w:rsidP="00D320B1">
            <w:pPr>
              <w:pStyle w:val="BRFTTSkills"/>
            </w:pPr>
            <w:r>
              <w:t>Cause and effect; Drawing inferences; Theme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395E8DEA" w14:textId="77777777" w:rsidR="000B1690" w:rsidRDefault="000B1690" w:rsidP="00D320B1"/>
        </w:tc>
        <w:tc>
          <w:tcPr>
            <w:tcW w:w="4230" w:type="dxa"/>
            <w:shd w:val="clear" w:color="auto" w:fill="F2F2F2" w:themeFill="background1" w:themeFillShade="F2"/>
          </w:tcPr>
          <w:p w14:paraId="7B771AF7" w14:textId="77777777" w:rsidR="000B1690" w:rsidRDefault="000B1690" w:rsidP="00D320B1"/>
        </w:tc>
        <w:tc>
          <w:tcPr>
            <w:tcW w:w="1345" w:type="dxa"/>
            <w:shd w:val="clear" w:color="auto" w:fill="F2F2F2" w:themeFill="background1" w:themeFillShade="F2"/>
          </w:tcPr>
          <w:p w14:paraId="23526CDE" w14:textId="77777777" w:rsidR="000B1690" w:rsidRDefault="000B1690" w:rsidP="00D320B1"/>
        </w:tc>
      </w:tr>
      <w:tr w:rsidR="000B1690" w14:paraId="6FA5AFD3" w14:textId="77777777" w:rsidTr="00D320B1">
        <w:trPr>
          <w:cantSplit/>
          <w:trHeight w:val="504"/>
        </w:trPr>
        <w:tc>
          <w:tcPr>
            <w:tcW w:w="709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7BB34B7E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28642C84" w14:textId="77777777" w:rsidR="000B1690" w:rsidRPr="008918BF" w:rsidRDefault="000B1690" w:rsidP="00D320B1">
            <w:pPr>
              <w:pStyle w:val="BRFTTSkills"/>
            </w:pPr>
            <w:r>
              <w:t>Content words; Homophones; Glossary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60C94A7" w14:textId="77777777" w:rsidR="000B1690" w:rsidRDefault="000B1690" w:rsidP="00D320B1"/>
        </w:tc>
        <w:tc>
          <w:tcPr>
            <w:tcW w:w="4230" w:type="dxa"/>
            <w:tcBorders>
              <w:bottom w:val="single" w:sz="4" w:space="0" w:color="auto"/>
            </w:tcBorders>
          </w:tcPr>
          <w:p w14:paraId="4BAF9632" w14:textId="77777777" w:rsidR="000B1690" w:rsidRDefault="000B1690" w:rsidP="00D320B1"/>
        </w:tc>
        <w:tc>
          <w:tcPr>
            <w:tcW w:w="1345" w:type="dxa"/>
            <w:tcBorders>
              <w:bottom w:val="single" w:sz="4" w:space="0" w:color="auto"/>
            </w:tcBorders>
          </w:tcPr>
          <w:p w14:paraId="2A21D99A" w14:textId="77777777" w:rsidR="000B1690" w:rsidRDefault="000B1690" w:rsidP="00D320B1"/>
        </w:tc>
      </w:tr>
      <w:tr w:rsidR="000B1690" w14:paraId="02D24E52" w14:textId="77777777" w:rsidTr="00D320B1">
        <w:trPr>
          <w:cantSplit/>
          <w:trHeight w:val="360"/>
        </w:trPr>
        <w:tc>
          <w:tcPr>
            <w:tcW w:w="709" w:type="dxa"/>
            <w:tcBorders>
              <w:right w:val="nil"/>
            </w:tcBorders>
            <w:shd w:val="clear" w:color="auto" w:fill="232483"/>
            <w:vAlign w:val="center"/>
          </w:tcPr>
          <w:p w14:paraId="51DB85C8" w14:textId="77777777" w:rsidR="009438A6" w:rsidRDefault="009438A6" w:rsidP="00D320B1">
            <w:pPr>
              <w:pStyle w:val="BRFTTTableHeads"/>
            </w:pPr>
            <w:bookmarkStart w:id="1" w:name="_Hlk527521283"/>
          </w:p>
          <w:p w14:paraId="42572B69" w14:textId="77777777" w:rsidR="000B1690" w:rsidRDefault="000B1690" w:rsidP="00D320B1">
            <w:pPr>
              <w:pStyle w:val="BRFTTTableHeads"/>
            </w:pPr>
            <w:bookmarkStart w:id="2" w:name="_GoBack"/>
            <w:bookmarkEnd w:id="2"/>
            <w:r>
              <w:t>Date</w:t>
            </w:r>
          </w:p>
        </w:tc>
        <w:tc>
          <w:tcPr>
            <w:tcW w:w="2981" w:type="dxa"/>
            <w:tcBorders>
              <w:left w:val="nil"/>
              <w:right w:val="nil"/>
            </w:tcBorders>
            <w:shd w:val="clear" w:color="auto" w:fill="232483"/>
            <w:vAlign w:val="center"/>
          </w:tcPr>
          <w:p w14:paraId="25293B6E" w14:textId="77777777" w:rsidR="000B1690" w:rsidRPr="00435DB6" w:rsidRDefault="000B1690" w:rsidP="00D320B1">
            <w:pPr>
              <w:pStyle w:val="BRFTTTableHeads"/>
            </w:pPr>
            <w:r>
              <w:t>Skills</w:t>
            </w:r>
          </w:p>
        </w:tc>
        <w:tc>
          <w:tcPr>
            <w:tcW w:w="810" w:type="dxa"/>
            <w:tcBorders>
              <w:left w:val="nil"/>
              <w:right w:val="nil"/>
            </w:tcBorders>
            <w:shd w:val="clear" w:color="auto" w:fill="232483"/>
            <w:vAlign w:val="center"/>
          </w:tcPr>
          <w:p w14:paraId="39D9AE19" w14:textId="77777777" w:rsidR="000B1690" w:rsidRDefault="000B1690" w:rsidP="00D320B1">
            <w:pPr>
              <w:pStyle w:val="BRFTTTableHeads"/>
            </w:pPr>
            <w:r>
              <w:t>Score</w:t>
            </w:r>
          </w:p>
        </w:tc>
        <w:tc>
          <w:tcPr>
            <w:tcW w:w="4230" w:type="dxa"/>
            <w:tcBorders>
              <w:left w:val="nil"/>
            </w:tcBorders>
            <w:shd w:val="clear" w:color="auto" w:fill="232483"/>
            <w:vAlign w:val="center"/>
          </w:tcPr>
          <w:p w14:paraId="6EF8C554" w14:textId="77777777" w:rsidR="000B1690" w:rsidRDefault="000B1690" w:rsidP="00D320B1">
            <w:pPr>
              <w:pStyle w:val="BRFTTTableHeads"/>
            </w:pPr>
            <w:r>
              <w:t>Teacher Comments</w:t>
            </w:r>
          </w:p>
        </w:tc>
        <w:tc>
          <w:tcPr>
            <w:tcW w:w="1345" w:type="dxa"/>
            <w:tcBorders>
              <w:left w:val="nil"/>
            </w:tcBorders>
            <w:shd w:val="clear" w:color="auto" w:fill="232483"/>
            <w:vAlign w:val="center"/>
          </w:tcPr>
          <w:p w14:paraId="58B715F5" w14:textId="77777777" w:rsidR="000B1690" w:rsidRDefault="000B1690" w:rsidP="00D320B1">
            <w:pPr>
              <w:pStyle w:val="BRFTTTableHeads"/>
            </w:pPr>
            <w:r>
              <w:t>Initials</w:t>
            </w:r>
          </w:p>
        </w:tc>
      </w:tr>
      <w:tr w:rsidR="000B1690" w14:paraId="6762CF48" w14:textId="77777777" w:rsidTr="00D320B1">
        <w:trPr>
          <w:cantSplit/>
          <w:trHeight w:val="504"/>
        </w:trPr>
        <w:tc>
          <w:tcPr>
            <w:tcW w:w="709" w:type="dxa"/>
            <w:vMerge w:val="restart"/>
            <w:textDirection w:val="btLr"/>
            <w:vAlign w:val="center"/>
          </w:tcPr>
          <w:p w14:paraId="59134BFF" w14:textId="77777777" w:rsidR="000B1690" w:rsidRDefault="000B1690" w:rsidP="00D320B1">
            <w:pPr>
              <w:pStyle w:val="BRFTTVerticalText"/>
            </w:pPr>
            <w:r>
              <w:t>Lesson 11</w:t>
            </w:r>
          </w:p>
        </w:tc>
        <w:tc>
          <w:tcPr>
            <w:tcW w:w="2981" w:type="dxa"/>
            <w:shd w:val="clear" w:color="auto" w:fill="BFBFBF" w:themeFill="background1" w:themeFillShade="BF"/>
            <w:vAlign w:val="center"/>
          </w:tcPr>
          <w:p w14:paraId="545755EC" w14:textId="77777777" w:rsidR="000B1690" w:rsidRPr="008918BF" w:rsidRDefault="000B1690" w:rsidP="00D320B1">
            <w:pPr>
              <w:pStyle w:val="BRFTTSkills"/>
            </w:pPr>
            <w:r>
              <w:t>Prefixes:</w:t>
            </w:r>
            <w:r w:rsidRPr="00CD458F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r>
              <w:t xml:space="preserve">dis-, inter-, </w:t>
            </w:r>
            <w:proofErr w:type="spellStart"/>
            <w:r>
              <w:t>mis</w:t>
            </w:r>
            <w:proofErr w:type="spellEnd"/>
            <w:r>
              <w:t>-, anti-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358818E0" w14:textId="77777777" w:rsidR="000B1690" w:rsidRDefault="000B1690" w:rsidP="00D320B1"/>
        </w:tc>
        <w:tc>
          <w:tcPr>
            <w:tcW w:w="4230" w:type="dxa"/>
            <w:shd w:val="clear" w:color="auto" w:fill="BFBFBF" w:themeFill="background1" w:themeFillShade="BF"/>
          </w:tcPr>
          <w:p w14:paraId="412F108F" w14:textId="77777777" w:rsidR="000B1690" w:rsidRDefault="000B1690" w:rsidP="00D320B1"/>
        </w:tc>
        <w:tc>
          <w:tcPr>
            <w:tcW w:w="1345" w:type="dxa"/>
            <w:shd w:val="clear" w:color="auto" w:fill="BFBFBF" w:themeFill="background1" w:themeFillShade="BF"/>
          </w:tcPr>
          <w:p w14:paraId="459B06DB" w14:textId="77777777" w:rsidR="000B1690" w:rsidRDefault="000B1690" w:rsidP="00D320B1"/>
        </w:tc>
      </w:tr>
      <w:tr w:rsidR="000B1690" w14:paraId="6729CE5A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54B6E12F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06E9B4B9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4EC6DF38" w14:textId="77777777" w:rsidR="000B1690" w:rsidRDefault="000B1690" w:rsidP="00D320B1">
            <w:r w:rsidRPr="002B0502">
              <w:rPr>
                <w:sz w:val="36"/>
                <w:szCs w:val="36"/>
              </w:rPr>
              <w:t>NA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E6E4228" w14:textId="77777777" w:rsidR="000B1690" w:rsidRDefault="000B1690" w:rsidP="00D320B1"/>
        </w:tc>
        <w:tc>
          <w:tcPr>
            <w:tcW w:w="1345" w:type="dxa"/>
            <w:shd w:val="clear" w:color="auto" w:fill="D9D9D9" w:themeFill="background1" w:themeFillShade="D9"/>
          </w:tcPr>
          <w:p w14:paraId="26ECD811" w14:textId="77777777" w:rsidR="000B1690" w:rsidRDefault="000B1690" w:rsidP="00D320B1"/>
        </w:tc>
      </w:tr>
      <w:tr w:rsidR="000B1690" w14:paraId="3DB68065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49DE4C27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701C5EDD" w14:textId="77777777" w:rsidR="000B1690" w:rsidRPr="008918BF" w:rsidRDefault="000B1690" w:rsidP="00D320B1">
            <w:pPr>
              <w:pStyle w:val="BRFTTSkills"/>
            </w:pPr>
            <w:r>
              <w:t>Cause and effect; Drawing inferences; Theme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0B70374E" w14:textId="77777777" w:rsidR="000B1690" w:rsidRDefault="000B1690" w:rsidP="00D320B1"/>
        </w:tc>
        <w:tc>
          <w:tcPr>
            <w:tcW w:w="4230" w:type="dxa"/>
            <w:shd w:val="clear" w:color="auto" w:fill="F2F2F2" w:themeFill="background1" w:themeFillShade="F2"/>
          </w:tcPr>
          <w:p w14:paraId="6B0657EA" w14:textId="77777777" w:rsidR="000B1690" w:rsidRDefault="000B1690" w:rsidP="00D320B1"/>
        </w:tc>
        <w:tc>
          <w:tcPr>
            <w:tcW w:w="1345" w:type="dxa"/>
            <w:shd w:val="clear" w:color="auto" w:fill="F2F2F2" w:themeFill="background1" w:themeFillShade="F2"/>
          </w:tcPr>
          <w:p w14:paraId="6D67AF21" w14:textId="77777777" w:rsidR="000B1690" w:rsidRDefault="000B1690" w:rsidP="00D320B1"/>
        </w:tc>
      </w:tr>
      <w:tr w:rsidR="000B1690" w14:paraId="4089130D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1D6882D4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vAlign w:val="center"/>
          </w:tcPr>
          <w:p w14:paraId="4D6FB437" w14:textId="77777777" w:rsidR="000B1690" w:rsidRPr="008918BF" w:rsidRDefault="000B1690" w:rsidP="00D320B1">
            <w:pPr>
              <w:pStyle w:val="BRFTTSkills"/>
            </w:pPr>
            <w:r>
              <w:t>Content words; Homophones; Glossary</w:t>
            </w:r>
          </w:p>
        </w:tc>
        <w:tc>
          <w:tcPr>
            <w:tcW w:w="810" w:type="dxa"/>
          </w:tcPr>
          <w:p w14:paraId="51617A78" w14:textId="77777777" w:rsidR="000B1690" w:rsidRDefault="000B1690" w:rsidP="00D320B1"/>
        </w:tc>
        <w:tc>
          <w:tcPr>
            <w:tcW w:w="4230" w:type="dxa"/>
          </w:tcPr>
          <w:p w14:paraId="23A43B4A" w14:textId="77777777" w:rsidR="000B1690" w:rsidRDefault="000B1690" w:rsidP="00D320B1"/>
        </w:tc>
        <w:tc>
          <w:tcPr>
            <w:tcW w:w="1345" w:type="dxa"/>
          </w:tcPr>
          <w:p w14:paraId="6E835CB9" w14:textId="77777777" w:rsidR="000B1690" w:rsidRDefault="000B1690" w:rsidP="00D320B1"/>
        </w:tc>
      </w:tr>
      <w:tr w:rsidR="000B1690" w14:paraId="491A9F78" w14:textId="77777777" w:rsidTr="00D320B1">
        <w:trPr>
          <w:cantSplit/>
          <w:trHeight w:val="504"/>
        </w:trPr>
        <w:tc>
          <w:tcPr>
            <w:tcW w:w="709" w:type="dxa"/>
            <w:vMerge w:val="restart"/>
            <w:textDirection w:val="btLr"/>
            <w:vAlign w:val="center"/>
          </w:tcPr>
          <w:p w14:paraId="65ACBEA6" w14:textId="77777777" w:rsidR="000B1690" w:rsidRDefault="000B1690" w:rsidP="00D320B1">
            <w:pPr>
              <w:pStyle w:val="BRFTTVerticalText"/>
            </w:pPr>
            <w:r>
              <w:t>Lesson 12</w:t>
            </w:r>
          </w:p>
        </w:tc>
        <w:tc>
          <w:tcPr>
            <w:tcW w:w="2981" w:type="dxa"/>
            <w:shd w:val="clear" w:color="auto" w:fill="BFBFBF" w:themeFill="background1" w:themeFillShade="BF"/>
            <w:vAlign w:val="center"/>
          </w:tcPr>
          <w:p w14:paraId="2F1AD9D8" w14:textId="77777777" w:rsidR="000B1690" w:rsidRPr="008918BF" w:rsidRDefault="000B1690" w:rsidP="00D320B1">
            <w:pPr>
              <w:pStyle w:val="BRFTTSkills"/>
            </w:pPr>
            <w:r>
              <w:t>Syllabication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342410C1" w14:textId="77777777" w:rsidR="000B1690" w:rsidRDefault="000B1690" w:rsidP="00D320B1"/>
        </w:tc>
        <w:tc>
          <w:tcPr>
            <w:tcW w:w="4230" w:type="dxa"/>
            <w:shd w:val="clear" w:color="auto" w:fill="BFBFBF" w:themeFill="background1" w:themeFillShade="BF"/>
          </w:tcPr>
          <w:p w14:paraId="66A39B6C" w14:textId="77777777" w:rsidR="000B1690" w:rsidRDefault="000B1690" w:rsidP="00D320B1"/>
        </w:tc>
        <w:tc>
          <w:tcPr>
            <w:tcW w:w="1345" w:type="dxa"/>
            <w:shd w:val="clear" w:color="auto" w:fill="BFBFBF" w:themeFill="background1" w:themeFillShade="BF"/>
          </w:tcPr>
          <w:p w14:paraId="2D8E59E0" w14:textId="77777777" w:rsidR="000B1690" w:rsidRDefault="000B1690" w:rsidP="00D320B1"/>
        </w:tc>
      </w:tr>
      <w:tr w:rsidR="000B1690" w14:paraId="21C37A1F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1D64A82C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399450D7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09EE0C12" w14:textId="77777777" w:rsidR="000B1690" w:rsidRDefault="000B1690" w:rsidP="00D320B1"/>
        </w:tc>
        <w:tc>
          <w:tcPr>
            <w:tcW w:w="4230" w:type="dxa"/>
            <w:shd w:val="clear" w:color="auto" w:fill="D9D9D9" w:themeFill="background1" w:themeFillShade="D9"/>
          </w:tcPr>
          <w:p w14:paraId="0C51B85A" w14:textId="77777777" w:rsidR="000B1690" w:rsidRDefault="000B1690" w:rsidP="00D320B1"/>
        </w:tc>
        <w:tc>
          <w:tcPr>
            <w:tcW w:w="1345" w:type="dxa"/>
            <w:shd w:val="clear" w:color="auto" w:fill="D9D9D9" w:themeFill="background1" w:themeFillShade="D9"/>
          </w:tcPr>
          <w:p w14:paraId="361A15CF" w14:textId="77777777" w:rsidR="000B1690" w:rsidRDefault="000B1690" w:rsidP="00D320B1"/>
        </w:tc>
      </w:tr>
      <w:tr w:rsidR="000B1690" w14:paraId="51BD5D05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6330BB85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5F96C95D" w14:textId="77777777" w:rsidR="000B1690" w:rsidRPr="008918BF" w:rsidRDefault="000B1690" w:rsidP="00D320B1">
            <w:pPr>
              <w:pStyle w:val="BRFTTSkills"/>
            </w:pPr>
            <w:r>
              <w:t>Characters and theme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36B7CBC7" w14:textId="77777777" w:rsidR="000B1690" w:rsidRDefault="000B1690" w:rsidP="00D320B1"/>
        </w:tc>
        <w:tc>
          <w:tcPr>
            <w:tcW w:w="4230" w:type="dxa"/>
            <w:shd w:val="clear" w:color="auto" w:fill="F2F2F2" w:themeFill="background1" w:themeFillShade="F2"/>
          </w:tcPr>
          <w:p w14:paraId="441166B6" w14:textId="77777777" w:rsidR="000B1690" w:rsidRDefault="000B1690" w:rsidP="00D320B1"/>
        </w:tc>
        <w:tc>
          <w:tcPr>
            <w:tcW w:w="1345" w:type="dxa"/>
            <w:shd w:val="clear" w:color="auto" w:fill="F2F2F2" w:themeFill="background1" w:themeFillShade="F2"/>
          </w:tcPr>
          <w:p w14:paraId="6A9E30A7" w14:textId="77777777" w:rsidR="000B1690" w:rsidRDefault="000B1690" w:rsidP="00D320B1"/>
        </w:tc>
      </w:tr>
      <w:tr w:rsidR="000B1690" w14:paraId="2ED29E7A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68A6674C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vAlign w:val="center"/>
          </w:tcPr>
          <w:p w14:paraId="52D5D0AF" w14:textId="77777777" w:rsidR="000B1690" w:rsidRPr="008918BF" w:rsidRDefault="000B1690" w:rsidP="00D320B1">
            <w:pPr>
              <w:pStyle w:val="BRFTTSkills"/>
            </w:pPr>
            <w:r>
              <w:t>Content words; Homophones</w:t>
            </w:r>
          </w:p>
        </w:tc>
        <w:tc>
          <w:tcPr>
            <w:tcW w:w="810" w:type="dxa"/>
          </w:tcPr>
          <w:p w14:paraId="6FB3B000" w14:textId="77777777" w:rsidR="000B1690" w:rsidRDefault="000B1690" w:rsidP="00D320B1"/>
        </w:tc>
        <w:tc>
          <w:tcPr>
            <w:tcW w:w="4230" w:type="dxa"/>
          </w:tcPr>
          <w:p w14:paraId="5B73D574" w14:textId="77777777" w:rsidR="000B1690" w:rsidRDefault="000B1690" w:rsidP="00D320B1"/>
        </w:tc>
        <w:tc>
          <w:tcPr>
            <w:tcW w:w="1345" w:type="dxa"/>
          </w:tcPr>
          <w:p w14:paraId="05D09AE3" w14:textId="77777777" w:rsidR="000B1690" w:rsidRDefault="000B1690" w:rsidP="00D320B1"/>
        </w:tc>
      </w:tr>
      <w:tr w:rsidR="000B1690" w14:paraId="2F47993A" w14:textId="77777777" w:rsidTr="00D320B1">
        <w:trPr>
          <w:cantSplit/>
          <w:trHeight w:val="504"/>
        </w:trPr>
        <w:tc>
          <w:tcPr>
            <w:tcW w:w="709" w:type="dxa"/>
            <w:vMerge w:val="restart"/>
            <w:textDirection w:val="btLr"/>
            <w:vAlign w:val="center"/>
          </w:tcPr>
          <w:p w14:paraId="61168802" w14:textId="77777777" w:rsidR="000B1690" w:rsidRDefault="000B1690" w:rsidP="00D320B1">
            <w:pPr>
              <w:pStyle w:val="BRFTTVerticalText"/>
            </w:pPr>
            <w:r>
              <w:t>Lesson 13</w:t>
            </w:r>
          </w:p>
        </w:tc>
        <w:tc>
          <w:tcPr>
            <w:tcW w:w="2981" w:type="dxa"/>
            <w:shd w:val="clear" w:color="auto" w:fill="BFBFBF" w:themeFill="background1" w:themeFillShade="BF"/>
            <w:vAlign w:val="center"/>
          </w:tcPr>
          <w:p w14:paraId="386C9ED3" w14:textId="77777777" w:rsidR="000B1690" w:rsidRPr="008918BF" w:rsidRDefault="000B1690" w:rsidP="00D320B1">
            <w:pPr>
              <w:pStyle w:val="BRFTTSkills"/>
            </w:pPr>
            <w:r>
              <w:t>Suffixes:</w:t>
            </w:r>
            <w:r w:rsidRPr="007F3599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r w:rsidRPr="007F3599">
              <w:t>-</w:t>
            </w:r>
            <w:r>
              <w:t>cy, -</w:t>
            </w:r>
            <w:proofErr w:type="spellStart"/>
            <w:r>
              <w:t>ive</w:t>
            </w:r>
            <w:proofErr w:type="spellEnd"/>
            <w:r>
              <w:t>, -ion/-</w:t>
            </w:r>
            <w:proofErr w:type="spellStart"/>
            <w:r>
              <w:t>sion</w:t>
            </w:r>
            <w:proofErr w:type="spellEnd"/>
            <w:r>
              <w:t>/-</w:t>
            </w:r>
            <w:proofErr w:type="spellStart"/>
            <w:r>
              <w:t>tion</w:t>
            </w:r>
            <w:proofErr w:type="spellEnd"/>
            <w:r>
              <w:t xml:space="preserve">, -ward 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3A15E649" w14:textId="77777777" w:rsidR="000B1690" w:rsidRDefault="000B1690" w:rsidP="00D320B1"/>
        </w:tc>
        <w:tc>
          <w:tcPr>
            <w:tcW w:w="4230" w:type="dxa"/>
            <w:shd w:val="clear" w:color="auto" w:fill="BFBFBF" w:themeFill="background1" w:themeFillShade="BF"/>
          </w:tcPr>
          <w:p w14:paraId="75304BFE" w14:textId="77777777" w:rsidR="000B1690" w:rsidRDefault="000B1690" w:rsidP="00D320B1"/>
        </w:tc>
        <w:tc>
          <w:tcPr>
            <w:tcW w:w="1345" w:type="dxa"/>
            <w:shd w:val="clear" w:color="auto" w:fill="BFBFBF" w:themeFill="background1" w:themeFillShade="BF"/>
          </w:tcPr>
          <w:p w14:paraId="58E0486E" w14:textId="77777777" w:rsidR="000B1690" w:rsidRDefault="000B1690" w:rsidP="00D320B1"/>
        </w:tc>
      </w:tr>
      <w:tr w:rsidR="000B1690" w14:paraId="0F3099CD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68CE03CF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42750FD0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1FEC82D2" w14:textId="77777777" w:rsidR="000B1690" w:rsidRDefault="000B1690" w:rsidP="00D320B1">
            <w:r w:rsidRPr="002B0502">
              <w:rPr>
                <w:sz w:val="36"/>
                <w:szCs w:val="36"/>
              </w:rPr>
              <w:t>NA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4F63671D" w14:textId="77777777" w:rsidR="000B1690" w:rsidRDefault="000B1690" w:rsidP="00D320B1"/>
        </w:tc>
        <w:tc>
          <w:tcPr>
            <w:tcW w:w="1345" w:type="dxa"/>
            <w:shd w:val="clear" w:color="auto" w:fill="D9D9D9" w:themeFill="background1" w:themeFillShade="D9"/>
          </w:tcPr>
          <w:p w14:paraId="33779F8C" w14:textId="77777777" w:rsidR="000B1690" w:rsidRDefault="000B1690" w:rsidP="00D320B1"/>
        </w:tc>
      </w:tr>
      <w:tr w:rsidR="000B1690" w14:paraId="0D174D0E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5688FC14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603B645B" w14:textId="77777777" w:rsidR="000B1690" w:rsidRPr="008918BF" w:rsidRDefault="000B1690" w:rsidP="00D320B1">
            <w:pPr>
              <w:pStyle w:val="BRFTTSkills"/>
            </w:pPr>
            <w:r>
              <w:t>Main idea; Supporting details; Text structure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6185CFC6" w14:textId="77777777" w:rsidR="000B1690" w:rsidRDefault="000B1690" w:rsidP="00D320B1"/>
        </w:tc>
        <w:tc>
          <w:tcPr>
            <w:tcW w:w="4230" w:type="dxa"/>
            <w:shd w:val="clear" w:color="auto" w:fill="F2F2F2" w:themeFill="background1" w:themeFillShade="F2"/>
          </w:tcPr>
          <w:p w14:paraId="6580BB2A" w14:textId="77777777" w:rsidR="000B1690" w:rsidRDefault="000B1690" w:rsidP="00D320B1"/>
        </w:tc>
        <w:tc>
          <w:tcPr>
            <w:tcW w:w="1345" w:type="dxa"/>
            <w:shd w:val="clear" w:color="auto" w:fill="F2F2F2" w:themeFill="background1" w:themeFillShade="F2"/>
          </w:tcPr>
          <w:p w14:paraId="16992B1A" w14:textId="77777777" w:rsidR="000B1690" w:rsidRDefault="000B1690" w:rsidP="00D320B1"/>
        </w:tc>
      </w:tr>
      <w:tr w:rsidR="000B1690" w14:paraId="02FEE9DA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51F3C5F0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vAlign w:val="center"/>
          </w:tcPr>
          <w:p w14:paraId="0FFD5657" w14:textId="77777777" w:rsidR="000B1690" w:rsidRPr="008918BF" w:rsidRDefault="000B1690" w:rsidP="00D320B1">
            <w:pPr>
              <w:pStyle w:val="BRFTTSkills"/>
            </w:pPr>
            <w:r>
              <w:t>Content words; Context; Glossary</w:t>
            </w:r>
          </w:p>
        </w:tc>
        <w:tc>
          <w:tcPr>
            <w:tcW w:w="810" w:type="dxa"/>
          </w:tcPr>
          <w:p w14:paraId="04E60C65" w14:textId="77777777" w:rsidR="000B1690" w:rsidRDefault="000B1690" w:rsidP="00D320B1"/>
        </w:tc>
        <w:tc>
          <w:tcPr>
            <w:tcW w:w="4230" w:type="dxa"/>
          </w:tcPr>
          <w:p w14:paraId="0876286E" w14:textId="77777777" w:rsidR="000B1690" w:rsidRDefault="000B1690" w:rsidP="00D320B1"/>
        </w:tc>
        <w:tc>
          <w:tcPr>
            <w:tcW w:w="1345" w:type="dxa"/>
          </w:tcPr>
          <w:p w14:paraId="37F9BE1B" w14:textId="77777777" w:rsidR="000B1690" w:rsidRDefault="000B1690" w:rsidP="00D320B1"/>
        </w:tc>
      </w:tr>
      <w:tr w:rsidR="000B1690" w14:paraId="735FC924" w14:textId="77777777" w:rsidTr="00D320B1">
        <w:trPr>
          <w:cantSplit/>
          <w:trHeight w:val="504"/>
        </w:trPr>
        <w:tc>
          <w:tcPr>
            <w:tcW w:w="709" w:type="dxa"/>
            <w:vMerge w:val="restart"/>
            <w:textDirection w:val="btLr"/>
            <w:vAlign w:val="center"/>
          </w:tcPr>
          <w:p w14:paraId="085E1416" w14:textId="77777777" w:rsidR="000B1690" w:rsidRDefault="000B1690" w:rsidP="00D320B1">
            <w:pPr>
              <w:pStyle w:val="BRFTTVerticalText"/>
            </w:pPr>
            <w:r>
              <w:t>Lesson 14</w:t>
            </w:r>
          </w:p>
        </w:tc>
        <w:tc>
          <w:tcPr>
            <w:tcW w:w="2981" w:type="dxa"/>
            <w:shd w:val="clear" w:color="auto" w:fill="BFBFBF" w:themeFill="background1" w:themeFillShade="BF"/>
            <w:vAlign w:val="center"/>
          </w:tcPr>
          <w:p w14:paraId="1C3532D7" w14:textId="77777777" w:rsidR="000B1690" w:rsidRPr="008918BF" w:rsidRDefault="000B1690" w:rsidP="00D320B1">
            <w:pPr>
              <w:pStyle w:val="BRFTTSkills"/>
            </w:pPr>
            <w:r>
              <w:t>Suffixes:</w:t>
            </w:r>
            <w:r w:rsidRPr="007F3599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r w:rsidRPr="007F3599">
              <w:t>-</w:t>
            </w:r>
            <w:r>
              <w:t>cy, -</w:t>
            </w:r>
            <w:proofErr w:type="spellStart"/>
            <w:r>
              <w:t>ive</w:t>
            </w:r>
            <w:proofErr w:type="spellEnd"/>
            <w:r>
              <w:t>, -ion/-</w:t>
            </w:r>
            <w:proofErr w:type="spellStart"/>
            <w:r>
              <w:t>sion</w:t>
            </w:r>
            <w:proofErr w:type="spellEnd"/>
            <w:r>
              <w:t>/-</w:t>
            </w:r>
            <w:proofErr w:type="spellStart"/>
            <w:r>
              <w:t>tion</w:t>
            </w:r>
            <w:proofErr w:type="spellEnd"/>
            <w:r>
              <w:t>, -ward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3FEC17F8" w14:textId="77777777" w:rsidR="000B1690" w:rsidRDefault="000B1690" w:rsidP="00D320B1"/>
        </w:tc>
        <w:tc>
          <w:tcPr>
            <w:tcW w:w="4230" w:type="dxa"/>
            <w:shd w:val="clear" w:color="auto" w:fill="BFBFBF" w:themeFill="background1" w:themeFillShade="BF"/>
          </w:tcPr>
          <w:p w14:paraId="5F6066B0" w14:textId="77777777" w:rsidR="000B1690" w:rsidRDefault="000B1690" w:rsidP="00D320B1"/>
        </w:tc>
        <w:tc>
          <w:tcPr>
            <w:tcW w:w="1345" w:type="dxa"/>
            <w:shd w:val="clear" w:color="auto" w:fill="BFBFBF" w:themeFill="background1" w:themeFillShade="BF"/>
          </w:tcPr>
          <w:p w14:paraId="10504B27" w14:textId="77777777" w:rsidR="000B1690" w:rsidRDefault="000B1690" w:rsidP="00D320B1"/>
        </w:tc>
      </w:tr>
      <w:tr w:rsidR="000B1690" w14:paraId="54BF41A9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3CB47033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714133C2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6D6B9482" w14:textId="77777777" w:rsidR="000B1690" w:rsidRDefault="000B1690" w:rsidP="00D320B1">
            <w:r w:rsidRPr="002B0502">
              <w:rPr>
                <w:sz w:val="36"/>
                <w:szCs w:val="36"/>
              </w:rPr>
              <w:t>NA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532D22F5" w14:textId="77777777" w:rsidR="000B1690" w:rsidRDefault="000B1690" w:rsidP="00D320B1"/>
        </w:tc>
        <w:tc>
          <w:tcPr>
            <w:tcW w:w="1345" w:type="dxa"/>
            <w:shd w:val="clear" w:color="auto" w:fill="D9D9D9" w:themeFill="background1" w:themeFillShade="D9"/>
          </w:tcPr>
          <w:p w14:paraId="05A2E1DB" w14:textId="77777777" w:rsidR="000B1690" w:rsidRDefault="000B1690" w:rsidP="00D320B1"/>
        </w:tc>
      </w:tr>
      <w:tr w:rsidR="000B1690" w14:paraId="6B6D0A5A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4846C596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5E16F97C" w14:textId="77777777" w:rsidR="000B1690" w:rsidRPr="008918BF" w:rsidRDefault="000B1690" w:rsidP="00D320B1">
            <w:pPr>
              <w:pStyle w:val="BRFTTSkills"/>
            </w:pPr>
            <w:r>
              <w:t>Main idea; Supporting details; Text structure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326DFCC3" w14:textId="77777777" w:rsidR="000B1690" w:rsidRDefault="000B1690" w:rsidP="00D320B1"/>
        </w:tc>
        <w:tc>
          <w:tcPr>
            <w:tcW w:w="4230" w:type="dxa"/>
            <w:shd w:val="clear" w:color="auto" w:fill="F2F2F2" w:themeFill="background1" w:themeFillShade="F2"/>
          </w:tcPr>
          <w:p w14:paraId="4086A233" w14:textId="77777777" w:rsidR="000B1690" w:rsidRDefault="000B1690" w:rsidP="00D320B1"/>
        </w:tc>
        <w:tc>
          <w:tcPr>
            <w:tcW w:w="1345" w:type="dxa"/>
            <w:shd w:val="clear" w:color="auto" w:fill="F2F2F2" w:themeFill="background1" w:themeFillShade="F2"/>
          </w:tcPr>
          <w:p w14:paraId="080964CF" w14:textId="77777777" w:rsidR="000B1690" w:rsidRDefault="000B1690" w:rsidP="00D320B1"/>
        </w:tc>
      </w:tr>
      <w:tr w:rsidR="000B1690" w14:paraId="54C467B8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5132FE87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vAlign w:val="center"/>
          </w:tcPr>
          <w:p w14:paraId="2C5B672C" w14:textId="77777777" w:rsidR="000B1690" w:rsidRPr="008918BF" w:rsidRDefault="000B1690" w:rsidP="00D320B1">
            <w:pPr>
              <w:pStyle w:val="BRFTTSkills"/>
            </w:pPr>
            <w:r>
              <w:t>Content words; Context; Glossary</w:t>
            </w:r>
          </w:p>
        </w:tc>
        <w:tc>
          <w:tcPr>
            <w:tcW w:w="810" w:type="dxa"/>
          </w:tcPr>
          <w:p w14:paraId="4991CC90" w14:textId="77777777" w:rsidR="000B1690" w:rsidRDefault="000B1690" w:rsidP="00D320B1"/>
        </w:tc>
        <w:tc>
          <w:tcPr>
            <w:tcW w:w="4230" w:type="dxa"/>
          </w:tcPr>
          <w:p w14:paraId="79619862" w14:textId="77777777" w:rsidR="000B1690" w:rsidRDefault="000B1690" w:rsidP="00D320B1"/>
        </w:tc>
        <w:tc>
          <w:tcPr>
            <w:tcW w:w="1345" w:type="dxa"/>
          </w:tcPr>
          <w:p w14:paraId="301FF345" w14:textId="77777777" w:rsidR="000B1690" w:rsidRDefault="000B1690" w:rsidP="00D320B1"/>
        </w:tc>
      </w:tr>
      <w:tr w:rsidR="000B1690" w14:paraId="66751CB0" w14:textId="77777777" w:rsidTr="00D320B1">
        <w:trPr>
          <w:cantSplit/>
          <w:trHeight w:val="504"/>
        </w:trPr>
        <w:tc>
          <w:tcPr>
            <w:tcW w:w="709" w:type="dxa"/>
            <w:vMerge w:val="restart"/>
            <w:textDirection w:val="btLr"/>
            <w:vAlign w:val="center"/>
          </w:tcPr>
          <w:p w14:paraId="0DCBECE4" w14:textId="77777777" w:rsidR="000B1690" w:rsidRDefault="000B1690" w:rsidP="00D320B1">
            <w:pPr>
              <w:pStyle w:val="BRFTTVerticalText"/>
            </w:pPr>
            <w:r>
              <w:t>Lesson 15</w:t>
            </w:r>
          </w:p>
        </w:tc>
        <w:tc>
          <w:tcPr>
            <w:tcW w:w="2981" w:type="dxa"/>
            <w:shd w:val="clear" w:color="auto" w:fill="BFBFBF" w:themeFill="background1" w:themeFillShade="BF"/>
            <w:vAlign w:val="center"/>
          </w:tcPr>
          <w:p w14:paraId="634BA1A5" w14:textId="77777777" w:rsidR="000B1690" w:rsidRPr="008918BF" w:rsidRDefault="000B1690" w:rsidP="00D320B1">
            <w:pPr>
              <w:pStyle w:val="BRFTTSkills"/>
            </w:pPr>
            <w:r>
              <w:t>Syllabication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7852755" w14:textId="77777777" w:rsidR="000B1690" w:rsidRDefault="000B1690" w:rsidP="00D320B1"/>
        </w:tc>
        <w:tc>
          <w:tcPr>
            <w:tcW w:w="4230" w:type="dxa"/>
            <w:shd w:val="clear" w:color="auto" w:fill="BFBFBF" w:themeFill="background1" w:themeFillShade="BF"/>
          </w:tcPr>
          <w:p w14:paraId="7A42D366" w14:textId="77777777" w:rsidR="000B1690" w:rsidRDefault="000B1690" w:rsidP="00D320B1"/>
        </w:tc>
        <w:tc>
          <w:tcPr>
            <w:tcW w:w="1345" w:type="dxa"/>
            <w:shd w:val="clear" w:color="auto" w:fill="BFBFBF" w:themeFill="background1" w:themeFillShade="BF"/>
          </w:tcPr>
          <w:p w14:paraId="70B4E2FE" w14:textId="77777777" w:rsidR="000B1690" w:rsidRDefault="000B1690" w:rsidP="00D320B1"/>
        </w:tc>
      </w:tr>
      <w:tr w:rsidR="000B1690" w14:paraId="7AA574A5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35DA73DD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189BBCA7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29A12491" w14:textId="77777777" w:rsidR="000B1690" w:rsidRDefault="000B1690" w:rsidP="00D320B1"/>
        </w:tc>
        <w:tc>
          <w:tcPr>
            <w:tcW w:w="4230" w:type="dxa"/>
            <w:shd w:val="clear" w:color="auto" w:fill="D9D9D9" w:themeFill="background1" w:themeFillShade="D9"/>
          </w:tcPr>
          <w:p w14:paraId="2604969C" w14:textId="77777777" w:rsidR="000B1690" w:rsidRDefault="000B1690" w:rsidP="00D320B1"/>
        </w:tc>
        <w:tc>
          <w:tcPr>
            <w:tcW w:w="1345" w:type="dxa"/>
            <w:shd w:val="clear" w:color="auto" w:fill="D9D9D9" w:themeFill="background1" w:themeFillShade="D9"/>
          </w:tcPr>
          <w:p w14:paraId="1912A089" w14:textId="77777777" w:rsidR="000B1690" w:rsidRDefault="000B1690" w:rsidP="00D320B1"/>
        </w:tc>
      </w:tr>
      <w:tr w:rsidR="000B1690" w14:paraId="1EF54D13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3878C5B8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0C45ED5A" w14:textId="77777777" w:rsidR="000B1690" w:rsidRPr="008918BF" w:rsidRDefault="000B1690" w:rsidP="00D320B1">
            <w:pPr>
              <w:pStyle w:val="BRFTTSkills"/>
            </w:pPr>
            <w:r>
              <w:t>Integrating knowledge from multiple texts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71AF5070" w14:textId="77777777" w:rsidR="000B1690" w:rsidRDefault="000B1690" w:rsidP="00D320B1"/>
        </w:tc>
        <w:tc>
          <w:tcPr>
            <w:tcW w:w="4230" w:type="dxa"/>
            <w:shd w:val="clear" w:color="auto" w:fill="F2F2F2" w:themeFill="background1" w:themeFillShade="F2"/>
          </w:tcPr>
          <w:p w14:paraId="6DADC21C" w14:textId="77777777" w:rsidR="000B1690" w:rsidRDefault="000B1690" w:rsidP="00D320B1"/>
        </w:tc>
        <w:tc>
          <w:tcPr>
            <w:tcW w:w="1345" w:type="dxa"/>
            <w:shd w:val="clear" w:color="auto" w:fill="F2F2F2" w:themeFill="background1" w:themeFillShade="F2"/>
          </w:tcPr>
          <w:p w14:paraId="3DFC9BE4" w14:textId="77777777" w:rsidR="000B1690" w:rsidRDefault="000B1690" w:rsidP="00D320B1"/>
        </w:tc>
      </w:tr>
      <w:tr w:rsidR="000B1690" w14:paraId="727AF638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439AA42C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vAlign w:val="center"/>
          </w:tcPr>
          <w:p w14:paraId="1E9916C2" w14:textId="77777777" w:rsidR="000B1690" w:rsidRPr="008918BF" w:rsidRDefault="000B1690" w:rsidP="00D320B1">
            <w:pPr>
              <w:pStyle w:val="BRFTTSkills"/>
            </w:pPr>
            <w:r>
              <w:t>Content words; Context</w:t>
            </w:r>
          </w:p>
        </w:tc>
        <w:tc>
          <w:tcPr>
            <w:tcW w:w="810" w:type="dxa"/>
          </w:tcPr>
          <w:p w14:paraId="720AE418" w14:textId="77777777" w:rsidR="000B1690" w:rsidRDefault="000B1690" w:rsidP="00D320B1"/>
        </w:tc>
        <w:tc>
          <w:tcPr>
            <w:tcW w:w="4230" w:type="dxa"/>
          </w:tcPr>
          <w:p w14:paraId="26DD61D5" w14:textId="77777777" w:rsidR="000B1690" w:rsidRDefault="000B1690" w:rsidP="00D320B1"/>
        </w:tc>
        <w:tc>
          <w:tcPr>
            <w:tcW w:w="1345" w:type="dxa"/>
          </w:tcPr>
          <w:p w14:paraId="15FEFEA0" w14:textId="77777777" w:rsidR="000B1690" w:rsidRDefault="000B1690" w:rsidP="00D320B1"/>
        </w:tc>
      </w:tr>
      <w:tr w:rsidR="000B1690" w14:paraId="64875F43" w14:textId="77777777" w:rsidTr="00D320B1">
        <w:trPr>
          <w:cantSplit/>
          <w:trHeight w:val="504"/>
        </w:trPr>
        <w:tc>
          <w:tcPr>
            <w:tcW w:w="709" w:type="dxa"/>
            <w:vMerge w:val="restart"/>
            <w:textDirection w:val="btLr"/>
            <w:vAlign w:val="center"/>
          </w:tcPr>
          <w:p w14:paraId="7244C817" w14:textId="77777777" w:rsidR="000B1690" w:rsidRDefault="000B1690" w:rsidP="00D320B1">
            <w:pPr>
              <w:pStyle w:val="BRFTTVerticalText"/>
            </w:pPr>
            <w:r>
              <w:t>Lesson 16</w:t>
            </w:r>
          </w:p>
        </w:tc>
        <w:tc>
          <w:tcPr>
            <w:tcW w:w="2981" w:type="dxa"/>
            <w:shd w:val="clear" w:color="auto" w:fill="BFBFBF" w:themeFill="background1" w:themeFillShade="BF"/>
            <w:vAlign w:val="center"/>
          </w:tcPr>
          <w:p w14:paraId="53BCFD09" w14:textId="77777777" w:rsidR="000B1690" w:rsidRPr="008918BF" w:rsidRDefault="000B1690" w:rsidP="00D320B1">
            <w:pPr>
              <w:pStyle w:val="BRFTTSkills"/>
            </w:pPr>
            <w:r>
              <w:t>Roots:</w:t>
            </w:r>
            <w:r w:rsidRPr="00F17966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r w:rsidRPr="00F17966">
              <w:t xml:space="preserve">scrip/scribe, </w:t>
            </w:r>
            <w:r>
              <w:t>spec/</w:t>
            </w:r>
            <w:proofErr w:type="spellStart"/>
            <w:r>
              <w:t>spect</w:t>
            </w:r>
            <w:proofErr w:type="spellEnd"/>
            <w:r>
              <w:t xml:space="preserve">, </w:t>
            </w:r>
            <w:proofErr w:type="spellStart"/>
            <w:r>
              <w:t>mit</w:t>
            </w:r>
            <w:proofErr w:type="spellEnd"/>
            <w:r>
              <w:t xml:space="preserve">/miss 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144424A7" w14:textId="77777777" w:rsidR="000B1690" w:rsidRDefault="000B1690" w:rsidP="00D320B1"/>
        </w:tc>
        <w:tc>
          <w:tcPr>
            <w:tcW w:w="4230" w:type="dxa"/>
            <w:shd w:val="clear" w:color="auto" w:fill="BFBFBF" w:themeFill="background1" w:themeFillShade="BF"/>
          </w:tcPr>
          <w:p w14:paraId="153EE11A" w14:textId="77777777" w:rsidR="000B1690" w:rsidRDefault="000B1690" w:rsidP="00D320B1"/>
        </w:tc>
        <w:tc>
          <w:tcPr>
            <w:tcW w:w="1345" w:type="dxa"/>
            <w:shd w:val="clear" w:color="auto" w:fill="BFBFBF" w:themeFill="background1" w:themeFillShade="BF"/>
          </w:tcPr>
          <w:p w14:paraId="284E7265" w14:textId="77777777" w:rsidR="000B1690" w:rsidRDefault="000B1690" w:rsidP="00D320B1"/>
        </w:tc>
      </w:tr>
      <w:tr w:rsidR="000B1690" w14:paraId="0225BCA0" w14:textId="77777777" w:rsidTr="00D320B1">
        <w:trPr>
          <w:cantSplit/>
          <w:trHeight w:val="504"/>
        </w:trPr>
        <w:tc>
          <w:tcPr>
            <w:tcW w:w="709" w:type="dxa"/>
            <w:vMerge/>
          </w:tcPr>
          <w:p w14:paraId="385E6DA0" w14:textId="77777777" w:rsidR="000B1690" w:rsidRDefault="000B1690" w:rsidP="00D320B1"/>
        </w:tc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19A05643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371A1897" w14:textId="77777777" w:rsidR="000B1690" w:rsidRDefault="000B1690" w:rsidP="00D320B1">
            <w:r w:rsidRPr="002B0502">
              <w:rPr>
                <w:sz w:val="36"/>
                <w:szCs w:val="36"/>
              </w:rPr>
              <w:t>NA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7F2E20EF" w14:textId="77777777" w:rsidR="000B1690" w:rsidRDefault="000B1690" w:rsidP="00D320B1"/>
        </w:tc>
        <w:tc>
          <w:tcPr>
            <w:tcW w:w="1345" w:type="dxa"/>
            <w:shd w:val="clear" w:color="auto" w:fill="D9D9D9" w:themeFill="background1" w:themeFillShade="D9"/>
          </w:tcPr>
          <w:p w14:paraId="27B266FD" w14:textId="77777777" w:rsidR="000B1690" w:rsidRDefault="000B1690" w:rsidP="00D320B1"/>
        </w:tc>
      </w:tr>
      <w:tr w:rsidR="000B1690" w14:paraId="745906AF" w14:textId="77777777" w:rsidTr="00D320B1">
        <w:trPr>
          <w:cantSplit/>
          <w:trHeight w:val="504"/>
        </w:trPr>
        <w:tc>
          <w:tcPr>
            <w:tcW w:w="709" w:type="dxa"/>
            <w:vMerge/>
          </w:tcPr>
          <w:p w14:paraId="7CC1E8E3" w14:textId="77777777" w:rsidR="000B1690" w:rsidRDefault="000B1690" w:rsidP="00D320B1"/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36105776" w14:textId="77777777" w:rsidR="000B1690" w:rsidRPr="008918BF" w:rsidRDefault="000B1690" w:rsidP="00D320B1">
            <w:pPr>
              <w:pStyle w:val="BRFTTSkills"/>
            </w:pPr>
            <w:r>
              <w:t>Point of view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2BF8122D" w14:textId="77777777" w:rsidR="000B1690" w:rsidRDefault="000B1690" w:rsidP="00D320B1"/>
        </w:tc>
        <w:tc>
          <w:tcPr>
            <w:tcW w:w="4230" w:type="dxa"/>
            <w:shd w:val="clear" w:color="auto" w:fill="F2F2F2" w:themeFill="background1" w:themeFillShade="F2"/>
          </w:tcPr>
          <w:p w14:paraId="66DE06B0" w14:textId="77777777" w:rsidR="000B1690" w:rsidRDefault="000B1690" w:rsidP="00D320B1"/>
        </w:tc>
        <w:tc>
          <w:tcPr>
            <w:tcW w:w="1345" w:type="dxa"/>
            <w:shd w:val="clear" w:color="auto" w:fill="F2F2F2" w:themeFill="background1" w:themeFillShade="F2"/>
          </w:tcPr>
          <w:p w14:paraId="6EB36C92" w14:textId="77777777" w:rsidR="000B1690" w:rsidRDefault="000B1690" w:rsidP="00D320B1"/>
        </w:tc>
      </w:tr>
      <w:tr w:rsidR="000B1690" w14:paraId="6986B1FD" w14:textId="77777777" w:rsidTr="00D320B1">
        <w:trPr>
          <w:cantSplit/>
          <w:trHeight w:val="504"/>
        </w:trPr>
        <w:tc>
          <w:tcPr>
            <w:tcW w:w="709" w:type="dxa"/>
            <w:vMerge/>
          </w:tcPr>
          <w:p w14:paraId="16626C46" w14:textId="77777777" w:rsidR="000B1690" w:rsidRDefault="000B1690" w:rsidP="00D320B1"/>
        </w:tc>
        <w:tc>
          <w:tcPr>
            <w:tcW w:w="2981" w:type="dxa"/>
            <w:vAlign w:val="center"/>
          </w:tcPr>
          <w:p w14:paraId="58E08747" w14:textId="77777777" w:rsidR="000B1690" w:rsidRPr="008918BF" w:rsidRDefault="000B1690" w:rsidP="00D320B1">
            <w:pPr>
              <w:pStyle w:val="BRFTTSkills"/>
            </w:pPr>
            <w:r w:rsidRPr="00F17966">
              <w:t>Content words; Glossary</w:t>
            </w:r>
          </w:p>
        </w:tc>
        <w:tc>
          <w:tcPr>
            <w:tcW w:w="810" w:type="dxa"/>
          </w:tcPr>
          <w:p w14:paraId="38B2A46E" w14:textId="77777777" w:rsidR="000B1690" w:rsidRDefault="000B1690" w:rsidP="00D320B1"/>
        </w:tc>
        <w:tc>
          <w:tcPr>
            <w:tcW w:w="4230" w:type="dxa"/>
          </w:tcPr>
          <w:p w14:paraId="385AF08B" w14:textId="77777777" w:rsidR="000B1690" w:rsidRDefault="000B1690" w:rsidP="00D320B1"/>
        </w:tc>
        <w:tc>
          <w:tcPr>
            <w:tcW w:w="1345" w:type="dxa"/>
          </w:tcPr>
          <w:p w14:paraId="13CAE382" w14:textId="77777777" w:rsidR="000B1690" w:rsidRDefault="000B1690" w:rsidP="00D320B1"/>
        </w:tc>
      </w:tr>
    </w:tbl>
    <w:p w14:paraId="6F6726DA" w14:textId="77777777" w:rsidR="000B1690" w:rsidRDefault="000B1690" w:rsidP="000B1690">
      <w:pPr>
        <w:pStyle w:val="NoSpacing"/>
        <w:rPr>
          <w:sz w:val="6"/>
        </w:rPr>
      </w:pPr>
    </w:p>
    <w:tbl>
      <w:tblPr>
        <w:tblStyle w:val="TableGrid"/>
        <w:tblW w:w="100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981"/>
        <w:gridCol w:w="810"/>
        <w:gridCol w:w="4230"/>
        <w:gridCol w:w="1345"/>
      </w:tblGrid>
      <w:tr w:rsidR="000B1690" w14:paraId="59C9EFEE" w14:textId="77777777" w:rsidTr="00D320B1">
        <w:trPr>
          <w:cantSplit/>
          <w:trHeight w:val="360"/>
        </w:trPr>
        <w:tc>
          <w:tcPr>
            <w:tcW w:w="709" w:type="dxa"/>
            <w:tcBorders>
              <w:right w:val="nil"/>
            </w:tcBorders>
            <w:shd w:val="clear" w:color="auto" w:fill="232483"/>
            <w:vAlign w:val="center"/>
          </w:tcPr>
          <w:bookmarkEnd w:id="1"/>
          <w:p w14:paraId="634A6145" w14:textId="77777777" w:rsidR="000B1690" w:rsidRDefault="000B1690" w:rsidP="00D320B1">
            <w:pPr>
              <w:pStyle w:val="BRFTTTableHeads"/>
            </w:pPr>
            <w:r>
              <w:lastRenderedPageBreak/>
              <w:t>Date</w:t>
            </w:r>
          </w:p>
        </w:tc>
        <w:tc>
          <w:tcPr>
            <w:tcW w:w="2981" w:type="dxa"/>
            <w:tcBorders>
              <w:left w:val="nil"/>
              <w:right w:val="nil"/>
            </w:tcBorders>
            <w:shd w:val="clear" w:color="auto" w:fill="232483"/>
            <w:vAlign w:val="center"/>
          </w:tcPr>
          <w:p w14:paraId="37827972" w14:textId="77777777" w:rsidR="000B1690" w:rsidRPr="00435DB6" w:rsidRDefault="000B1690" w:rsidP="00D320B1">
            <w:pPr>
              <w:pStyle w:val="BRFTTTableHeads"/>
            </w:pPr>
            <w:r>
              <w:t>Skills</w:t>
            </w:r>
          </w:p>
        </w:tc>
        <w:tc>
          <w:tcPr>
            <w:tcW w:w="810" w:type="dxa"/>
            <w:tcBorders>
              <w:left w:val="nil"/>
              <w:right w:val="nil"/>
            </w:tcBorders>
            <w:shd w:val="clear" w:color="auto" w:fill="232483"/>
            <w:vAlign w:val="center"/>
          </w:tcPr>
          <w:p w14:paraId="2379DB0A" w14:textId="77777777" w:rsidR="000B1690" w:rsidRDefault="000B1690" w:rsidP="00D320B1">
            <w:pPr>
              <w:pStyle w:val="BRFTTTableHeads"/>
            </w:pPr>
            <w:r>
              <w:t>Score</w:t>
            </w:r>
          </w:p>
        </w:tc>
        <w:tc>
          <w:tcPr>
            <w:tcW w:w="4230" w:type="dxa"/>
            <w:tcBorders>
              <w:left w:val="nil"/>
            </w:tcBorders>
            <w:shd w:val="clear" w:color="auto" w:fill="232483"/>
            <w:vAlign w:val="center"/>
          </w:tcPr>
          <w:p w14:paraId="14D4D332" w14:textId="77777777" w:rsidR="000B1690" w:rsidRDefault="000B1690" w:rsidP="00D320B1">
            <w:pPr>
              <w:pStyle w:val="BRFTTTableHeads"/>
            </w:pPr>
            <w:r>
              <w:t>Teacher Comments</w:t>
            </w:r>
          </w:p>
        </w:tc>
        <w:tc>
          <w:tcPr>
            <w:tcW w:w="1345" w:type="dxa"/>
            <w:tcBorders>
              <w:left w:val="nil"/>
            </w:tcBorders>
            <w:shd w:val="clear" w:color="auto" w:fill="232483"/>
            <w:vAlign w:val="center"/>
          </w:tcPr>
          <w:p w14:paraId="43B6E05C" w14:textId="77777777" w:rsidR="000B1690" w:rsidRDefault="000B1690" w:rsidP="00D320B1">
            <w:pPr>
              <w:pStyle w:val="BRFTTTableHeads"/>
            </w:pPr>
            <w:r>
              <w:t>Initials</w:t>
            </w:r>
          </w:p>
        </w:tc>
      </w:tr>
      <w:tr w:rsidR="000B1690" w14:paraId="1E1C01D0" w14:textId="77777777" w:rsidTr="00D320B1">
        <w:trPr>
          <w:cantSplit/>
          <w:trHeight w:val="504"/>
        </w:trPr>
        <w:tc>
          <w:tcPr>
            <w:tcW w:w="709" w:type="dxa"/>
            <w:vMerge w:val="restart"/>
            <w:textDirection w:val="btLr"/>
            <w:vAlign w:val="center"/>
          </w:tcPr>
          <w:p w14:paraId="33065461" w14:textId="77777777" w:rsidR="000B1690" w:rsidRDefault="000B1690" w:rsidP="00D320B1">
            <w:pPr>
              <w:pStyle w:val="BRFTTVerticalText"/>
            </w:pPr>
            <w:r>
              <w:t>Lesson 17</w:t>
            </w:r>
          </w:p>
        </w:tc>
        <w:tc>
          <w:tcPr>
            <w:tcW w:w="2981" w:type="dxa"/>
            <w:shd w:val="clear" w:color="auto" w:fill="BFBFBF" w:themeFill="background1" w:themeFillShade="BF"/>
            <w:vAlign w:val="center"/>
          </w:tcPr>
          <w:p w14:paraId="14DFDBB1" w14:textId="77777777" w:rsidR="000B1690" w:rsidRPr="008918BF" w:rsidRDefault="000B1690" w:rsidP="00D320B1">
            <w:pPr>
              <w:pStyle w:val="BRFTTSkills"/>
            </w:pPr>
            <w:r>
              <w:t>Roots:</w:t>
            </w:r>
            <w:r w:rsidRPr="00F17966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r w:rsidRPr="00F17966">
              <w:t xml:space="preserve">scrip/scribe, </w:t>
            </w:r>
            <w:r>
              <w:t>spec/</w:t>
            </w:r>
            <w:proofErr w:type="spellStart"/>
            <w:r>
              <w:t>spect</w:t>
            </w:r>
            <w:proofErr w:type="spellEnd"/>
            <w:r>
              <w:t xml:space="preserve">, </w:t>
            </w:r>
            <w:proofErr w:type="spellStart"/>
            <w:r>
              <w:t>mit</w:t>
            </w:r>
            <w:proofErr w:type="spellEnd"/>
            <w:r>
              <w:t>/miss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AFBCF98" w14:textId="77777777" w:rsidR="000B1690" w:rsidRDefault="000B1690" w:rsidP="00D320B1"/>
        </w:tc>
        <w:tc>
          <w:tcPr>
            <w:tcW w:w="4230" w:type="dxa"/>
            <w:shd w:val="clear" w:color="auto" w:fill="BFBFBF" w:themeFill="background1" w:themeFillShade="BF"/>
          </w:tcPr>
          <w:p w14:paraId="5957E032" w14:textId="77777777" w:rsidR="000B1690" w:rsidRDefault="000B1690" w:rsidP="00D320B1"/>
        </w:tc>
        <w:tc>
          <w:tcPr>
            <w:tcW w:w="1345" w:type="dxa"/>
            <w:shd w:val="clear" w:color="auto" w:fill="BFBFBF" w:themeFill="background1" w:themeFillShade="BF"/>
          </w:tcPr>
          <w:p w14:paraId="1B40C03F" w14:textId="77777777" w:rsidR="000B1690" w:rsidRDefault="000B1690" w:rsidP="00D320B1"/>
        </w:tc>
      </w:tr>
      <w:tr w:rsidR="000B1690" w14:paraId="7943E207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337E42A2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0DCF11ED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5BEF791A" w14:textId="77777777" w:rsidR="000B1690" w:rsidRDefault="000B1690" w:rsidP="00D320B1">
            <w:r w:rsidRPr="002B0502">
              <w:rPr>
                <w:sz w:val="36"/>
                <w:szCs w:val="36"/>
              </w:rPr>
              <w:t>NA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0D05C9A4" w14:textId="77777777" w:rsidR="000B1690" w:rsidRDefault="000B1690" w:rsidP="00D320B1"/>
        </w:tc>
        <w:tc>
          <w:tcPr>
            <w:tcW w:w="1345" w:type="dxa"/>
            <w:shd w:val="clear" w:color="auto" w:fill="D9D9D9" w:themeFill="background1" w:themeFillShade="D9"/>
          </w:tcPr>
          <w:p w14:paraId="32156156" w14:textId="77777777" w:rsidR="000B1690" w:rsidRDefault="000B1690" w:rsidP="00D320B1"/>
        </w:tc>
      </w:tr>
      <w:tr w:rsidR="000B1690" w14:paraId="192C6A16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3C4312D1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7435A188" w14:textId="77777777" w:rsidR="000B1690" w:rsidRPr="008918BF" w:rsidRDefault="000B1690" w:rsidP="00D320B1">
            <w:pPr>
              <w:pStyle w:val="BRFTTSkills"/>
            </w:pPr>
            <w:r>
              <w:t>Point of view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4882D4CB" w14:textId="77777777" w:rsidR="000B1690" w:rsidRDefault="000B1690" w:rsidP="00D320B1"/>
        </w:tc>
        <w:tc>
          <w:tcPr>
            <w:tcW w:w="4230" w:type="dxa"/>
            <w:shd w:val="clear" w:color="auto" w:fill="F2F2F2" w:themeFill="background1" w:themeFillShade="F2"/>
          </w:tcPr>
          <w:p w14:paraId="5E2A4949" w14:textId="77777777" w:rsidR="000B1690" w:rsidRDefault="000B1690" w:rsidP="00D320B1"/>
        </w:tc>
        <w:tc>
          <w:tcPr>
            <w:tcW w:w="1345" w:type="dxa"/>
            <w:shd w:val="clear" w:color="auto" w:fill="F2F2F2" w:themeFill="background1" w:themeFillShade="F2"/>
          </w:tcPr>
          <w:p w14:paraId="174A51AF" w14:textId="77777777" w:rsidR="000B1690" w:rsidRDefault="000B1690" w:rsidP="00D320B1"/>
        </w:tc>
      </w:tr>
      <w:tr w:rsidR="000B1690" w14:paraId="0EF8D85B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57EE9AB8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vAlign w:val="center"/>
          </w:tcPr>
          <w:p w14:paraId="77B25EAE" w14:textId="77777777" w:rsidR="000B1690" w:rsidRPr="008918BF" w:rsidRDefault="000B1690" w:rsidP="00D320B1">
            <w:pPr>
              <w:pStyle w:val="BRFTTSkills"/>
            </w:pPr>
            <w:r w:rsidRPr="00F17966">
              <w:t xml:space="preserve">Content words; </w:t>
            </w:r>
            <w:r>
              <w:t>Synonyms and antonyms</w:t>
            </w:r>
          </w:p>
        </w:tc>
        <w:tc>
          <w:tcPr>
            <w:tcW w:w="810" w:type="dxa"/>
          </w:tcPr>
          <w:p w14:paraId="10E73140" w14:textId="77777777" w:rsidR="000B1690" w:rsidRDefault="000B1690" w:rsidP="00D320B1"/>
        </w:tc>
        <w:tc>
          <w:tcPr>
            <w:tcW w:w="4230" w:type="dxa"/>
          </w:tcPr>
          <w:p w14:paraId="1059176E" w14:textId="77777777" w:rsidR="000B1690" w:rsidRDefault="000B1690" w:rsidP="00D320B1"/>
        </w:tc>
        <w:tc>
          <w:tcPr>
            <w:tcW w:w="1345" w:type="dxa"/>
          </w:tcPr>
          <w:p w14:paraId="44E48CC2" w14:textId="77777777" w:rsidR="000B1690" w:rsidRDefault="000B1690" w:rsidP="00D320B1"/>
        </w:tc>
      </w:tr>
      <w:tr w:rsidR="000B1690" w14:paraId="37E0C34E" w14:textId="77777777" w:rsidTr="00D320B1">
        <w:trPr>
          <w:cantSplit/>
          <w:trHeight w:val="504"/>
        </w:trPr>
        <w:tc>
          <w:tcPr>
            <w:tcW w:w="709" w:type="dxa"/>
            <w:vMerge w:val="restart"/>
            <w:textDirection w:val="btLr"/>
            <w:vAlign w:val="center"/>
          </w:tcPr>
          <w:p w14:paraId="7B90C16B" w14:textId="77777777" w:rsidR="000B1690" w:rsidRDefault="000B1690" w:rsidP="00D320B1">
            <w:pPr>
              <w:pStyle w:val="BRFTTVerticalText"/>
            </w:pPr>
            <w:r>
              <w:t>Lesson 18</w:t>
            </w:r>
          </w:p>
        </w:tc>
        <w:tc>
          <w:tcPr>
            <w:tcW w:w="2981" w:type="dxa"/>
            <w:shd w:val="clear" w:color="auto" w:fill="BFBFBF" w:themeFill="background1" w:themeFillShade="BF"/>
            <w:vAlign w:val="center"/>
          </w:tcPr>
          <w:p w14:paraId="7B592612" w14:textId="77777777" w:rsidR="000B1690" w:rsidRPr="008918BF" w:rsidRDefault="000B1690" w:rsidP="00D320B1">
            <w:pPr>
              <w:pStyle w:val="BRFTTSkills"/>
            </w:pPr>
            <w:r>
              <w:t>Syllabication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261678A7" w14:textId="77777777" w:rsidR="000B1690" w:rsidRDefault="000B1690" w:rsidP="00D320B1"/>
        </w:tc>
        <w:tc>
          <w:tcPr>
            <w:tcW w:w="4230" w:type="dxa"/>
            <w:shd w:val="clear" w:color="auto" w:fill="BFBFBF" w:themeFill="background1" w:themeFillShade="BF"/>
          </w:tcPr>
          <w:p w14:paraId="471F58BD" w14:textId="77777777" w:rsidR="000B1690" w:rsidRDefault="000B1690" w:rsidP="00D320B1"/>
        </w:tc>
        <w:tc>
          <w:tcPr>
            <w:tcW w:w="1345" w:type="dxa"/>
            <w:shd w:val="clear" w:color="auto" w:fill="BFBFBF" w:themeFill="background1" w:themeFillShade="BF"/>
          </w:tcPr>
          <w:p w14:paraId="189C1BBC" w14:textId="77777777" w:rsidR="000B1690" w:rsidRDefault="000B1690" w:rsidP="00D320B1"/>
        </w:tc>
      </w:tr>
      <w:tr w:rsidR="000B1690" w14:paraId="7FD8A3E6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44B1502B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615D4A60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52FB2D06" w14:textId="77777777" w:rsidR="000B1690" w:rsidRDefault="000B1690" w:rsidP="00D320B1"/>
        </w:tc>
        <w:tc>
          <w:tcPr>
            <w:tcW w:w="4230" w:type="dxa"/>
            <w:shd w:val="clear" w:color="auto" w:fill="D9D9D9" w:themeFill="background1" w:themeFillShade="D9"/>
          </w:tcPr>
          <w:p w14:paraId="08FB2B74" w14:textId="77777777" w:rsidR="000B1690" w:rsidRDefault="000B1690" w:rsidP="00D320B1"/>
        </w:tc>
        <w:tc>
          <w:tcPr>
            <w:tcW w:w="1345" w:type="dxa"/>
            <w:shd w:val="clear" w:color="auto" w:fill="D9D9D9" w:themeFill="background1" w:themeFillShade="D9"/>
          </w:tcPr>
          <w:p w14:paraId="26BEC6AD" w14:textId="77777777" w:rsidR="000B1690" w:rsidRDefault="000B1690" w:rsidP="00D320B1"/>
        </w:tc>
      </w:tr>
      <w:tr w:rsidR="000B1690" w14:paraId="11E4ED3A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3514B294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7613B3B3" w14:textId="77777777" w:rsidR="000B1690" w:rsidRPr="008918BF" w:rsidRDefault="000B1690" w:rsidP="00D320B1">
            <w:pPr>
              <w:pStyle w:val="BRFTTSkills"/>
            </w:pPr>
            <w:r>
              <w:t>Alternate point of view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6CE1D55B" w14:textId="77777777" w:rsidR="000B1690" w:rsidRDefault="000B1690" w:rsidP="00D320B1"/>
        </w:tc>
        <w:tc>
          <w:tcPr>
            <w:tcW w:w="4230" w:type="dxa"/>
            <w:shd w:val="clear" w:color="auto" w:fill="F2F2F2" w:themeFill="background1" w:themeFillShade="F2"/>
          </w:tcPr>
          <w:p w14:paraId="2EC303AA" w14:textId="77777777" w:rsidR="000B1690" w:rsidRDefault="000B1690" w:rsidP="00D320B1"/>
        </w:tc>
        <w:tc>
          <w:tcPr>
            <w:tcW w:w="1345" w:type="dxa"/>
            <w:shd w:val="clear" w:color="auto" w:fill="F2F2F2" w:themeFill="background1" w:themeFillShade="F2"/>
          </w:tcPr>
          <w:p w14:paraId="0A705120" w14:textId="77777777" w:rsidR="000B1690" w:rsidRDefault="000B1690" w:rsidP="00D320B1"/>
        </w:tc>
      </w:tr>
      <w:tr w:rsidR="000B1690" w14:paraId="02BC791B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166D912E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vAlign w:val="center"/>
          </w:tcPr>
          <w:p w14:paraId="046753A7" w14:textId="77777777" w:rsidR="000B1690" w:rsidRPr="008918BF" w:rsidRDefault="000B1690" w:rsidP="00D320B1">
            <w:pPr>
              <w:pStyle w:val="BRFTTSkills"/>
            </w:pPr>
            <w:r>
              <w:t>Content words; Synonyms and antonyms</w:t>
            </w:r>
          </w:p>
        </w:tc>
        <w:tc>
          <w:tcPr>
            <w:tcW w:w="810" w:type="dxa"/>
          </w:tcPr>
          <w:p w14:paraId="0B00DB27" w14:textId="77777777" w:rsidR="000B1690" w:rsidRDefault="000B1690" w:rsidP="00D320B1"/>
        </w:tc>
        <w:tc>
          <w:tcPr>
            <w:tcW w:w="4230" w:type="dxa"/>
          </w:tcPr>
          <w:p w14:paraId="3AE42476" w14:textId="77777777" w:rsidR="000B1690" w:rsidRDefault="000B1690" w:rsidP="00D320B1"/>
        </w:tc>
        <w:tc>
          <w:tcPr>
            <w:tcW w:w="1345" w:type="dxa"/>
          </w:tcPr>
          <w:p w14:paraId="5D578CAC" w14:textId="77777777" w:rsidR="000B1690" w:rsidRDefault="000B1690" w:rsidP="00D320B1"/>
        </w:tc>
      </w:tr>
      <w:tr w:rsidR="000B1690" w14:paraId="186863D5" w14:textId="77777777" w:rsidTr="00D320B1">
        <w:trPr>
          <w:cantSplit/>
          <w:trHeight w:val="504"/>
        </w:trPr>
        <w:tc>
          <w:tcPr>
            <w:tcW w:w="709" w:type="dxa"/>
            <w:vMerge w:val="restart"/>
            <w:textDirection w:val="btLr"/>
            <w:vAlign w:val="center"/>
          </w:tcPr>
          <w:p w14:paraId="137EB363" w14:textId="77777777" w:rsidR="000B1690" w:rsidRDefault="000B1690" w:rsidP="00D320B1">
            <w:pPr>
              <w:pStyle w:val="BRFTTVerticalText"/>
            </w:pPr>
            <w:r>
              <w:t>Lesson 19</w:t>
            </w:r>
          </w:p>
        </w:tc>
        <w:tc>
          <w:tcPr>
            <w:tcW w:w="2981" w:type="dxa"/>
            <w:shd w:val="clear" w:color="auto" w:fill="BFBFBF" w:themeFill="background1" w:themeFillShade="BF"/>
            <w:vAlign w:val="center"/>
          </w:tcPr>
          <w:p w14:paraId="7EB4A7BE" w14:textId="77777777" w:rsidR="000B1690" w:rsidRPr="008918BF" w:rsidRDefault="000B1690" w:rsidP="00D320B1">
            <w:pPr>
              <w:pStyle w:val="BRFTTSkills"/>
            </w:pPr>
            <w:r>
              <w:t xml:space="preserve">Prefixes: </w:t>
            </w:r>
            <w:proofErr w:type="spellStart"/>
            <w:r>
              <w:t>ir</w:t>
            </w:r>
            <w:proofErr w:type="spellEnd"/>
            <w:r>
              <w:t>-/</w:t>
            </w:r>
            <w:proofErr w:type="spellStart"/>
            <w:r>
              <w:t>il</w:t>
            </w:r>
            <w:proofErr w:type="spellEnd"/>
            <w:r>
              <w:t>-/</w:t>
            </w:r>
            <w:proofErr w:type="spellStart"/>
            <w:r>
              <w:t>im</w:t>
            </w:r>
            <w:proofErr w:type="spellEnd"/>
            <w:r>
              <w:t>-, multi-, over-, under-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73941F81" w14:textId="77777777" w:rsidR="000B1690" w:rsidRDefault="000B1690" w:rsidP="00D320B1"/>
        </w:tc>
        <w:tc>
          <w:tcPr>
            <w:tcW w:w="4230" w:type="dxa"/>
            <w:shd w:val="clear" w:color="auto" w:fill="BFBFBF" w:themeFill="background1" w:themeFillShade="BF"/>
          </w:tcPr>
          <w:p w14:paraId="14897EE5" w14:textId="77777777" w:rsidR="000B1690" w:rsidRDefault="000B1690" w:rsidP="00D320B1"/>
        </w:tc>
        <w:tc>
          <w:tcPr>
            <w:tcW w:w="1345" w:type="dxa"/>
            <w:shd w:val="clear" w:color="auto" w:fill="BFBFBF" w:themeFill="background1" w:themeFillShade="BF"/>
          </w:tcPr>
          <w:p w14:paraId="79D5C15F" w14:textId="77777777" w:rsidR="000B1690" w:rsidRDefault="000B1690" w:rsidP="00D320B1"/>
        </w:tc>
      </w:tr>
      <w:tr w:rsidR="000B1690" w14:paraId="4657B5EE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77CAA1D7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33AFAF8A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75EE137A" w14:textId="77777777" w:rsidR="000B1690" w:rsidRDefault="000B1690" w:rsidP="00D320B1">
            <w:r w:rsidRPr="002B0502">
              <w:rPr>
                <w:sz w:val="36"/>
                <w:szCs w:val="36"/>
              </w:rPr>
              <w:t>NA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496E2110" w14:textId="77777777" w:rsidR="000B1690" w:rsidRDefault="000B1690" w:rsidP="00D320B1"/>
        </w:tc>
        <w:tc>
          <w:tcPr>
            <w:tcW w:w="1345" w:type="dxa"/>
            <w:shd w:val="clear" w:color="auto" w:fill="D9D9D9" w:themeFill="background1" w:themeFillShade="D9"/>
          </w:tcPr>
          <w:p w14:paraId="20F73277" w14:textId="77777777" w:rsidR="000B1690" w:rsidRDefault="000B1690" w:rsidP="00D320B1"/>
        </w:tc>
      </w:tr>
      <w:tr w:rsidR="000B1690" w14:paraId="0C1BD291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2DEB35DE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337E4749" w14:textId="77777777" w:rsidR="000B1690" w:rsidRPr="008918BF" w:rsidRDefault="000B1690" w:rsidP="00D320B1">
            <w:pPr>
              <w:pStyle w:val="BRFTTSkills"/>
            </w:pPr>
            <w:r>
              <w:t>Poetry structure; Figurative language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0E8199DC" w14:textId="77777777" w:rsidR="000B1690" w:rsidRDefault="000B1690" w:rsidP="00D320B1"/>
        </w:tc>
        <w:tc>
          <w:tcPr>
            <w:tcW w:w="4230" w:type="dxa"/>
            <w:shd w:val="clear" w:color="auto" w:fill="F2F2F2" w:themeFill="background1" w:themeFillShade="F2"/>
          </w:tcPr>
          <w:p w14:paraId="1CF83456" w14:textId="77777777" w:rsidR="000B1690" w:rsidRDefault="000B1690" w:rsidP="00D320B1"/>
        </w:tc>
        <w:tc>
          <w:tcPr>
            <w:tcW w:w="1345" w:type="dxa"/>
            <w:shd w:val="clear" w:color="auto" w:fill="F2F2F2" w:themeFill="background1" w:themeFillShade="F2"/>
          </w:tcPr>
          <w:p w14:paraId="78FC8F8B" w14:textId="77777777" w:rsidR="000B1690" w:rsidRDefault="000B1690" w:rsidP="00D320B1"/>
        </w:tc>
      </w:tr>
      <w:tr w:rsidR="000B1690" w14:paraId="078ACF20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2269BCF3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vAlign w:val="center"/>
          </w:tcPr>
          <w:p w14:paraId="4D827990" w14:textId="77777777" w:rsidR="000B1690" w:rsidRPr="008918BF" w:rsidRDefault="000B1690" w:rsidP="00D320B1">
            <w:pPr>
              <w:pStyle w:val="BRFTTSkills"/>
            </w:pPr>
            <w:r>
              <w:t>Content words; Denotation and connotation; Glossary</w:t>
            </w:r>
          </w:p>
        </w:tc>
        <w:tc>
          <w:tcPr>
            <w:tcW w:w="810" w:type="dxa"/>
          </w:tcPr>
          <w:p w14:paraId="217E6780" w14:textId="77777777" w:rsidR="000B1690" w:rsidRDefault="000B1690" w:rsidP="00D320B1"/>
        </w:tc>
        <w:tc>
          <w:tcPr>
            <w:tcW w:w="4230" w:type="dxa"/>
          </w:tcPr>
          <w:p w14:paraId="09555958" w14:textId="77777777" w:rsidR="000B1690" w:rsidRDefault="000B1690" w:rsidP="00D320B1"/>
        </w:tc>
        <w:tc>
          <w:tcPr>
            <w:tcW w:w="1345" w:type="dxa"/>
          </w:tcPr>
          <w:p w14:paraId="2A512F28" w14:textId="77777777" w:rsidR="000B1690" w:rsidRDefault="000B1690" w:rsidP="00D320B1"/>
        </w:tc>
      </w:tr>
      <w:tr w:rsidR="000B1690" w14:paraId="026D3A5F" w14:textId="77777777" w:rsidTr="00D320B1">
        <w:trPr>
          <w:cantSplit/>
          <w:trHeight w:val="504"/>
        </w:trPr>
        <w:tc>
          <w:tcPr>
            <w:tcW w:w="709" w:type="dxa"/>
            <w:vMerge w:val="restart"/>
            <w:textDirection w:val="btLr"/>
            <w:vAlign w:val="center"/>
          </w:tcPr>
          <w:p w14:paraId="7338BDF0" w14:textId="77777777" w:rsidR="000B1690" w:rsidRDefault="000B1690" w:rsidP="00D320B1">
            <w:pPr>
              <w:pStyle w:val="BRFTTVerticalText"/>
            </w:pPr>
            <w:r>
              <w:t>Lesson 20</w:t>
            </w:r>
          </w:p>
        </w:tc>
        <w:tc>
          <w:tcPr>
            <w:tcW w:w="2981" w:type="dxa"/>
            <w:shd w:val="clear" w:color="auto" w:fill="BFBFBF" w:themeFill="background1" w:themeFillShade="BF"/>
            <w:vAlign w:val="center"/>
          </w:tcPr>
          <w:p w14:paraId="62DB8CAF" w14:textId="77777777" w:rsidR="000B1690" w:rsidRPr="008918BF" w:rsidRDefault="000B1690" w:rsidP="00D320B1">
            <w:pPr>
              <w:pStyle w:val="BRFTTSkills"/>
            </w:pPr>
            <w:r w:rsidRPr="000A5C66">
              <w:t xml:space="preserve">Prefixes: </w:t>
            </w:r>
            <w:proofErr w:type="spellStart"/>
            <w:r>
              <w:t>ir</w:t>
            </w:r>
            <w:proofErr w:type="spellEnd"/>
            <w:r>
              <w:t>-/</w:t>
            </w:r>
            <w:proofErr w:type="spellStart"/>
            <w:r>
              <w:t>il</w:t>
            </w:r>
            <w:proofErr w:type="spellEnd"/>
            <w:r>
              <w:t>-/</w:t>
            </w:r>
            <w:proofErr w:type="spellStart"/>
            <w:r>
              <w:t>im</w:t>
            </w:r>
            <w:proofErr w:type="spellEnd"/>
            <w:r>
              <w:t>-, multi-, over-, under-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1BB0F004" w14:textId="77777777" w:rsidR="000B1690" w:rsidRDefault="000B1690" w:rsidP="00D320B1"/>
        </w:tc>
        <w:tc>
          <w:tcPr>
            <w:tcW w:w="4230" w:type="dxa"/>
            <w:shd w:val="clear" w:color="auto" w:fill="BFBFBF" w:themeFill="background1" w:themeFillShade="BF"/>
          </w:tcPr>
          <w:p w14:paraId="6DF48624" w14:textId="77777777" w:rsidR="000B1690" w:rsidRDefault="000B1690" w:rsidP="00D320B1"/>
        </w:tc>
        <w:tc>
          <w:tcPr>
            <w:tcW w:w="1345" w:type="dxa"/>
            <w:shd w:val="clear" w:color="auto" w:fill="BFBFBF" w:themeFill="background1" w:themeFillShade="BF"/>
          </w:tcPr>
          <w:p w14:paraId="58CB1839" w14:textId="77777777" w:rsidR="000B1690" w:rsidRDefault="000B1690" w:rsidP="00D320B1"/>
        </w:tc>
      </w:tr>
      <w:tr w:rsidR="000B1690" w14:paraId="432F7DA4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33650510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457FF348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58A4F20A" w14:textId="77777777" w:rsidR="000B1690" w:rsidRDefault="000B1690" w:rsidP="00D320B1">
            <w:r w:rsidRPr="002B0502">
              <w:rPr>
                <w:sz w:val="36"/>
                <w:szCs w:val="36"/>
              </w:rPr>
              <w:t>NA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4AE63E27" w14:textId="77777777" w:rsidR="000B1690" w:rsidRDefault="000B1690" w:rsidP="00D320B1"/>
        </w:tc>
        <w:tc>
          <w:tcPr>
            <w:tcW w:w="1345" w:type="dxa"/>
            <w:shd w:val="clear" w:color="auto" w:fill="D9D9D9" w:themeFill="background1" w:themeFillShade="D9"/>
          </w:tcPr>
          <w:p w14:paraId="7DEB33CF" w14:textId="77777777" w:rsidR="000B1690" w:rsidRDefault="000B1690" w:rsidP="00D320B1"/>
        </w:tc>
      </w:tr>
      <w:tr w:rsidR="000B1690" w14:paraId="3CE315C4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0FF3D6B8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18811807" w14:textId="77777777" w:rsidR="000B1690" w:rsidRPr="008918BF" w:rsidRDefault="000B1690" w:rsidP="00D320B1">
            <w:pPr>
              <w:pStyle w:val="BRFTTSkills"/>
            </w:pPr>
            <w:r>
              <w:t>Structural elements of drama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2B838D73" w14:textId="77777777" w:rsidR="000B1690" w:rsidRDefault="000B1690" w:rsidP="00D320B1"/>
        </w:tc>
        <w:tc>
          <w:tcPr>
            <w:tcW w:w="4230" w:type="dxa"/>
            <w:shd w:val="clear" w:color="auto" w:fill="F2F2F2" w:themeFill="background1" w:themeFillShade="F2"/>
          </w:tcPr>
          <w:p w14:paraId="70D64480" w14:textId="77777777" w:rsidR="000B1690" w:rsidRDefault="000B1690" w:rsidP="00D320B1"/>
        </w:tc>
        <w:tc>
          <w:tcPr>
            <w:tcW w:w="1345" w:type="dxa"/>
            <w:shd w:val="clear" w:color="auto" w:fill="F2F2F2" w:themeFill="background1" w:themeFillShade="F2"/>
          </w:tcPr>
          <w:p w14:paraId="670EC687" w14:textId="77777777" w:rsidR="000B1690" w:rsidRDefault="000B1690" w:rsidP="00D320B1"/>
        </w:tc>
      </w:tr>
      <w:tr w:rsidR="000B1690" w14:paraId="53796771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6EC6C92E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vAlign w:val="center"/>
          </w:tcPr>
          <w:p w14:paraId="5B20E6C4" w14:textId="77777777" w:rsidR="000B1690" w:rsidRPr="008918BF" w:rsidRDefault="000B1690" w:rsidP="00D320B1">
            <w:pPr>
              <w:pStyle w:val="BRFTTSkills"/>
            </w:pPr>
            <w:r>
              <w:t>Content words; Denotation and connotation; Glossary</w:t>
            </w:r>
          </w:p>
        </w:tc>
        <w:tc>
          <w:tcPr>
            <w:tcW w:w="810" w:type="dxa"/>
          </w:tcPr>
          <w:p w14:paraId="1841CD30" w14:textId="77777777" w:rsidR="000B1690" w:rsidRDefault="000B1690" w:rsidP="00D320B1"/>
        </w:tc>
        <w:tc>
          <w:tcPr>
            <w:tcW w:w="4230" w:type="dxa"/>
          </w:tcPr>
          <w:p w14:paraId="2F697811" w14:textId="77777777" w:rsidR="000B1690" w:rsidRDefault="000B1690" w:rsidP="00D320B1"/>
        </w:tc>
        <w:tc>
          <w:tcPr>
            <w:tcW w:w="1345" w:type="dxa"/>
          </w:tcPr>
          <w:p w14:paraId="7C2FDE8B" w14:textId="77777777" w:rsidR="000B1690" w:rsidRDefault="000B1690" w:rsidP="00D320B1"/>
        </w:tc>
      </w:tr>
      <w:tr w:rsidR="000B1690" w14:paraId="70F67210" w14:textId="77777777" w:rsidTr="00D320B1">
        <w:trPr>
          <w:cantSplit/>
          <w:trHeight w:val="504"/>
        </w:trPr>
        <w:tc>
          <w:tcPr>
            <w:tcW w:w="709" w:type="dxa"/>
            <w:vMerge w:val="restart"/>
            <w:textDirection w:val="btLr"/>
            <w:vAlign w:val="center"/>
          </w:tcPr>
          <w:p w14:paraId="73823815" w14:textId="77777777" w:rsidR="000B1690" w:rsidRDefault="000B1690" w:rsidP="00D320B1">
            <w:pPr>
              <w:pStyle w:val="BRFTTVerticalText"/>
            </w:pPr>
            <w:r>
              <w:t>Lesson 21</w:t>
            </w:r>
          </w:p>
        </w:tc>
        <w:tc>
          <w:tcPr>
            <w:tcW w:w="2981" w:type="dxa"/>
            <w:shd w:val="clear" w:color="auto" w:fill="BFBFBF" w:themeFill="background1" w:themeFillShade="BF"/>
            <w:vAlign w:val="center"/>
          </w:tcPr>
          <w:p w14:paraId="65AE7C41" w14:textId="77777777" w:rsidR="000B1690" w:rsidRPr="008918BF" w:rsidRDefault="000B1690" w:rsidP="00D320B1">
            <w:pPr>
              <w:pStyle w:val="BRFTTSkills"/>
            </w:pPr>
            <w:r>
              <w:t>Syllabication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71E1C8EA" w14:textId="77777777" w:rsidR="000B1690" w:rsidRDefault="000B1690" w:rsidP="00D320B1"/>
        </w:tc>
        <w:tc>
          <w:tcPr>
            <w:tcW w:w="4230" w:type="dxa"/>
            <w:shd w:val="clear" w:color="auto" w:fill="BFBFBF" w:themeFill="background1" w:themeFillShade="BF"/>
          </w:tcPr>
          <w:p w14:paraId="7DE5AA25" w14:textId="77777777" w:rsidR="000B1690" w:rsidRDefault="000B1690" w:rsidP="00D320B1"/>
        </w:tc>
        <w:tc>
          <w:tcPr>
            <w:tcW w:w="1345" w:type="dxa"/>
            <w:shd w:val="clear" w:color="auto" w:fill="BFBFBF" w:themeFill="background1" w:themeFillShade="BF"/>
          </w:tcPr>
          <w:p w14:paraId="6EBD586E" w14:textId="77777777" w:rsidR="000B1690" w:rsidRDefault="000B1690" w:rsidP="00D320B1"/>
        </w:tc>
      </w:tr>
      <w:tr w:rsidR="000B1690" w14:paraId="1CDA964D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3982C4A0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68BE0EDB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5E4CD481" w14:textId="77777777" w:rsidR="000B1690" w:rsidRDefault="000B1690" w:rsidP="00D320B1"/>
        </w:tc>
        <w:tc>
          <w:tcPr>
            <w:tcW w:w="4230" w:type="dxa"/>
            <w:shd w:val="clear" w:color="auto" w:fill="D9D9D9" w:themeFill="background1" w:themeFillShade="D9"/>
          </w:tcPr>
          <w:p w14:paraId="448136C0" w14:textId="77777777" w:rsidR="000B1690" w:rsidRDefault="000B1690" w:rsidP="00D320B1"/>
        </w:tc>
        <w:tc>
          <w:tcPr>
            <w:tcW w:w="1345" w:type="dxa"/>
            <w:shd w:val="clear" w:color="auto" w:fill="D9D9D9" w:themeFill="background1" w:themeFillShade="D9"/>
          </w:tcPr>
          <w:p w14:paraId="2C1E2E15" w14:textId="77777777" w:rsidR="000B1690" w:rsidRDefault="000B1690" w:rsidP="00D320B1"/>
        </w:tc>
      </w:tr>
      <w:tr w:rsidR="000B1690" w14:paraId="164000B7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08C4C412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7FA28D93" w14:textId="77777777" w:rsidR="000B1690" w:rsidRPr="008918BF" w:rsidRDefault="000B1690" w:rsidP="00D320B1">
            <w:pPr>
              <w:pStyle w:val="BRFTTSkills"/>
            </w:pPr>
            <w:r>
              <w:t>Plot summary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1A1E3298" w14:textId="77777777" w:rsidR="000B1690" w:rsidRDefault="000B1690" w:rsidP="00D320B1"/>
        </w:tc>
        <w:tc>
          <w:tcPr>
            <w:tcW w:w="4230" w:type="dxa"/>
            <w:shd w:val="clear" w:color="auto" w:fill="F2F2F2" w:themeFill="background1" w:themeFillShade="F2"/>
          </w:tcPr>
          <w:p w14:paraId="1387C42B" w14:textId="77777777" w:rsidR="000B1690" w:rsidRDefault="000B1690" w:rsidP="00D320B1"/>
        </w:tc>
        <w:tc>
          <w:tcPr>
            <w:tcW w:w="1345" w:type="dxa"/>
            <w:shd w:val="clear" w:color="auto" w:fill="F2F2F2" w:themeFill="background1" w:themeFillShade="F2"/>
          </w:tcPr>
          <w:p w14:paraId="5A7D5C05" w14:textId="77777777" w:rsidR="000B1690" w:rsidRDefault="000B1690" w:rsidP="00D320B1"/>
        </w:tc>
      </w:tr>
      <w:tr w:rsidR="000B1690" w14:paraId="719D6B53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3068183D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vAlign w:val="center"/>
          </w:tcPr>
          <w:p w14:paraId="2476B900" w14:textId="77777777" w:rsidR="000B1690" w:rsidRPr="008918BF" w:rsidRDefault="000B1690" w:rsidP="00D320B1">
            <w:pPr>
              <w:pStyle w:val="BRFTTSkills"/>
            </w:pPr>
            <w:r>
              <w:t>Content words; Denotation and connotation</w:t>
            </w:r>
          </w:p>
        </w:tc>
        <w:tc>
          <w:tcPr>
            <w:tcW w:w="810" w:type="dxa"/>
          </w:tcPr>
          <w:p w14:paraId="79A3EA7F" w14:textId="77777777" w:rsidR="000B1690" w:rsidRDefault="000B1690" w:rsidP="00D320B1"/>
        </w:tc>
        <w:tc>
          <w:tcPr>
            <w:tcW w:w="4230" w:type="dxa"/>
          </w:tcPr>
          <w:p w14:paraId="2067FE81" w14:textId="77777777" w:rsidR="000B1690" w:rsidRDefault="000B1690" w:rsidP="00D320B1"/>
        </w:tc>
        <w:tc>
          <w:tcPr>
            <w:tcW w:w="1345" w:type="dxa"/>
          </w:tcPr>
          <w:p w14:paraId="509B51C9" w14:textId="77777777" w:rsidR="000B1690" w:rsidRDefault="000B1690" w:rsidP="00D320B1"/>
        </w:tc>
      </w:tr>
      <w:tr w:rsidR="000B1690" w14:paraId="5E593127" w14:textId="77777777" w:rsidTr="00D320B1">
        <w:trPr>
          <w:cantSplit/>
          <w:trHeight w:val="504"/>
        </w:trPr>
        <w:tc>
          <w:tcPr>
            <w:tcW w:w="709" w:type="dxa"/>
            <w:vMerge w:val="restart"/>
            <w:textDirection w:val="btLr"/>
            <w:vAlign w:val="center"/>
          </w:tcPr>
          <w:p w14:paraId="3F2B5127" w14:textId="77777777" w:rsidR="000B1690" w:rsidRDefault="000B1690" w:rsidP="00D320B1">
            <w:pPr>
              <w:pStyle w:val="BRFTTVerticalText"/>
            </w:pPr>
            <w:r>
              <w:t>Lesson 22</w:t>
            </w:r>
          </w:p>
        </w:tc>
        <w:tc>
          <w:tcPr>
            <w:tcW w:w="2981" w:type="dxa"/>
            <w:shd w:val="clear" w:color="auto" w:fill="BFBFBF" w:themeFill="background1" w:themeFillShade="BF"/>
            <w:vAlign w:val="center"/>
          </w:tcPr>
          <w:p w14:paraId="7BD524B3" w14:textId="77777777" w:rsidR="000B1690" w:rsidRPr="008918BF" w:rsidRDefault="000B1690" w:rsidP="00D320B1">
            <w:pPr>
              <w:pStyle w:val="BRFTTSkills"/>
            </w:pPr>
            <w:r>
              <w:t>Suffixes:</w:t>
            </w:r>
            <w:r w:rsidRPr="00D63A7F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r w:rsidRPr="00D63A7F">
              <w:t>-</w:t>
            </w:r>
            <w:proofErr w:type="spellStart"/>
            <w:r>
              <w:t>ance</w:t>
            </w:r>
            <w:proofErr w:type="spellEnd"/>
            <w:r>
              <w:t>/-</w:t>
            </w:r>
            <w:proofErr w:type="spellStart"/>
            <w:r>
              <w:t>ence</w:t>
            </w:r>
            <w:proofErr w:type="spellEnd"/>
            <w:r>
              <w:t>, -</w:t>
            </w:r>
            <w:proofErr w:type="spellStart"/>
            <w:r>
              <w:t>ize</w:t>
            </w:r>
            <w:proofErr w:type="spellEnd"/>
            <w:r>
              <w:t>, -some, -</w:t>
            </w:r>
            <w:proofErr w:type="spellStart"/>
            <w:r>
              <w:t>en</w:t>
            </w:r>
            <w:proofErr w:type="spellEnd"/>
            <w:r>
              <w:t xml:space="preserve"> 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3AEDD792" w14:textId="77777777" w:rsidR="000B1690" w:rsidRDefault="000B1690" w:rsidP="00D320B1"/>
        </w:tc>
        <w:tc>
          <w:tcPr>
            <w:tcW w:w="4230" w:type="dxa"/>
            <w:shd w:val="clear" w:color="auto" w:fill="BFBFBF" w:themeFill="background1" w:themeFillShade="BF"/>
          </w:tcPr>
          <w:p w14:paraId="5173CF49" w14:textId="77777777" w:rsidR="000B1690" w:rsidRDefault="000B1690" w:rsidP="00D320B1"/>
        </w:tc>
        <w:tc>
          <w:tcPr>
            <w:tcW w:w="1345" w:type="dxa"/>
            <w:shd w:val="clear" w:color="auto" w:fill="BFBFBF" w:themeFill="background1" w:themeFillShade="BF"/>
          </w:tcPr>
          <w:p w14:paraId="62E3F5CA" w14:textId="77777777" w:rsidR="000B1690" w:rsidRDefault="000B1690" w:rsidP="00D320B1"/>
        </w:tc>
      </w:tr>
      <w:tr w:rsidR="000B1690" w14:paraId="1EA70098" w14:textId="77777777" w:rsidTr="00D320B1">
        <w:trPr>
          <w:cantSplit/>
          <w:trHeight w:val="504"/>
        </w:trPr>
        <w:tc>
          <w:tcPr>
            <w:tcW w:w="709" w:type="dxa"/>
            <w:vMerge/>
          </w:tcPr>
          <w:p w14:paraId="1EBF9F27" w14:textId="77777777" w:rsidR="000B1690" w:rsidRDefault="000B1690" w:rsidP="00D320B1"/>
        </w:tc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384969EB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73713289" w14:textId="77777777" w:rsidR="000B1690" w:rsidRDefault="000B1690" w:rsidP="00D320B1">
            <w:r w:rsidRPr="002B0502">
              <w:rPr>
                <w:sz w:val="36"/>
                <w:szCs w:val="36"/>
              </w:rPr>
              <w:t>NA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58ACADA0" w14:textId="77777777" w:rsidR="000B1690" w:rsidRDefault="000B1690" w:rsidP="00D320B1"/>
        </w:tc>
        <w:tc>
          <w:tcPr>
            <w:tcW w:w="1345" w:type="dxa"/>
            <w:shd w:val="clear" w:color="auto" w:fill="D9D9D9" w:themeFill="background1" w:themeFillShade="D9"/>
          </w:tcPr>
          <w:p w14:paraId="738DB6B4" w14:textId="77777777" w:rsidR="000B1690" w:rsidRDefault="000B1690" w:rsidP="00D320B1"/>
        </w:tc>
      </w:tr>
      <w:tr w:rsidR="000B1690" w14:paraId="356566BF" w14:textId="77777777" w:rsidTr="00D320B1">
        <w:trPr>
          <w:cantSplit/>
          <w:trHeight w:val="504"/>
        </w:trPr>
        <w:tc>
          <w:tcPr>
            <w:tcW w:w="709" w:type="dxa"/>
            <w:vMerge/>
          </w:tcPr>
          <w:p w14:paraId="07CE7B99" w14:textId="77777777" w:rsidR="000B1690" w:rsidRDefault="000B1690" w:rsidP="00D320B1"/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17684EC9" w14:textId="77777777" w:rsidR="000B1690" w:rsidRPr="008918BF" w:rsidRDefault="000B1690" w:rsidP="00D320B1">
            <w:pPr>
              <w:pStyle w:val="BRFTTSkills"/>
            </w:pPr>
            <w:r>
              <w:t>Main idea and supporting details; Text structure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17A34353" w14:textId="77777777" w:rsidR="000B1690" w:rsidRDefault="000B1690" w:rsidP="00D320B1"/>
        </w:tc>
        <w:tc>
          <w:tcPr>
            <w:tcW w:w="4230" w:type="dxa"/>
            <w:shd w:val="clear" w:color="auto" w:fill="F2F2F2" w:themeFill="background1" w:themeFillShade="F2"/>
          </w:tcPr>
          <w:p w14:paraId="6D5A7382" w14:textId="77777777" w:rsidR="000B1690" w:rsidRDefault="000B1690" w:rsidP="00D320B1"/>
        </w:tc>
        <w:tc>
          <w:tcPr>
            <w:tcW w:w="1345" w:type="dxa"/>
            <w:shd w:val="clear" w:color="auto" w:fill="F2F2F2" w:themeFill="background1" w:themeFillShade="F2"/>
          </w:tcPr>
          <w:p w14:paraId="420E3072" w14:textId="77777777" w:rsidR="000B1690" w:rsidRDefault="000B1690" w:rsidP="00D320B1"/>
        </w:tc>
      </w:tr>
      <w:tr w:rsidR="000B1690" w14:paraId="1D0114E9" w14:textId="77777777" w:rsidTr="00D320B1">
        <w:trPr>
          <w:cantSplit/>
          <w:trHeight w:val="504"/>
        </w:trPr>
        <w:tc>
          <w:tcPr>
            <w:tcW w:w="709" w:type="dxa"/>
            <w:vMerge/>
          </w:tcPr>
          <w:p w14:paraId="0E23855B" w14:textId="77777777" w:rsidR="000B1690" w:rsidRDefault="000B1690" w:rsidP="00D320B1"/>
        </w:tc>
        <w:tc>
          <w:tcPr>
            <w:tcW w:w="2981" w:type="dxa"/>
            <w:vAlign w:val="center"/>
          </w:tcPr>
          <w:p w14:paraId="03BFB0FB" w14:textId="77777777" w:rsidR="000B1690" w:rsidRPr="008918BF" w:rsidRDefault="000B1690" w:rsidP="00D320B1">
            <w:pPr>
              <w:pStyle w:val="BRFTTSkills"/>
            </w:pPr>
            <w:r>
              <w:t>Content words; Context; Glossary</w:t>
            </w:r>
          </w:p>
        </w:tc>
        <w:tc>
          <w:tcPr>
            <w:tcW w:w="810" w:type="dxa"/>
          </w:tcPr>
          <w:p w14:paraId="6BF53425" w14:textId="77777777" w:rsidR="000B1690" w:rsidRDefault="000B1690" w:rsidP="00D320B1"/>
        </w:tc>
        <w:tc>
          <w:tcPr>
            <w:tcW w:w="4230" w:type="dxa"/>
          </w:tcPr>
          <w:p w14:paraId="38DE5AAA" w14:textId="77777777" w:rsidR="000B1690" w:rsidRDefault="000B1690" w:rsidP="00D320B1"/>
        </w:tc>
        <w:tc>
          <w:tcPr>
            <w:tcW w:w="1345" w:type="dxa"/>
          </w:tcPr>
          <w:p w14:paraId="454902E6" w14:textId="77777777" w:rsidR="000B1690" w:rsidRDefault="000B1690" w:rsidP="00D320B1"/>
        </w:tc>
      </w:tr>
    </w:tbl>
    <w:p w14:paraId="4D8C02F0" w14:textId="77777777" w:rsidR="000B1690" w:rsidRDefault="000B1690" w:rsidP="000B1690">
      <w:pPr>
        <w:pStyle w:val="NoSpacing"/>
        <w:rPr>
          <w:sz w:val="6"/>
        </w:rPr>
      </w:pPr>
    </w:p>
    <w:tbl>
      <w:tblPr>
        <w:tblStyle w:val="TableGrid"/>
        <w:tblW w:w="100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981"/>
        <w:gridCol w:w="810"/>
        <w:gridCol w:w="4230"/>
        <w:gridCol w:w="1345"/>
      </w:tblGrid>
      <w:tr w:rsidR="000B1690" w14:paraId="065DE4B6" w14:textId="77777777" w:rsidTr="00D320B1">
        <w:trPr>
          <w:cantSplit/>
          <w:trHeight w:val="360"/>
        </w:trPr>
        <w:tc>
          <w:tcPr>
            <w:tcW w:w="709" w:type="dxa"/>
            <w:tcBorders>
              <w:right w:val="nil"/>
            </w:tcBorders>
            <w:shd w:val="clear" w:color="auto" w:fill="232483"/>
            <w:vAlign w:val="center"/>
          </w:tcPr>
          <w:p w14:paraId="0F59984B" w14:textId="77777777" w:rsidR="000B1690" w:rsidRDefault="000B1690" w:rsidP="00D320B1">
            <w:pPr>
              <w:pStyle w:val="BRFTTTableHeads"/>
            </w:pPr>
            <w:r>
              <w:lastRenderedPageBreak/>
              <w:t>Date</w:t>
            </w:r>
          </w:p>
        </w:tc>
        <w:tc>
          <w:tcPr>
            <w:tcW w:w="2981" w:type="dxa"/>
            <w:tcBorders>
              <w:left w:val="nil"/>
              <w:right w:val="nil"/>
            </w:tcBorders>
            <w:shd w:val="clear" w:color="auto" w:fill="232483"/>
            <w:vAlign w:val="center"/>
          </w:tcPr>
          <w:p w14:paraId="7B342652" w14:textId="77777777" w:rsidR="000B1690" w:rsidRPr="00435DB6" w:rsidRDefault="000B1690" w:rsidP="00D320B1">
            <w:pPr>
              <w:pStyle w:val="BRFTTTableHeads"/>
            </w:pPr>
            <w:r>
              <w:t>Skills</w:t>
            </w:r>
          </w:p>
        </w:tc>
        <w:tc>
          <w:tcPr>
            <w:tcW w:w="810" w:type="dxa"/>
            <w:tcBorders>
              <w:left w:val="nil"/>
              <w:right w:val="nil"/>
            </w:tcBorders>
            <w:shd w:val="clear" w:color="auto" w:fill="232483"/>
            <w:vAlign w:val="center"/>
          </w:tcPr>
          <w:p w14:paraId="1AAF1705" w14:textId="77777777" w:rsidR="000B1690" w:rsidRDefault="000B1690" w:rsidP="00D320B1">
            <w:pPr>
              <w:pStyle w:val="BRFTTTableHeads"/>
            </w:pPr>
            <w:r>
              <w:t>Score</w:t>
            </w:r>
          </w:p>
        </w:tc>
        <w:tc>
          <w:tcPr>
            <w:tcW w:w="4230" w:type="dxa"/>
            <w:tcBorders>
              <w:left w:val="nil"/>
            </w:tcBorders>
            <w:shd w:val="clear" w:color="auto" w:fill="232483"/>
            <w:vAlign w:val="center"/>
          </w:tcPr>
          <w:p w14:paraId="4A12DEC7" w14:textId="77777777" w:rsidR="000B1690" w:rsidRDefault="000B1690" w:rsidP="00D320B1">
            <w:pPr>
              <w:pStyle w:val="BRFTTTableHeads"/>
            </w:pPr>
            <w:r>
              <w:t>Teacher Comments</w:t>
            </w:r>
          </w:p>
        </w:tc>
        <w:tc>
          <w:tcPr>
            <w:tcW w:w="1345" w:type="dxa"/>
            <w:tcBorders>
              <w:left w:val="nil"/>
            </w:tcBorders>
            <w:shd w:val="clear" w:color="auto" w:fill="232483"/>
            <w:vAlign w:val="center"/>
          </w:tcPr>
          <w:p w14:paraId="50F94877" w14:textId="77777777" w:rsidR="000B1690" w:rsidRDefault="000B1690" w:rsidP="00D320B1">
            <w:pPr>
              <w:pStyle w:val="BRFTTTableHeads"/>
            </w:pPr>
            <w:r>
              <w:t>Initials</w:t>
            </w:r>
          </w:p>
        </w:tc>
      </w:tr>
      <w:tr w:rsidR="000B1690" w14:paraId="1ED6451E" w14:textId="77777777" w:rsidTr="00D320B1">
        <w:trPr>
          <w:cantSplit/>
          <w:trHeight w:val="504"/>
        </w:trPr>
        <w:tc>
          <w:tcPr>
            <w:tcW w:w="709" w:type="dxa"/>
            <w:vMerge w:val="restart"/>
            <w:textDirection w:val="btLr"/>
            <w:vAlign w:val="center"/>
          </w:tcPr>
          <w:p w14:paraId="5B1BC7AC" w14:textId="77777777" w:rsidR="000B1690" w:rsidRDefault="000B1690" w:rsidP="00D320B1">
            <w:pPr>
              <w:pStyle w:val="BRFTTVerticalText"/>
            </w:pPr>
            <w:r>
              <w:t>Lesson 23</w:t>
            </w:r>
          </w:p>
        </w:tc>
        <w:tc>
          <w:tcPr>
            <w:tcW w:w="2981" w:type="dxa"/>
            <w:shd w:val="clear" w:color="auto" w:fill="BFBFBF" w:themeFill="background1" w:themeFillShade="BF"/>
            <w:vAlign w:val="center"/>
          </w:tcPr>
          <w:p w14:paraId="53C7FC1B" w14:textId="77777777" w:rsidR="000B1690" w:rsidRPr="008918BF" w:rsidRDefault="000B1690" w:rsidP="00D320B1">
            <w:pPr>
              <w:pStyle w:val="BRFTTSkills"/>
            </w:pPr>
            <w:r>
              <w:t>Suffixes:</w:t>
            </w:r>
            <w:r w:rsidRPr="00D63A7F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r w:rsidRPr="00D63A7F">
              <w:t>-</w:t>
            </w:r>
            <w:proofErr w:type="spellStart"/>
            <w:r>
              <w:t>ance</w:t>
            </w:r>
            <w:proofErr w:type="spellEnd"/>
            <w:r>
              <w:t>/-</w:t>
            </w:r>
            <w:proofErr w:type="spellStart"/>
            <w:r>
              <w:t>ence</w:t>
            </w:r>
            <w:proofErr w:type="spellEnd"/>
            <w:r>
              <w:t>, -</w:t>
            </w:r>
            <w:proofErr w:type="spellStart"/>
            <w:r>
              <w:t>ize</w:t>
            </w:r>
            <w:proofErr w:type="spellEnd"/>
            <w:r>
              <w:t>, -some, -</w:t>
            </w:r>
            <w:proofErr w:type="spellStart"/>
            <w:r>
              <w:t>en</w:t>
            </w:r>
            <w:proofErr w:type="spellEnd"/>
          </w:p>
        </w:tc>
        <w:tc>
          <w:tcPr>
            <w:tcW w:w="810" w:type="dxa"/>
            <w:shd w:val="clear" w:color="auto" w:fill="BFBFBF" w:themeFill="background1" w:themeFillShade="BF"/>
          </w:tcPr>
          <w:p w14:paraId="3A1F83DB" w14:textId="77777777" w:rsidR="000B1690" w:rsidRDefault="000B1690" w:rsidP="00D320B1"/>
        </w:tc>
        <w:tc>
          <w:tcPr>
            <w:tcW w:w="4230" w:type="dxa"/>
            <w:shd w:val="clear" w:color="auto" w:fill="BFBFBF" w:themeFill="background1" w:themeFillShade="BF"/>
          </w:tcPr>
          <w:p w14:paraId="66123F8C" w14:textId="77777777" w:rsidR="000B1690" w:rsidRDefault="000B1690" w:rsidP="00D320B1"/>
        </w:tc>
        <w:tc>
          <w:tcPr>
            <w:tcW w:w="1345" w:type="dxa"/>
            <w:shd w:val="clear" w:color="auto" w:fill="BFBFBF" w:themeFill="background1" w:themeFillShade="BF"/>
          </w:tcPr>
          <w:p w14:paraId="651CD9A4" w14:textId="77777777" w:rsidR="000B1690" w:rsidRDefault="000B1690" w:rsidP="00D320B1"/>
        </w:tc>
      </w:tr>
      <w:tr w:rsidR="000B1690" w14:paraId="59387A67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1D264FE4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61D395F3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0D2C66FE" w14:textId="77777777" w:rsidR="000B1690" w:rsidRDefault="000B1690" w:rsidP="00D320B1">
            <w:r w:rsidRPr="002B0502">
              <w:rPr>
                <w:sz w:val="36"/>
                <w:szCs w:val="36"/>
              </w:rPr>
              <w:t>NA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7B77DE55" w14:textId="77777777" w:rsidR="000B1690" w:rsidRDefault="000B1690" w:rsidP="00D320B1"/>
        </w:tc>
        <w:tc>
          <w:tcPr>
            <w:tcW w:w="1345" w:type="dxa"/>
            <w:shd w:val="clear" w:color="auto" w:fill="D9D9D9" w:themeFill="background1" w:themeFillShade="D9"/>
          </w:tcPr>
          <w:p w14:paraId="40996EB2" w14:textId="77777777" w:rsidR="000B1690" w:rsidRDefault="000B1690" w:rsidP="00D320B1"/>
        </w:tc>
      </w:tr>
      <w:tr w:rsidR="000B1690" w14:paraId="4C3FFC85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66BCB627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70A4F638" w14:textId="77777777" w:rsidR="000B1690" w:rsidRPr="008918BF" w:rsidRDefault="000B1690" w:rsidP="00D320B1">
            <w:pPr>
              <w:pStyle w:val="BRFTTSkills"/>
            </w:pPr>
            <w:r w:rsidRPr="008E6404">
              <w:t>Main idea and supporting details</w:t>
            </w:r>
            <w:r>
              <w:t>; Text structure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0386AC72" w14:textId="77777777" w:rsidR="000B1690" w:rsidRDefault="000B1690" w:rsidP="00D320B1"/>
        </w:tc>
        <w:tc>
          <w:tcPr>
            <w:tcW w:w="4230" w:type="dxa"/>
            <w:shd w:val="clear" w:color="auto" w:fill="F2F2F2" w:themeFill="background1" w:themeFillShade="F2"/>
          </w:tcPr>
          <w:p w14:paraId="60924CAE" w14:textId="77777777" w:rsidR="000B1690" w:rsidRDefault="000B1690" w:rsidP="00D320B1"/>
        </w:tc>
        <w:tc>
          <w:tcPr>
            <w:tcW w:w="1345" w:type="dxa"/>
            <w:shd w:val="clear" w:color="auto" w:fill="F2F2F2" w:themeFill="background1" w:themeFillShade="F2"/>
          </w:tcPr>
          <w:p w14:paraId="6794A30C" w14:textId="77777777" w:rsidR="000B1690" w:rsidRDefault="000B1690" w:rsidP="00D320B1"/>
        </w:tc>
      </w:tr>
      <w:tr w:rsidR="000B1690" w14:paraId="65B6A6B8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4DC74924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vAlign w:val="center"/>
          </w:tcPr>
          <w:p w14:paraId="714DC736" w14:textId="77777777" w:rsidR="000B1690" w:rsidRPr="008918BF" w:rsidRDefault="000B1690" w:rsidP="00D320B1">
            <w:pPr>
              <w:pStyle w:val="BRFTTSkills"/>
            </w:pPr>
            <w:r w:rsidRPr="008E6404">
              <w:t>Content words; Context; Glossary</w:t>
            </w:r>
          </w:p>
        </w:tc>
        <w:tc>
          <w:tcPr>
            <w:tcW w:w="810" w:type="dxa"/>
          </w:tcPr>
          <w:p w14:paraId="4FE05A5A" w14:textId="77777777" w:rsidR="000B1690" w:rsidRDefault="000B1690" w:rsidP="00D320B1"/>
        </w:tc>
        <w:tc>
          <w:tcPr>
            <w:tcW w:w="4230" w:type="dxa"/>
          </w:tcPr>
          <w:p w14:paraId="6CF712B9" w14:textId="77777777" w:rsidR="000B1690" w:rsidRDefault="000B1690" w:rsidP="00D320B1"/>
        </w:tc>
        <w:tc>
          <w:tcPr>
            <w:tcW w:w="1345" w:type="dxa"/>
          </w:tcPr>
          <w:p w14:paraId="5D962FDA" w14:textId="77777777" w:rsidR="000B1690" w:rsidRDefault="000B1690" w:rsidP="00D320B1"/>
        </w:tc>
      </w:tr>
      <w:tr w:rsidR="000B1690" w14:paraId="5ABF4F66" w14:textId="77777777" w:rsidTr="00D320B1">
        <w:trPr>
          <w:cantSplit/>
          <w:trHeight w:val="504"/>
        </w:trPr>
        <w:tc>
          <w:tcPr>
            <w:tcW w:w="709" w:type="dxa"/>
            <w:vMerge w:val="restart"/>
            <w:textDirection w:val="btLr"/>
            <w:vAlign w:val="center"/>
          </w:tcPr>
          <w:p w14:paraId="2B26C998" w14:textId="77777777" w:rsidR="000B1690" w:rsidRDefault="000B1690" w:rsidP="00D320B1">
            <w:pPr>
              <w:pStyle w:val="BRFTTVerticalText"/>
            </w:pPr>
            <w:r>
              <w:t>Lesson 24</w:t>
            </w:r>
          </w:p>
        </w:tc>
        <w:tc>
          <w:tcPr>
            <w:tcW w:w="2981" w:type="dxa"/>
            <w:shd w:val="clear" w:color="auto" w:fill="BFBFBF" w:themeFill="background1" w:themeFillShade="BF"/>
            <w:vAlign w:val="center"/>
          </w:tcPr>
          <w:p w14:paraId="0A10A384" w14:textId="77777777" w:rsidR="000B1690" w:rsidRPr="008918BF" w:rsidRDefault="000B1690" w:rsidP="00D320B1">
            <w:pPr>
              <w:pStyle w:val="BRFTTSkills"/>
            </w:pPr>
            <w:r>
              <w:t>Syllabication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3B5DA385" w14:textId="77777777" w:rsidR="000B1690" w:rsidRDefault="000B1690" w:rsidP="00D320B1"/>
        </w:tc>
        <w:tc>
          <w:tcPr>
            <w:tcW w:w="4230" w:type="dxa"/>
            <w:shd w:val="clear" w:color="auto" w:fill="BFBFBF" w:themeFill="background1" w:themeFillShade="BF"/>
          </w:tcPr>
          <w:p w14:paraId="1256F15F" w14:textId="77777777" w:rsidR="000B1690" w:rsidRDefault="000B1690" w:rsidP="00D320B1"/>
        </w:tc>
        <w:tc>
          <w:tcPr>
            <w:tcW w:w="1345" w:type="dxa"/>
            <w:shd w:val="clear" w:color="auto" w:fill="BFBFBF" w:themeFill="background1" w:themeFillShade="BF"/>
          </w:tcPr>
          <w:p w14:paraId="2C768B00" w14:textId="77777777" w:rsidR="000B1690" w:rsidRDefault="000B1690" w:rsidP="00D320B1"/>
        </w:tc>
      </w:tr>
      <w:tr w:rsidR="000B1690" w14:paraId="6B7A21FB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7855D212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0F68EA76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46F77653" w14:textId="77777777" w:rsidR="000B1690" w:rsidRDefault="000B1690" w:rsidP="00D320B1"/>
        </w:tc>
        <w:tc>
          <w:tcPr>
            <w:tcW w:w="4230" w:type="dxa"/>
            <w:shd w:val="clear" w:color="auto" w:fill="D9D9D9" w:themeFill="background1" w:themeFillShade="D9"/>
          </w:tcPr>
          <w:p w14:paraId="1E83369B" w14:textId="77777777" w:rsidR="000B1690" w:rsidRDefault="000B1690" w:rsidP="00D320B1"/>
        </w:tc>
        <w:tc>
          <w:tcPr>
            <w:tcW w:w="1345" w:type="dxa"/>
            <w:shd w:val="clear" w:color="auto" w:fill="D9D9D9" w:themeFill="background1" w:themeFillShade="D9"/>
          </w:tcPr>
          <w:p w14:paraId="2AD293BA" w14:textId="77777777" w:rsidR="000B1690" w:rsidRDefault="000B1690" w:rsidP="00D320B1"/>
        </w:tc>
      </w:tr>
      <w:tr w:rsidR="000B1690" w14:paraId="06F71D1E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47768B1A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29C33419" w14:textId="77777777" w:rsidR="000B1690" w:rsidRPr="008918BF" w:rsidRDefault="000B1690" w:rsidP="00D320B1">
            <w:pPr>
              <w:pStyle w:val="BRFTTSkills"/>
            </w:pPr>
            <w:r>
              <w:t>Relationships between individuals and events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40B259C8" w14:textId="77777777" w:rsidR="000B1690" w:rsidRDefault="000B1690" w:rsidP="00D320B1"/>
        </w:tc>
        <w:tc>
          <w:tcPr>
            <w:tcW w:w="4230" w:type="dxa"/>
            <w:shd w:val="clear" w:color="auto" w:fill="F2F2F2" w:themeFill="background1" w:themeFillShade="F2"/>
          </w:tcPr>
          <w:p w14:paraId="152B1810" w14:textId="77777777" w:rsidR="000B1690" w:rsidRDefault="000B1690" w:rsidP="00D320B1"/>
        </w:tc>
        <w:tc>
          <w:tcPr>
            <w:tcW w:w="1345" w:type="dxa"/>
            <w:shd w:val="clear" w:color="auto" w:fill="F2F2F2" w:themeFill="background1" w:themeFillShade="F2"/>
          </w:tcPr>
          <w:p w14:paraId="3146DF73" w14:textId="77777777" w:rsidR="000B1690" w:rsidRDefault="000B1690" w:rsidP="00D320B1"/>
        </w:tc>
      </w:tr>
      <w:tr w:rsidR="000B1690" w14:paraId="28EAB8E4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5124AF4F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vAlign w:val="center"/>
          </w:tcPr>
          <w:p w14:paraId="0766585F" w14:textId="77777777" w:rsidR="000B1690" w:rsidRPr="008918BF" w:rsidRDefault="000B1690" w:rsidP="00D320B1">
            <w:pPr>
              <w:pStyle w:val="BRFTTSkills"/>
            </w:pPr>
            <w:r>
              <w:t>Content words; Context</w:t>
            </w:r>
          </w:p>
        </w:tc>
        <w:tc>
          <w:tcPr>
            <w:tcW w:w="810" w:type="dxa"/>
          </w:tcPr>
          <w:p w14:paraId="7C58F2D9" w14:textId="77777777" w:rsidR="000B1690" w:rsidRDefault="000B1690" w:rsidP="00D320B1"/>
        </w:tc>
        <w:tc>
          <w:tcPr>
            <w:tcW w:w="4230" w:type="dxa"/>
          </w:tcPr>
          <w:p w14:paraId="7B6973D4" w14:textId="77777777" w:rsidR="000B1690" w:rsidRDefault="000B1690" w:rsidP="00D320B1"/>
        </w:tc>
        <w:tc>
          <w:tcPr>
            <w:tcW w:w="1345" w:type="dxa"/>
          </w:tcPr>
          <w:p w14:paraId="178D75BE" w14:textId="77777777" w:rsidR="000B1690" w:rsidRDefault="000B1690" w:rsidP="00D320B1"/>
        </w:tc>
      </w:tr>
      <w:tr w:rsidR="000B1690" w14:paraId="0F8AF119" w14:textId="77777777" w:rsidTr="00D320B1">
        <w:trPr>
          <w:cantSplit/>
          <w:trHeight w:val="504"/>
        </w:trPr>
        <w:tc>
          <w:tcPr>
            <w:tcW w:w="709" w:type="dxa"/>
            <w:vMerge w:val="restart"/>
            <w:textDirection w:val="btLr"/>
            <w:vAlign w:val="center"/>
          </w:tcPr>
          <w:p w14:paraId="4FC3C583" w14:textId="77777777" w:rsidR="000B1690" w:rsidRDefault="000B1690" w:rsidP="00D320B1">
            <w:pPr>
              <w:pStyle w:val="BRFTTVerticalText"/>
            </w:pPr>
            <w:r>
              <w:t>Lesson 25</w:t>
            </w:r>
          </w:p>
        </w:tc>
        <w:tc>
          <w:tcPr>
            <w:tcW w:w="2981" w:type="dxa"/>
            <w:shd w:val="clear" w:color="auto" w:fill="BFBFBF" w:themeFill="background1" w:themeFillShade="BF"/>
            <w:vAlign w:val="center"/>
          </w:tcPr>
          <w:p w14:paraId="247D25C2" w14:textId="77777777" w:rsidR="000B1690" w:rsidRPr="008918BF" w:rsidRDefault="000B1690" w:rsidP="00D320B1">
            <w:pPr>
              <w:pStyle w:val="BRFTTSkills"/>
            </w:pPr>
            <w:r>
              <w:t xml:space="preserve">Word root review 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701E3DEB" w14:textId="77777777" w:rsidR="000B1690" w:rsidRDefault="000B1690" w:rsidP="00D320B1"/>
        </w:tc>
        <w:tc>
          <w:tcPr>
            <w:tcW w:w="4230" w:type="dxa"/>
            <w:shd w:val="clear" w:color="auto" w:fill="BFBFBF" w:themeFill="background1" w:themeFillShade="BF"/>
          </w:tcPr>
          <w:p w14:paraId="533A5449" w14:textId="77777777" w:rsidR="000B1690" w:rsidRDefault="000B1690" w:rsidP="00D320B1"/>
        </w:tc>
        <w:tc>
          <w:tcPr>
            <w:tcW w:w="1345" w:type="dxa"/>
            <w:shd w:val="clear" w:color="auto" w:fill="BFBFBF" w:themeFill="background1" w:themeFillShade="BF"/>
          </w:tcPr>
          <w:p w14:paraId="7FC04E5B" w14:textId="77777777" w:rsidR="000B1690" w:rsidRDefault="000B1690" w:rsidP="00D320B1"/>
        </w:tc>
      </w:tr>
      <w:tr w:rsidR="000B1690" w14:paraId="15F7EEA9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604FFF42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78006323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41E81F97" w14:textId="77777777" w:rsidR="000B1690" w:rsidRDefault="000B1690" w:rsidP="00D320B1">
            <w:r w:rsidRPr="002B0502">
              <w:rPr>
                <w:sz w:val="36"/>
                <w:szCs w:val="36"/>
              </w:rPr>
              <w:t>NA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0110B0A9" w14:textId="77777777" w:rsidR="000B1690" w:rsidRDefault="000B1690" w:rsidP="00D320B1"/>
        </w:tc>
        <w:tc>
          <w:tcPr>
            <w:tcW w:w="1345" w:type="dxa"/>
            <w:shd w:val="clear" w:color="auto" w:fill="D9D9D9" w:themeFill="background1" w:themeFillShade="D9"/>
          </w:tcPr>
          <w:p w14:paraId="7855FDD6" w14:textId="77777777" w:rsidR="000B1690" w:rsidRDefault="000B1690" w:rsidP="00D320B1"/>
        </w:tc>
      </w:tr>
      <w:tr w:rsidR="000B1690" w14:paraId="6F8EFCEF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638B8868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7AFCF4C4" w14:textId="77777777" w:rsidR="000B1690" w:rsidRPr="008918BF" w:rsidRDefault="000B1690" w:rsidP="00D320B1">
            <w:pPr>
              <w:pStyle w:val="BRFTTSkills"/>
            </w:pPr>
            <w:r>
              <w:t>Main idea and supporting details; Drawing inferences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5546EE20" w14:textId="77777777" w:rsidR="000B1690" w:rsidRDefault="000B1690" w:rsidP="00D320B1"/>
        </w:tc>
        <w:tc>
          <w:tcPr>
            <w:tcW w:w="4230" w:type="dxa"/>
            <w:shd w:val="clear" w:color="auto" w:fill="F2F2F2" w:themeFill="background1" w:themeFillShade="F2"/>
          </w:tcPr>
          <w:p w14:paraId="1D2A2342" w14:textId="77777777" w:rsidR="000B1690" w:rsidRDefault="000B1690" w:rsidP="00D320B1"/>
        </w:tc>
        <w:tc>
          <w:tcPr>
            <w:tcW w:w="1345" w:type="dxa"/>
            <w:shd w:val="clear" w:color="auto" w:fill="F2F2F2" w:themeFill="background1" w:themeFillShade="F2"/>
          </w:tcPr>
          <w:p w14:paraId="74976873" w14:textId="77777777" w:rsidR="000B1690" w:rsidRDefault="000B1690" w:rsidP="00D320B1"/>
        </w:tc>
      </w:tr>
      <w:tr w:rsidR="000B1690" w14:paraId="76D5FE84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5B8A5216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vAlign w:val="center"/>
          </w:tcPr>
          <w:p w14:paraId="647BFA2B" w14:textId="77777777" w:rsidR="000B1690" w:rsidRPr="008918BF" w:rsidRDefault="000B1690" w:rsidP="00D320B1">
            <w:pPr>
              <w:pStyle w:val="BRFTTSkills"/>
            </w:pPr>
            <w:r>
              <w:t>Content words; Homophones and homographs; Glossary</w:t>
            </w:r>
          </w:p>
        </w:tc>
        <w:tc>
          <w:tcPr>
            <w:tcW w:w="810" w:type="dxa"/>
          </w:tcPr>
          <w:p w14:paraId="03393E35" w14:textId="77777777" w:rsidR="000B1690" w:rsidRDefault="000B1690" w:rsidP="00D320B1"/>
        </w:tc>
        <w:tc>
          <w:tcPr>
            <w:tcW w:w="4230" w:type="dxa"/>
          </w:tcPr>
          <w:p w14:paraId="46143106" w14:textId="77777777" w:rsidR="000B1690" w:rsidRDefault="000B1690" w:rsidP="00D320B1"/>
        </w:tc>
        <w:tc>
          <w:tcPr>
            <w:tcW w:w="1345" w:type="dxa"/>
          </w:tcPr>
          <w:p w14:paraId="0FA98EBF" w14:textId="77777777" w:rsidR="000B1690" w:rsidRDefault="000B1690" w:rsidP="00D320B1"/>
        </w:tc>
      </w:tr>
      <w:tr w:rsidR="000B1690" w14:paraId="23C919D6" w14:textId="77777777" w:rsidTr="00D320B1">
        <w:trPr>
          <w:cantSplit/>
          <w:trHeight w:val="504"/>
        </w:trPr>
        <w:tc>
          <w:tcPr>
            <w:tcW w:w="709" w:type="dxa"/>
            <w:vMerge w:val="restart"/>
            <w:textDirection w:val="btLr"/>
            <w:vAlign w:val="center"/>
          </w:tcPr>
          <w:p w14:paraId="0A91F296" w14:textId="77777777" w:rsidR="000B1690" w:rsidRDefault="000B1690" w:rsidP="00D320B1">
            <w:pPr>
              <w:pStyle w:val="BRFTTVerticalText"/>
            </w:pPr>
            <w:r>
              <w:t>Lesson 26</w:t>
            </w:r>
          </w:p>
        </w:tc>
        <w:tc>
          <w:tcPr>
            <w:tcW w:w="2981" w:type="dxa"/>
            <w:shd w:val="clear" w:color="auto" w:fill="BFBFBF" w:themeFill="background1" w:themeFillShade="BF"/>
            <w:vAlign w:val="center"/>
          </w:tcPr>
          <w:p w14:paraId="1C1415DF" w14:textId="77777777" w:rsidR="000B1690" w:rsidRPr="008918BF" w:rsidRDefault="000B1690" w:rsidP="00D320B1">
            <w:pPr>
              <w:pStyle w:val="BRFTTSkills"/>
            </w:pPr>
            <w:r>
              <w:t>Word root review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4997DA63" w14:textId="77777777" w:rsidR="000B1690" w:rsidRDefault="000B1690" w:rsidP="00D320B1"/>
        </w:tc>
        <w:tc>
          <w:tcPr>
            <w:tcW w:w="4230" w:type="dxa"/>
            <w:shd w:val="clear" w:color="auto" w:fill="BFBFBF" w:themeFill="background1" w:themeFillShade="BF"/>
          </w:tcPr>
          <w:p w14:paraId="61A1E1A7" w14:textId="77777777" w:rsidR="000B1690" w:rsidRDefault="000B1690" w:rsidP="00D320B1"/>
        </w:tc>
        <w:tc>
          <w:tcPr>
            <w:tcW w:w="1345" w:type="dxa"/>
            <w:shd w:val="clear" w:color="auto" w:fill="BFBFBF" w:themeFill="background1" w:themeFillShade="BF"/>
          </w:tcPr>
          <w:p w14:paraId="1A5AADC5" w14:textId="77777777" w:rsidR="000B1690" w:rsidRDefault="000B1690" w:rsidP="00D320B1"/>
        </w:tc>
      </w:tr>
      <w:tr w:rsidR="000B1690" w14:paraId="30901B96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74F0F437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5AD5DB23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5944C2FA" w14:textId="77777777" w:rsidR="000B1690" w:rsidRDefault="000B1690" w:rsidP="00D320B1">
            <w:r w:rsidRPr="002B0502">
              <w:rPr>
                <w:sz w:val="36"/>
                <w:szCs w:val="36"/>
              </w:rPr>
              <w:t>NA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DF8D4ED" w14:textId="77777777" w:rsidR="000B1690" w:rsidRDefault="000B1690" w:rsidP="00D320B1"/>
        </w:tc>
        <w:tc>
          <w:tcPr>
            <w:tcW w:w="1345" w:type="dxa"/>
            <w:shd w:val="clear" w:color="auto" w:fill="D9D9D9" w:themeFill="background1" w:themeFillShade="D9"/>
          </w:tcPr>
          <w:p w14:paraId="0E0D555A" w14:textId="77777777" w:rsidR="000B1690" w:rsidRDefault="000B1690" w:rsidP="00D320B1"/>
        </w:tc>
      </w:tr>
      <w:tr w:rsidR="000B1690" w14:paraId="47F8CB03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237F24AF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5FAF0339" w14:textId="77777777" w:rsidR="000B1690" w:rsidRPr="008918BF" w:rsidRDefault="000B1690" w:rsidP="00D320B1">
            <w:pPr>
              <w:pStyle w:val="BRFTTSkills"/>
            </w:pPr>
            <w:r>
              <w:t>Main idea and supporting details; Drawing inferences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581B7DA5" w14:textId="77777777" w:rsidR="000B1690" w:rsidRDefault="000B1690" w:rsidP="00D320B1"/>
        </w:tc>
        <w:tc>
          <w:tcPr>
            <w:tcW w:w="4230" w:type="dxa"/>
            <w:shd w:val="clear" w:color="auto" w:fill="F2F2F2" w:themeFill="background1" w:themeFillShade="F2"/>
          </w:tcPr>
          <w:p w14:paraId="31AFF7E9" w14:textId="77777777" w:rsidR="000B1690" w:rsidRDefault="000B1690" w:rsidP="00D320B1"/>
        </w:tc>
        <w:tc>
          <w:tcPr>
            <w:tcW w:w="1345" w:type="dxa"/>
            <w:shd w:val="clear" w:color="auto" w:fill="F2F2F2" w:themeFill="background1" w:themeFillShade="F2"/>
          </w:tcPr>
          <w:p w14:paraId="46C67EBC" w14:textId="77777777" w:rsidR="000B1690" w:rsidRDefault="000B1690" w:rsidP="00D320B1"/>
        </w:tc>
      </w:tr>
      <w:tr w:rsidR="000B1690" w14:paraId="14F3256D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2E910E54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vAlign w:val="center"/>
          </w:tcPr>
          <w:p w14:paraId="0DDF76FF" w14:textId="77777777" w:rsidR="000B1690" w:rsidRPr="008918BF" w:rsidRDefault="000B1690" w:rsidP="00D320B1">
            <w:pPr>
              <w:pStyle w:val="BRFTTSkills"/>
            </w:pPr>
            <w:r>
              <w:t>Content words; Homophones and homographs; Glossary</w:t>
            </w:r>
          </w:p>
        </w:tc>
        <w:tc>
          <w:tcPr>
            <w:tcW w:w="810" w:type="dxa"/>
          </w:tcPr>
          <w:p w14:paraId="50E4DD3E" w14:textId="77777777" w:rsidR="000B1690" w:rsidRDefault="000B1690" w:rsidP="00D320B1"/>
        </w:tc>
        <w:tc>
          <w:tcPr>
            <w:tcW w:w="4230" w:type="dxa"/>
          </w:tcPr>
          <w:p w14:paraId="77086DBC" w14:textId="77777777" w:rsidR="000B1690" w:rsidRDefault="000B1690" w:rsidP="00D320B1"/>
        </w:tc>
        <w:tc>
          <w:tcPr>
            <w:tcW w:w="1345" w:type="dxa"/>
          </w:tcPr>
          <w:p w14:paraId="1966B9D0" w14:textId="77777777" w:rsidR="000B1690" w:rsidRDefault="000B1690" w:rsidP="00D320B1"/>
        </w:tc>
      </w:tr>
      <w:tr w:rsidR="000B1690" w14:paraId="23D84135" w14:textId="77777777" w:rsidTr="00D320B1">
        <w:trPr>
          <w:cantSplit/>
          <w:trHeight w:val="504"/>
        </w:trPr>
        <w:tc>
          <w:tcPr>
            <w:tcW w:w="709" w:type="dxa"/>
            <w:vMerge w:val="restart"/>
            <w:textDirection w:val="btLr"/>
            <w:vAlign w:val="center"/>
          </w:tcPr>
          <w:p w14:paraId="4EEF774D" w14:textId="77777777" w:rsidR="000B1690" w:rsidRDefault="000B1690" w:rsidP="00D320B1">
            <w:pPr>
              <w:pStyle w:val="BRFTTVerticalText"/>
            </w:pPr>
            <w:r>
              <w:t>Lesson 27</w:t>
            </w:r>
          </w:p>
        </w:tc>
        <w:tc>
          <w:tcPr>
            <w:tcW w:w="2981" w:type="dxa"/>
            <w:shd w:val="clear" w:color="auto" w:fill="BFBFBF" w:themeFill="background1" w:themeFillShade="BF"/>
            <w:vAlign w:val="center"/>
          </w:tcPr>
          <w:p w14:paraId="53C0A15C" w14:textId="77777777" w:rsidR="000B1690" w:rsidRPr="008918BF" w:rsidRDefault="000B1690" w:rsidP="00D320B1">
            <w:pPr>
              <w:pStyle w:val="BRFTTSkills"/>
            </w:pPr>
            <w:r>
              <w:t>Syllabication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1FFB1ED7" w14:textId="77777777" w:rsidR="000B1690" w:rsidRDefault="000B1690" w:rsidP="00D320B1"/>
        </w:tc>
        <w:tc>
          <w:tcPr>
            <w:tcW w:w="4230" w:type="dxa"/>
            <w:shd w:val="clear" w:color="auto" w:fill="BFBFBF" w:themeFill="background1" w:themeFillShade="BF"/>
          </w:tcPr>
          <w:p w14:paraId="7FDADE77" w14:textId="77777777" w:rsidR="000B1690" w:rsidRDefault="000B1690" w:rsidP="00D320B1"/>
        </w:tc>
        <w:tc>
          <w:tcPr>
            <w:tcW w:w="1345" w:type="dxa"/>
            <w:shd w:val="clear" w:color="auto" w:fill="BFBFBF" w:themeFill="background1" w:themeFillShade="BF"/>
          </w:tcPr>
          <w:p w14:paraId="0A957C8F" w14:textId="77777777" w:rsidR="000B1690" w:rsidRDefault="000B1690" w:rsidP="00D320B1"/>
        </w:tc>
      </w:tr>
      <w:tr w:rsidR="000B1690" w14:paraId="33DF30AB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3A4A5E21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5209E397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606CFC42" w14:textId="77777777" w:rsidR="000B1690" w:rsidRDefault="000B1690" w:rsidP="00D320B1"/>
        </w:tc>
        <w:tc>
          <w:tcPr>
            <w:tcW w:w="4230" w:type="dxa"/>
            <w:shd w:val="clear" w:color="auto" w:fill="D9D9D9" w:themeFill="background1" w:themeFillShade="D9"/>
          </w:tcPr>
          <w:p w14:paraId="5016591A" w14:textId="77777777" w:rsidR="000B1690" w:rsidRDefault="000B1690" w:rsidP="00D320B1"/>
        </w:tc>
        <w:tc>
          <w:tcPr>
            <w:tcW w:w="1345" w:type="dxa"/>
            <w:shd w:val="clear" w:color="auto" w:fill="D9D9D9" w:themeFill="background1" w:themeFillShade="D9"/>
          </w:tcPr>
          <w:p w14:paraId="04650E38" w14:textId="77777777" w:rsidR="000B1690" w:rsidRDefault="000B1690" w:rsidP="00D320B1"/>
        </w:tc>
      </w:tr>
      <w:tr w:rsidR="000B1690" w14:paraId="59947B67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145ADE0D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7D054899" w14:textId="77777777" w:rsidR="000B1690" w:rsidRPr="008918BF" w:rsidRDefault="000B1690" w:rsidP="00D320B1">
            <w:pPr>
              <w:pStyle w:val="BRFTTSkills"/>
            </w:pPr>
            <w:r>
              <w:t>Summarize nonfiction text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4EBF1868" w14:textId="77777777" w:rsidR="000B1690" w:rsidRDefault="000B1690" w:rsidP="00D320B1"/>
        </w:tc>
        <w:tc>
          <w:tcPr>
            <w:tcW w:w="4230" w:type="dxa"/>
            <w:shd w:val="clear" w:color="auto" w:fill="F2F2F2" w:themeFill="background1" w:themeFillShade="F2"/>
          </w:tcPr>
          <w:p w14:paraId="14182D51" w14:textId="77777777" w:rsidR="000B1690" w:rsidRDefault="000B1690" w:rsidP="00D320B1"/>
        </w:tc>
        <w:tc>
          <w:tcPr>
            <w:tcW w:w="1345" w:type="dxa"/>
            <w:shd w:val="clear" w:color="auto" w:fill="F2F2F2" w:themeFill="background1" w:themeFillShade="F2"/>
          </w:tcPr>
          <w:p w14:paraId="7E8F469A" w14:textId="77777777" w:rsidR="000B1690" w:rsidRDefault="000B1690" w:rsidP="00D320B1"/>
        </w:tc>
      </w:tr>
      <w:tr w:rsidR="000B1690" w14:paraId="7DF112B3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304F0931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vAlign w:val="center"/>
          </w:tcPr>
          <w:p w14:paraId="6320706B" w14:textId="77777777" w:rsidR="000B1690" w:rsidRPr="008918BF" w:rsidRDefault="000B1690" w:rsidP="00D320B1">
            <w:pPr>
              <w:pStyle w:val="BRFTTSkills"/>
            </w:pPr>
            <w:r w:rsidRPr="00B51570">
              <w:t xml:space="preserve">Content words; </w:t>
            </w:r>
            <w:r>
              <w:t>Homophones and homographs</w:t>
            </w:r>
          </w:p>
        </w:tc>
        <w:tc>
          <w:tcPr>
            <w:tcW w:w="810" w:type="dxa"/>
          </w:tcPr>
          <w:p w14:paraId="6E85ADFB" w14:textId="77777777" w:rsidR="000B1690" w:rsidRDefault="000B1690" w:rsidP="00D320B1"/>
        </w:tc>
        <w:tc>
          <w:tcPr>
            <w:tcW w:w="4230" w:type="dxa"/>
          </w:tcPr>
          <w:p w14:paraId="197072B8" w14:textId="77777777" w:rsidR="000B1690" w:rsidRDefault="000B1690" w:rsidP="00D320B1"/>
        </w:tc>
        <w:tc>
          <w:tcPr>
            <w:tcW w:w="1345" w:type="dxa"/>
          </w:tcPr>
          <w:p w14:paraId="09EDAC21" w14:textId="77777777" w:rsidR="000B1690" w:rsidRDefault="000B1690" w:rsidP="00D320B1"/>
        </w:tc>
      </w:tr>
      <w:tr w:rsidR="000B1690" w14:paraId="6A0BF5CE" w14:textId="77777777" w:rsidTr="00D320B1">
        <w:trPr>
          <w:cantSplit/>
          <w:trHeight w:val="504"/>
        </w:trPr>
        <w:tc>
          <w:tcPr>
            <w:tcW w:w="709" w:type="dxa"/>
            <w:vMerge w:val="restart"/>
            <w:textDirection w:val="btLr"/>
            <w:vAlign w:val="center"/>
          </w:tcPr>
          <w:p w14:paraId="24675D62" w14:textId="77777777" w:rsidR="000B1690" w:rsidRDefault="000B1690" w:rsidP="00D320B1">
            <w:pPr>
              <w:pStyle w:val="BRFTTVerticalText"/>
            </w:pPr>
            <w:r>
              <w:t>Lesson 28</w:t>
            </w:r>
          </w:p>
        </w:tc>
        <w:tc>
          <w:tcPr>
            <w:tcW w:w="2981" w:type="dxa"/>
            <w:shd w:val="clear" w:color="auto" w:fill="BFBFBF" w:themeFill="background1" w:themeFillShade="BF"/>
            <w:vAlign w:val="center"/>
          </w:tcPr>
          <w:p w14:paraId="2C7631EC" w14:textId="77777777" w:rsidR="000B1690" w:rsidRPr="008918BF" w:rsidRDefault="000B1690" w:rsidP="00D320B1">
            <w:pPr>
              <w:pStyle w:val="BRFTTSkills"/>
            </w:pPr>
            <w:r>
              <w:t>Affix review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4D6602D9" w14:textId="77777777" w:rsidR="000B1690" w:rsidRDefault="000B1690" w:rsidP="00D320B1"/>
        </w:tc>
        <w:tc>
          <w:tcPr>
            <w:tcW w:w="4230" w:type="dxa"/>
            <w:shd w:val="clear" w:color="auto" w:fill="BFBFBF" w:themeFill="background1" w:themeFillShade="BF"/>
          </w:tcPr>
          <w:p w14:paraId="5D88300C" w14:textId="77777777" w:rsidR="000B1690" w:rsidRDefault="000B1690" w:rsidP="00D320B1"/>
        </w:tc>
        <w:tc>
          <w:tcPr>
            <w:tcW w:w="1345" w:type="dxa"/>
            <w:shd w:val="clear" w:color="auto" w:fill="BFBFBF" w:themeFill="background1" w:themeFillShade="BF"/>
          </w:tcPr>
          <w:p w14:paraId="4CA827CE" w14:textId="77777777" w:rsidR="000B1690" w:rsidRDefault="000B1690" w:rsidP="00D320B1"/>
        </w:tc>
      </w:tr>
      <w:tr w:rsidR="000B1690" w14:paraId="2E777985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67E1D638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5DE4223F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1402A70D" w14:textId="77777777" w:rsidR="000B1690" w:rsidRDefault="000B1690" w:rsidP="00D320B1">
            <w:r w:rsidRPr="002B0502">
              <w:rPr>
                <w:sz w:val="36"/>
                <w:szCs w:val="36"/>
              </w:rPr>
              <w:t>NA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44CF613C" w14:textId="77777777" w:rsidR="000B1690" w:rsidRDefault="000B1690" w:rsidP="00D320B1"/>
        </w:tc>
        <w:tc>
          <w:tcPr>
            <w:tcW w:w="1345" w:type="dxa"/>
            <w:shd w:val="clear" w:color="auto" w:fill="D9D9D9" w:themeFill="background1" w:themeFillShade="D9"/>
          </w:tcPr>
          <w:p w14:paraId="62D20786" w14:textId="77777777" w:rsidR="000B1690" w:rsidRDefault="000B1690" w:rsidP="00D320B1"/>
        </w:tc>
      </w:tr>
      <w:tr w:rsidR="000B1690" w14:paraId="6655D61A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387DB4FD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4995274D" w14:textId="77777777" w:rsidR="000B1690" w:rsidRPr="008918BF" w:rsidRDefault="000B1690" w:rsidP="00D320B1">
            <w:pPr>
              <w:pStyle w:val="BRFTTSkills"/>
            </w:pPr>
            <w:r>
              <w:t>Elements of mystery; Plot; Theme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7A118332" w14:textId="77777777" w:rsidR="000B1690" w:rsidRDefault="000B1690" w:rsidP="00D320B1"/>
        </w:tc>
        <w:tc>
          <w:tcPr>
            <w:tcW w:w="4230" w:type="dxa"/>
            <w:shd w:val="clear" w:color="auto" w:fill="F2F2F2" w:themeFill="background1" w:themeFillShade="F2"/>
          </w:tcPr>
          <w:p w14:paraId="0CE30749" w14:textId="77777777" w:rsidR="000B1690" w:rsidRDefault="000B1690" w:rsidP="00D320B1"/>
        </w:tc>
        <w:tc>
          <w:tcPr>
            <w:tcW w:w="1345" w:type="dxa"/>
            <w:shd w:val="clear" w:color="auto" w:fill="F2F2F2" w:themeFill="background1" w:themeFillShade="F2"/>
          </w:tcPr>
          <w:p w14:paraId="7C9B2135" w14:textId="77777777" w:rsidR="000B1690" w:rsidRDefault="000B1690" w:rsidP="00D320B1"/>
        </w:tc>
      </w:tr>
      <w:tr w:rsidR="000B1690" w14:paraId="6A33F549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06039A5C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vAlign w:val="center"/>
          </w:tcPr>
          <w:p w14:paraId="53457903" w14:textId="77777777" w:rsidR="000B1690" w:rsidRPr="008918BF" w:rsidRDefault="000B1690" w:rsidP="00D320B1">
            <w:pPr>
              <w:pStyle w:val="BRFTTSkills"/>
            </w:pPr>
            <w:r w:rsidRPr="009645D0">
              <w:t xml:space="preserve">Content words; </w:t>
            </w:r>
            <w:r>
              <w:t>Word relationships</w:t>
            </w:r>
            <w:r w:rsidRPr="009645D0">
              <w:t>; Glossary</w:t>
            </w:r>
          </w:p>
        </w:tc>
        <w:tc>
          <w:tcPr>
            <w:tcW w:w="810" w:type="dxa"/>
          </w:tcPr>
          <w:p w14:paraId="2B404DC5" w14:textId="77777777" w:rsidR="000B1690" w:rsidRDefault="000B1690" w:rsidP="00D320B1"/>
        </w:tc>
        <w:tc>
          <w:tcPr>
            <w:tcW w:w="4230" w:type="dxa"/>
          </w:tcPr>
          <w:p w14:paraId="5CF444B3" w14:textId="77777777" w:rsidR="000B1690" w:rsidRDefault="000B1690" w:rsidP="00D320B1"/>
        </w:tc>
        <w:tc>
          <w:tcPr>
            <w:tcW w:w="1345" w:type="dxa"/>
          </w:tcPr>
          <w:p w14:paraId="21FC6178" w14:textId="77777777" w:rsidR="000B1690" w:rsidRDefault="000B1690" w:rsidP="00D320B1"/>
        </w:tc>
      </w:tr>
      <w:tr w:rsidR="000B1690" w14:paraId="5B0BC8BE" w14:textId="77777777" w:rsidTr="00D320B1">
        <w:trPr>
          <w:cantSplit/>
          <w:trHeight w:val="360"/>
        </w:trPr>
        <w:tc>
          <w:tcPr>
            <w:tcW w:w="709" w:type="dxa"/>
            <w:tcBorders>
              <w:right w:val="nil"/>
            </w:tcBorders>
            <w:shd w:val="clear" w:color="auto" w:fill="232483"/>
            <w:vAlign w:val="center"/>
          </w:tcPr>
          <w:p w14:paraId="6655D04D" w14:textId="77777777" w:rsidR="000B1690" w:rsidRDefault="000B1690" w:rsidP="00D320B1">
            <w:pPr>
              <w:pStyle w:val="BRFTTTableHeads"/>
            </w:pPr>
            <w:r>
              <w:lastRenderedPageBreak/>
              <w:t>Date</w:t>
            </w:r>
          </w:p>
        </w:tc>
        <w:tc>
          <w:tcPr>
            <w:tcW w:w="2981" w:type="dxa"/>
            <w:tcBorders>
              <w:left w:val="nil"/>
              <w:right w:val="nil"/>
            </w:tcBorders>
            <w:shd w:val="clear" w:color="auto" w:fill="232483"/>
            <w:vAlign w:val="center"/>
          </w:tcPr>
          <w:p w14:paraId="05251190" w14:textId="77777777" w:rsidR="000B1690" w:rsidRPr="00435DB6" w:rsidRDefault="000B1690" w:rsidP="00D320B1">
            <w:pPr>
              <w:pStyle w:val="BRFTTTableHeads"/>
            </w:pPr>
            <w:r>
              <w:t>Skills</w:t>
            </w:r>
          </w:p>
        </w:tc>
        <w:tc>
          <w:tcPr>
            <w:tcW w:w="810" w:type="dxa"/>
            <w:tcBorders>
              <w:left w:val="nil"/>
              <w:right w:val="nil"/>
            </w:tcBorders>
            <w:shd w:val="clear" w:color="auto" w:fill="232483"/>
            <w:vAlign w:val="center"/>
          </w:tcPr>
          <w:p w14:paraId="7A1F70E4" w14:textId="77777777" w:rsidR="000B1690" w:rsidRDefault="000B1690" w:rsidP="00D320B1">
            <w:pPr>
              <w:pStyle w:val="BRFTTTableHeads"/>
            </w:pPr>
            <w:r>
              <w:t>Score</w:t>
            </w:r>
          </w:p>
        </w:tc>
        <w:tc>
          <w:tcPr>
            <w:tcW w:w="4230" w:type="dxa"/>
            <w:tcBorders>
              <w:left w:val="nil"/>
            </w:tcBorders>
            <w:shd w:val="clear" w:color="auto" w:fill="232483"/>
            <w:vAlign w:val="center"/>
          </w:tcPr>
          <w:p w14:paraId="233AC1C8" w14:textId="77777777" w:rsidR="000B1690" w:rsidRDefault="000B1690" w:rsidP="00D320B1">
            <w:pPr>
              <w:pStyle w:val="BRFTTTableHeads"/>
            </w:pPr>
            <w:r>
              <w:t>Teacher Comments</w:t>
            </w:r>
          </w:p>
        </w:tc>
        <w:tc>
          <w:tcPr>
            <w:tcW w:w="1345" w:type="dxa"/>
            <w:tcBorders>
              <w:left w:val="nil"/>
            </w:tcBorders>
            <w:shd w:val="clear" w:color="auto" w:fill="232483"/>
            <w:vAlign w:val="center"/>
          </w:tcPr>
          <w:p w14:paraId="2028DF50" w14:textId="77777777" w:rsidR="000B1690" w:rsidRDefault="000B1690" w:rsidP="00D320B1">
            <w:pPr>
              <w:pStyle w:val="BRFTTTableHeads"/>
            </w:pPr>
            <w:r>
              <w:t>Initials</w:t>
            </w:r>
          </w:p>
        </w:tc>
      </w:tr>
      <w:tr w:rsidR="000B1690" w14:paraId="607A1C6F" w14:textId="77777777" w:rsidTr="00D320B1">
        <w:trPr>
          <w:cantSplit/>
          <w:trHeight w:val="504"/>
        </w:trPr>
        <w:tc>
          <w:tcPr>
            <w:tcW w:w="709" w:type="dxa"/>
            <w:vMerge w:val="restart"/>
            <w:textDirection w:val="btLr"/>
            <w:vAlign w:val="center"/>
          </w:tcPr>
          <w:p w14:paraId="6E210234" w14:textId="77777777" w:rsidR="000B1690" w:rsidRDefault="000B1690" w:rsidP="00D320B1">
            <w:pPr>
              <w:pStyle w:val="BRFTTVerticalText"/>
            </w:pPr>
            <w:r>
              <w:t>Lesson 29</w:t>
            </w:r>
          </w:p>
        </w:tc>
        <w:tc>
          <w:tcPr>
            <w:tcW w:w="2981" w:type="dxa"/>
            <w:shd w:val="clear" w:color="auto" w:fill="BFBFBF" w:themeFill="background1" w:themeFillShade="BF"/>
            <w:vAlign w:val="center"/>
          </w:tcPr>
          <w:p w14:paraId="035E7549" w14:textId="77777777" w:rsidR="000B1690" w:rsidRPr="008918BF" w:rsidRDefault="000B1690" w:rsidP="00D320B1">
            <w:pPr>
              <w:pStyle w:val="BRFTTSkills"/>
            </w:pPr>
            <w:r>
              <w:t>Affix review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59C636AD" w14:textId="77777777" w:rsidR="000B1690" w:rsidRDefault="000B1690" w:rsidP="00D320B1"/>
        </w:tc>
        <w:tc>
          <w:tcPr>
            <w:tcW w:w="4230" w:type="dxa"/>
            <w:shd w:val="clear" w:color="auto" w:fill="BFBFBF" w:themeFill="background1" w:themeFillShade="BF"/>
          </w:tcPr>
          <w:p w14:paraId="242C7DCA" w14:textId="77777777" w:rsidR="000B1690" w:rsidRDefault="000B1690" w:rsidP="00D320B1"/>
        </w:tc>
        <w:tc>
          <w:tcPr>
            <w:tcW w:w="1345" w:type="dxa"/>
            <w:shd w:val="clear" w:color="auto" w:fill="BFBFBF" w:themeFill="background1" w:themeFillShade="BF"/>
          </w:tcPr>
          <w:p w14:paraId="59E27A49" w14:textId="77777777" w:rsidR="000B1690" w:rsidRDefault="000B1690" w:rsidP="00D320B1"/>
        </w:tc>
      </w:tr>
      <w:tr w:rsidR="000B1690" w14:paraId="55AB4D62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47A1A6F7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1F8F2700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51D7F999" w14:textId="77777777" w:rsidR="000B1690" w:rsidRDefault="000B1690" w:rsidP="00D320B1">
            <w:r w:rsidRPr="002B0502">
              <w:rPr>
                <w:sz w:val="36"/>
                <w:szCs w:val="36"/>
              </w:rPr>
              <w:t>NA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58F512D" w14:textId="77777777" w:rsidR="000B1690" w:rsidRDefault="000B1690" w:rsidP="00D320B1"/>
        </w:tc>
        <w:tc>
          <w:tcPr>
            <w:tcW w:w="1345" w:type="dxa"/>
            <w:shd w:val="clear" w:color="auto" w:fill="D9D9D9" w:themeFill="background1" w:themeFillShade="D9"/>
          </w:tcPr>
          <w:p w14:paraId="462A0915" w14:textId="77777777" w:rsidR="000B1690" w:rsidRDefault="000B1690" w:rsidP="00D320B1"/>
        </w:tc>
      </w:tr>
      <w:tr w:rsidR="000B1690" w14:paraId="1A2B8A59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27C491E1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3B1D2015" w14:textId="77777777" w:rsidR="000B1690" w:rsidRPr="008918BF" w:rsidRDefault="000B1690" w:rsidP="00D320B1">
            <w:pPr>
              <w:pStyle w:val="BRFTTSkills"/>
            </w:pPr>
            <w:r>
              <w:t>Elements of mystery; Plot; Theme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67649A12" w14:textId="77777777" w:rsidR="000B1690" w:rsidRDefault="000B1690" w:rsidP="00D320B1"/>
        </w:tc>
        <w:tc>
          <w:tcPr>
            <w:tcW w:w="4230" w:type="dxa"/>
            <w:shd w:val="clear" w:color="auto" w:fill="F2F2F2" w:themeFill="background1" w:themeFillShade="F2"/>
          </w:tcPr>
          <w:p w14:paraId="19779994" w14:textId="77777777" w:rsidR="000B1690" w:rsidRDefault="000B1690" w:rsidP="00D320B1"/>
        </w:tc>
        <w:tc>
          <w:tcPr>
            <w:tcW w:w="1345" w:type="dxa"/>
            <w:shd w:val="clear" w:color="auto" w:fill="F2F2F2" w:themeFill="background1" w:themeFillShade="F2"/>
          </w:tcPr>
          <w:p w14:paraId="1C4B91F8" w14:textId="77777777" w:rsidR="000B1690" w:rsidRDefault="000B1690" w:rsidP="00D320B1"/>
        </w:tc>
      </w:tr>
      <w:tr w:rsidR="000B1690" w14:paraId="6D8C59EE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1367351A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vAlign w:val="center"/>
          </w:tcPr>
          <w:p w14:paraId="796CE5D5" w14:textId="77777777" w:rsidR="000B1690" w:rsidRPr="008918BF" w:rsidRDefault="000B1690" w:rsidP="00D320B1">
            <w:pPr>
              <w:pStyle w:val="BRFTTSkills"/>
            </w:pPr>
            <w:r w:rsidRPr="009645D0">
              <w:t xml:space="preserve">Content words; </w:t>
            </w:r>
            <w:r>
              <w:t>Word relationships</w:t>
            </w:r>
          </w:p>
        </w:tc>
        <w:tc>
          <w:tcPr>
            <w:tcW w:w="810" w:type="dxa"/>
          </w:tcPr>
          <w:p w14:paraId="61BA0FD7" w14:textId="77777777" w:rsidR="000B1690" w:rsidRDefault="000B1690" w:rsidP="00D320B1"/>
        </w:tc>
        <w:tc>
          <w:tcPr>
            <w:tcW w:w="4230" w:type="dxa"/>
          </w:tcPr>
          <w:p w14:paraId="39FEA7DD" w14:textId="77777777" w:rsidR="000B1690" w:rsidRDefault="000B1690" w:rsidP="00D320B1"/>
        </w:tc>
        <w:tc>
          <w:tcPr>
            <w:tcW w:w="1345" w:type="dxa"/>
          </w:tcPr>
          <w:p w14:paraId="797A8D51" w14:textId="77777777" w:rsidR="000B1690" w:rsidRDefault="000B1690" w:rsidP="00D320B1"/>
        </w:tc>
      </w:tr>
      <w:tr w:rsidR="000B1690" w14:paraId="558ED88E" w14:textId="77777777" w:rsidTr="00D320B1">
        <w:trPr>
          <w:cantSplit/>
          <w:trHeight w:val="504"/>
        </w:trPr>
        <w:tc>
          <w:tcPr>
            <w:tcW w:w="709" w:type="dxa"/>
            <w:vMerge w:val="restart"/>
            <w:textDirection w:val="btLr"/>
            <w:vAlign w:val="center"/>
          </w:tcPr>
          <w:p w14:paraId="3C62E2E4" w14:textId="77777777" w:rsidR="000B1690" w:rsidRDefault="000B1690" w:rsidP="00D320B1">
            <w:pPr>
              <w:pStyle w:val="BRFTTVerticalText"/>
            </w:pPr>
            <w:r>
              <w:t>Lesson 30</w:t>
            </w:r>
          </w:p>
        </w:tc>
        <w:tc>
          <w:tcPr>
            <w:tcW w:w="2981" w:type="dxa"/>
            <w:shd w:val="clear" w:color="auto" w:fill="BFBFBF" w:themeFill="background1" w:themeFillShade="BF"/>
            <w:vAlign w:val="center"/>
          </w:tcPr>
          <w:p w14:paraId="38A7202B" w14:textId="77777777" w:rsidR="000B1690" w:rsidRPr="008918BF" w:rsidRDefault="000B1690" w:rsidP="00D320B1">
            <w:pPr>
              <w:pStyle w:val="BRFTTSkills"/>
            </w:pPr>
            <w:r>
              <w:t>Syllabication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7E89D534" w14:textId="77777777" w:rsidR="000B1690" w:rsidRDefault="000B1690" w:rsidP="00D320B1"/>
        </w:tc>
        <w:tc>
          <w:tcPr>
            <w:tcW w:w="4230" w:type="dxa"/>
            <w:shd w:val="clear" w:color="auto" w:fill="BFBFBF" w:themeFill="background1" w:themeFillShade="BF"/>
          </w:tcPr>
          <w:p w14:paraId="08C525F4" w14:textId="77777777" w:rsidR="000B1690" w:rsidRDefault="000B1690" w:rsidP="00D320B1"/>
        </w:tc>
        <w:tc>
          <w:tcPr>
            <w:tcW w:w="1345" w:type="dxa"/>
            <w:shd w:val="clear" w:color="auto" w:fill="BFBFBF" w:themeFill="background1" w:themeFillShade="BF"/>
          </w:tcPr>
          <w:p w14:paraId="0E4DB113" w14:textId="77777777" w:rsidR="000B1690" w:rsidRDefault="000B1690" w:rsidP="00D320B1"/>
        </w:tc>
      </w:tr>
      <w:tr w:rsidR="000B1690" w14:paraId="08E5D106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64169155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50D24A3C" w14:textId="77777777" w:rsidR="000B1690" w:rsidRPr="008918BF" w:rsidRDefault="000B1690" w:rsidP="00D320B1">
            <w:pPr>
              <w:pStyle w:val="BRFTTSkills"/>
            </w:pPr>
            <w:r>
              <w:t>Fluency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2E76D044" w14:textId="77777777" w:rsidR="000B1690" w:rsidRDefault="000B1690" w:rsidP="00D320B1"/>
        </w:tc>
        <w:tc>
          <w:tcPr>
            <w:tcW w:w="4230" w:type="dxa"/>
            <w:shd w:val="clear" w:color="auto" w:fill="D9D9D9" w:themeFill="background1" w:themeFillShade="D9"/>
          </w:tcPr>
          <w:p w14:paraId="1F208CD5" w14:textId="77777777" w:rsidR="000B1690" w:rsidRDefault="000B1690" w:rsidP="00D320B1"/>
        </w:tc>
        <w:tc>
          <w:tcPr>
            <w:tcW w:w="1345" w:type="dxa"/>
            <w:shd w:val="clear" w:color="auto" w:fill="D9D9D9" w:themeFill="background1" w:themeFillShade="D9"/>
          </w:tcPr>
          <w:p w14:paraId="3EC78FD6" w14:textId="77777777" w:rsidR="000B1690" w:rsidRDefault="000B1690" w:rsidP="00D320B1"/>
        </w:tc>
      </w:tr>
      <w:tr w:rsidR="000B1690" w14:paraId="28DBF8D7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73908335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0A0672A8" w14:textId="77777777" w:rsidR="000B1690" w:rsidRPr="008918BF" w:rsidRDefault="000B1690" w:rsidP="00D320B1">
            <w:pPr>
              <w:pStyle w:val="BRFTTSkills"/>
            </w:pPr>
            <w:r>
              <w:t>Comparing two passages in mystery genre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346947D0" w14:textId="77777777" w:rsidR="000B1690" w:rsidRDefault="000B1690" w:rsidP="00D320B1"/>
        </w:tc>
        <w:tc>
          <w:tcPr>
            <w:tcW w:w="4230" w:type="dxa"/>
            <w:shd w:val="clear" w:color="auto" w:fill="F2F2F2" w:themeFill="background1" w:themeFillShade="F2"/>
          </w:tcPr>
          <w:p w14:paraId="45F4B38E" w14:textId="77777777" w:rsidR="000B1690" w:rsidRDefault="000B1690" w:rsidP="00D320B1"/>
        </w:tc>
        <w:tc>
          <w:tcPr>
            <w:tcW w:w="1345" w:type="dxa"/>
            <w:shd w:val="clear" w:color="auto" w:fill="F2F2F2" w:themeFill="background1" w:themeFillShade="F2"/>
          </w:tcPr>
          <w:p w14:paraId="579922E1" w14:textId="77777777" w:rsidR="000B1690" w:rsidRDefault="000B1690" w:rsidP="00D320B1"/>
        </w:tc>
      </w:tr>
      <w:tr w:rsidR="000B1690" w14:paraId="45F2250A" w14:textId="77777777" w:rsidTr="00D320B1">
        <w:trPr>
          <w:cantSplit/>
          <w:trHeight w:val="504"/>
        </w:trPr>
        <w:tc>
          <w:tcPr>
            <w:tcW w:w="709" w:type="dxa"/>
            <w:vMerge/>
            <w:textDirection w:val="btLr"/>
            <w:vAlign w:val="center"/>
          </w:tcPr>
          <w:p w14:paraId="19E6278D" w14:textId="77777777" w:rsidR="000B1690" w:rsidRDefault="000B1690" w:rsidP="00D320B1">
            <w:pPr>
              <w:pStyle w:val="BRFTTVerticalText"/>
            </w:pPr>
          </w:p>
        </w:tc>
        <w:tc>
          <w:tcPr>
            <w:tcW w:w="2981" w:type="dxa"/>
            <w:vAlign w:val="center"/>
          </w:tcPr>
          <w:p w14:paraId="2D87FEBA" w14:textId="77777777" w:rsidR="000B1690" w:rsidRPr="008918BF" w:rsidRDefault="000B1690" w:rsidP="00D320B1">
            <w:pPr>
              <w:pStyle w:val="BRFTTSkills"/>
            </w:pPr>
            <w:r>
              <w:t>Content words; Word relationships</w:t>
            </w:r>
          </w:p>
        </w:tc>
        <w:tc>
          <w:tcPr>
            <w:tcW w:w="810" w:type="dxa"/>
          </w:tcPr>
          <w:p w14:paraId="5543E961" w14:textId="77777777" w:rsidR="000B1690" w:rsidRDefault="000B1690" w:rsidP="00D320B1"/>
        </w:tc>
        <w:tc>
          <w:tcPr>
            <w:tcW w:w="4230" w:type="dxa"/>
          </w:tcPr>
          <w:p w14:paraId="295D16D7" w14:textId="77777777" w:rsidR="000B1690" w:rsidRDefault="000B1690" w:rsidP="00D320B1"/>
        </w:tc>
        <w:tc>
          <w:tcPr>
            <w:tcW w:w="1345" w:type="dxa"/>
          </w:tcPr>
          <w:p w14:paraId="7341FF75" w14:textId="77777777" w:rsidR="000B1690" w:rsidRDefault="000B1690" w:rsidP="00D320B1"/>
        </w:tc>
      </w:tr>
    </w:tbl>
    <w:p w14:paraId="7583BC15" w14:textId="77777777" w:rsidR="000B1690" w:rsidRPr="008918BF" w:rsidRDefault="000B1690" w:rsidP="000B1690">
      <w:pPr>
        <w:pStyle w:val="NoSpacing"/>
        <w:rPr>
          <w:sz w:val="6"/>
        </w:rPr>
      </w:pPr>
    </w:p>
    <w:p w14:paraId="3D9E716B" w14:textId="77777777" w:rsidR="00A82D48" w:rsidRPr="0006346C" w:rsidRDefault="00A82D48" w:rsidP="0006346C">
      <w:pPr>
        <w:pStyle w:val="NoSpacing"/>
        <w:rPr>
          <w:sz w:val="2"/>
        </w:rPr>
      </w:pPr>
    </w:p>
    <w:sectPr w:rsidR="00A82D48" w:rsidRPr="0006346C" w:rsidSect="009438A6">
      <w:headerReference w:type="even" r:id="rId10"/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3F835" w14:textId="77777777" w:rsidR="002240A2" w:rsidRDefault="002240A2" w:rsidP="00E3463C">
      <w:r>
        <w:separator/>
      </w:r>
    </w:p>
  </w:endnote>
  <w:endnote w:type="continuationSeparator" w:id="0">
    <w:p w14:paraId="54AF1E7D" w14:textId="77777777" w:rsidR="002240A2" w:rsidRDefault="002240A2" w:rsidP="00E3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ELLA Black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ylvanHWscript1.0">
    <w:panose1 w:val="00000000000000000000"/>
    <w:charset w:val="00"/>
    <w:family w:val="auto"/>
    <w:pitch w:val="variable"/>
    <w:sig w:usb0="80000023" w:usb1="00000048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roxima Nova ScOsf Rg">
    <w:altName w:val="Tahoma"/>
    <w:panose1 w:val="00000000000000000000"/>
    <w:charset w:val="00"/>
    <w:family w:val="modern"/>
    <w:notTrueType/>
    <w:pitch w:val="variable"/>
    <w:sig w:usb0="800000AF" w:usb1="5000E0F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 Rg">
    <w:altName w:val="Proxima Nova Lt"/>
    <w:panose1 w:val="00000000000000000000"/>
    <w:charset w:val="00"/>
    <w:family w:val="modern"/>
    <w:notTrueType/>
    <w:pitch w:val="variable"/>
    <w:sig w:usb0="00000001" w:usb1="5000E0FB" w:usb2="00000000" w:usb3="00000000" w:csb0="000001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70FC5" w14:textId="77777777" w:rsidR="002240A2" w:rsidRDefault="002240A2" w:rsidP="00E3463C">
      <w:r>
        <w:separator/>
      </w:r>
    </w:p>
  </w:footnote>
  <w:footnote w:type="continuationSeparator" w:id="0">
    <w:p w14:paraId="71B186FA" w14:textId="77777777" w:rsidR="002240A2" w:rsidRDefault="002240A2" w:rsidP="00E34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253B7" w14:textId="0A98DC5E" w:rsidR="00CE519E" w:rsidRDefault="00CE519E" w:rsidP="00CE519E">
    <w:pPr>
      <w:spacing w:before="76"/>
      <w:ind w:left="20"/>
      <w:rPr>
        <w:rFonts w:ascii="LUELLA Black" w:hAnsi="Proxima Nova Rg"/>
        <w:b/>
        <w:sz w:val="56"/>
      </w:rPr>
    </w:pPr>
    <w:r>
      <w:t>Student</w:t>
    </w:r>
    <w:r w:rsidRPr="00CE519E">
      <w:t xml:space="preserve"> Name: ___________________________  </w:t>
    </w:r>
    <w:r>
      <w:rPr>
        <w:b/>
      </w:rPr>
      <w:t xml:space="preserve">                          </w:t>
    </w:r>
    <w:r>
      <w:rPr>
        <w:rFonts w:ascii="LUELLA Black"/>
        <w:b/>
        <w:color w:val="232483"/>
        <w:spacing w:val="-9"/>
        <w:sz w:val="56"/>
      </w:rPr>
      <w:t xml:space="preserve">DAILY LESSON </w:t>
    </w:r>
    <w:r>
      <w:rPr>
        <w:rFonts w:ascii="LUELLA Black"/>
        <w:b/>
        <w:color w:val="232483"/>
        <w:spacing w:val="-10"/>
        <w:sz w:val="56"/>
      </w:rPr>
      <w:t>TRACKER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6F8D8" w14:textId="77777777" w:rsidR="00CE519E" w:rsidRDefault="00CE519E" w:rsidP="00CE519E">
    <w:pPr>
      <w:spacing w:before="76"/>
      <w:ind w:left="20"/>
      <w:rPr>
        <w:rFonts w:ascii="LUELLA Black" w:hAnsi="Proxima Nova Rg"/>
        <w:b/>
        <w:sz w:val="56"/>
      </w:rPr>
    </w:pPr>
    <w:r>
      <w:t>Student</w:t>
    </w:r>
    <w:r w:rsidRPr="00CE519E">
      <w:t xml:space="preserve"> Name: ___________________________  </w:t>
    </w:r>
    <w:r>
      <w:rPr>
        <w:b/>
      </w:rPr>
      <w:t xml:space="preserve">                          </w:t>
    </w:r>
    <w:r>
      <w:rPr>
        <w:rFonts w:ascii="LUELLA Black"/>
        <w:b/>
        <w:color w:val="232483"/>
        <w:spacing w:val="-9"/>
        <w:sz w:val="56"/>
      </w:rPr>
      <w:t xml:space="preserve">DAILY LESSON </w:t>
    </w:r>
    <w:r>
      <w:rPr>
        <w:rFonts w:ascii="LUELLA Black"/>
        <w:b/>
        <w:color w:val="232483"/>
        <w:spacing w:val="-10"/>
        <w:sz w:val="56"/>
      </w:rPr>
      <w:t>TRACKER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4FD79" w14:textId="37F536EF" w:rsidR="009438A6" w:rsidRDefault="009438A6" w:rsidP="009438A6">
    <w:pPr>
      <w:spacing w:before="76"/>
      <w:ind w:left="20"/>
      <w:rPr>
        <w:rFonts w:ascii="LUELLA Black" w:hAnsi="Proxima Nova Rg"/>
        <w:b/>
        <w:sz w:val="56"/>
      </w:rPr>
    </w:pPr>
    <w:r>
      <w:t>Student</w:t>
    </w:r>
    <w:r w:rsidRPr="00CE519E">
      <w:t xml:space="preserve"> Name: ___________________________  </w:t>
    </w:r>
    <w:r>
      <w:rPr>
        <w:b/>
      </w:rPr>
      <w:t xml:space="preserve">                    </w:t>
    </w:r>
    <w:r>
      <w:rPr>
        <w:b/>
      </w:rPr>
      <w:t xml:space="preserve">    </w:t>
    </w:r>
    <w:r>
      <w:rPr>
        <w:rFonts w:ascii="LUELLA Black"/>
        <w:b/>
        <w:color w:val="232483"/>
        <w:spacing w:val="-9"/>
        <w:sz w:val="56"/>
      </w:rPr>
      <w:t xml:space="preserve">DAILY LESSON </w:t>
    </w:r>
    <w:r>
      <w:rPr>
        <w:rFonts w:ascii="LUELLA Black"/>
        <w:b/>
        <w:color w:val="232483"/>
        <w:spacing w:val="-10"/>
        <w:sz w:val="56"/>
      </w:rPr>
      <w:t>TRACKER</w:t>
    </w:r>
  </w:p>
  <w:p w14:paraId="59D36E75" w14:textId="25E8FE6A" w:rsidR="00A358C3" w:rsidRPr="009438A6" w:rsidRDefault="002240A2" w:rsidP="009438A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ACDFD" w14:textId="77777777" w:rsidR="009438A6" w:rsidRDefault="009438A6" w:rsidP="009438A6">
    <w:pPr>
      <w:spacing w:before="76"/>
      <w:ind w:left="20"/>
      <w:rPr>
        <w:rFonts w:ascii="LUELLA Black" w:hAnsi="Proxima Nova Rg"/>
        <w:b/>
        <w:sz w:val="56"/>
      </w:rPr>
    </w:pPr>
    <w:r>
      <w:t>Student</w:t>
    </w:r>
    <w:r w:rsidRPr="00CE519E">
      <w:t xml:space="preserve"> Name: ___________________________  </w:t>
    </w:r>
    <w:r>
      <w:rPr>
        <w:b/>
      </w:rPr>
      <w:t xml:space="preserve">                        </w:t>
    </w:r>
    <w:r>
      <w:rPr>
        <w:rFonts w:ascii="LUELLA Black"/>
        <w:b/>
        <w:color w:val="232483"/>
        <w:spacing w:val="-9"/>
        <w:sz w:val="56"/>
      </w:rPr>
      <w:t xml:space="preserve">DAILY LESSON </w:t>
    </w:r>
    <w:r>
      <w:rPr>
        <w:rFonts w:ascii="LUELLA Black"/>
        <w:b/>
        <w:color w:val="232483"/>
        <w:spacing w:val="-10"/>
        <w:sz w:val="56"/>
      </w:rPr>
      <w:t>TRACKER</w:t>
    </w:r>
  </w:p>
  <w:p w14:paraId="2C7350C6" w14:textId="5BC6AE55" w:rsidR="00A358C3" w:rsidRPr="009438A6" w:rsidRDefault="002240A2" w:rsidP="009438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Headphones" style="width:31.5pt;height:27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" o:bullet="t">
        <v:imagedata r:id="rId1" o:title="" croptop="-10119f" cropbottom="-9060f" cropleft="-4962f" cropright="-3928f"/>
      </v:shape>
    </w:pict>
  </w:numPicBullet>
  <w:numPicBullet w:numPicBulletId="1">
    <w:pict>
      <v:shape id="_x0000_i1035" type="#_x0000_t75" alt="Volume" style="width:33pt;height:27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" o:bullet="t">
        <v:imagedata r:id="rId2" o:title="" croptop="-10285f" cropbottom="-10285f" cropright="-5742f"/>
      </v:shape>
    </w:pict>
  </w:numPicBullet>
  <w:abstractNum w:abstractNumId="0" w15:restartNumberingAfterBreak="0">
    <w:nsid w:val="FFFFFF1D"/>
    <w:multiLevelType w:val="multilevel"/>
    <w:tmpl w:val="B186E3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522280"/>
    <w:multiLevelType w:val="hybridMultilevel"/>
    <w:tmpl w:val="ABCA19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416E1F"/>
    <w:multiLevelType w:val="hybridMultilevel"/>
    <w:tmpl w:val="1FEAB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A555E"/>
    <w:multiLevelType w:val="hybridMultilevel"/>
    <w:tmpl w:val="83469490"/>
    <w:lvl w:ilvl="0" w:tplc="3E72289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F10CD"/>
    <w:multiLevelType w:val="hybridMultilevel"/>
    <w:tmpl w:val="793EA770"/>
    <w:lvl w:ilvl="0" w:tplc="0CDCBEDC">
      <w:start w:val="1"/>
      <w:numFmt w:val="bullet"/>
      <w:lvlText w:val="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7F"/>
    <w:rsid w:val="000005F7"/>
    <w:rsid w:val="00047F15"/>
    <w:rsid w:val="0006346C"/>
    <w:rsid w:val="000B1690"/>
    <w:rsid w:val="00130FD3"/>
    <w:rsid w:val="00143AC7"/>
    <w:rsid w:val="00146B42"/>
    <w:rsid w:val="00156484"/>
    <w:rsid w:val="001849DF"/>
    <w:rsid w:val="001D6726"/>
    <w:rsid w:val="001F4B5A"/>
    <w:rsid w:val="002240A2"/>
    <w:rsid w:val="00256677"/>
    <w:rsid w:val="002632EC"/>
    <w:rsid w:val="002757FF"/>
    <w:rsid w:val="0028739B"/>
    <w:rsid w:val="002A32C5"/>
    <w:rsid w:val="002B3147"/>
    <w:rsid w:val="002B4025"/>
    <w:rsid w:val="002E6CF3"/>
    <w:rsid w:val="00332C6E"/>
    <w:rsid w:val="00337B06"/>
    <w:rsid w:val="003708A5"/>
    <w:rsid w:val="00373DAC"/>
    <w:rsid w:val="003A6B2D"/>
    <w:rsid w:val="003F7245"/>
    <w:rsid w:val="0040337E"/>
    <w:rsid w:val="004578F4"/>
    <w:rsid w:val="0046299B"/>
    <w:rsid w:val="00464652"/>
    <w:rsid w:val="004A7F12"/>
    <w:rsid w:val="004E0205"/>
    <w:rsid w:val="00525B0F"/>
    <w:rsid w:val="00547C34"/>
    <w:rsid w:val="005C72FA"/>
    <w:rsid w:val="005E48B3"/>
    <w:rsid w:val="005E5EB3"/>
    <w:rsid w:val="005E696C"/>
    <w:rsid w:val="0060252E"/>
    <w:rsid w:val="00625C4F"/>
    <w:rsid w:val="00630023"/>
    <w:rsid w:val="006B6EC7"/>
    <w:rsid w:val="00701DEA"/>
    <w:rsid w:val="00737B30"/>
    <w:rsid w:val="00747759"/>
    <w:rsid w:val="00753B5B"/>
    <w:rsid w:val="00761FC2"/>
    <w:rsid w:val="0079347F"/>
    <w:rsid w:val="007A3D43"/>
    <w:rsid w:val="007A7E0D"/>
    <w:rsid w:val="007B37A1"/>
    <w:rsid w:val="007D360B"/>
    <w:rsid w:val="00814B2F"/>
    <w:rsid w:val="0082132F"/>
    <w:rsid w:val="00826EF3"/>
    <w:rsid w:val="00835F9D"/>
    <w:rsid w:val="00845BF6"/>
    <w:rsid w:val="008D6BF6"/>
    <w:rsid w:val="009074B0"/>
    <w:rsid w:val="0091184C"/>
    <w:rsid w:val="009310CD"/>
    <w:rsid w:val="00931ACB"/>
    <w:rsid w:val="00934AE4"/>
    <w:rsid w:val="00934DB6"/>
    <w:rsid w:val="009422AE"/>
    <w:rsid w:val="009438A6"/>
    <w:rsid w:val="009641FC"/>
    <w:rsid w:val="00965AE0"/>
    <w:rsid w:val="0097654F"/>
    <w:rsid w:val="009E6EF5"/>
    <w:rsid w:val="009E776C"/>
    <w:rsid w:val="00A106F7"/>
    <w:rsid w:val="00A82D48"/>
    <w:rsid w:val="00AB2497"/>
    <w:rsid w:val="00AB359A"/>
    <w:rsid w:val="00AB54A5"/>
    <w:rsid w:val="00AC02C1"/>
    <w:rsid w:val="00AF69A7"/>
    <w:rsid w:val="00B1031D"/>
    <w:rsid w:val="00B13771"/>
    <w:rsid w:val="00B14F3E"/>
    <w:rsid w:val="00B36BFB"/>
    <w:rsid w:val="00B47F34"/>
    <w:rsid w:val="00B65F51"/>
    <w:rsid w:val="00B84652"/>
    <w:rsid w:val="00BC55FB"/>
    <w:rsid w:val="00BE516A"/>
    <w:rsid w:val="00C20B69"/>
    <w:rsid w:val="00C2684C"/>
    <w:rsid w:val="00C4780B"/>
    <w:rsid w:val="00C92076"/>
    <w:rsid w:val="00CB5F1D"/>
    <w:rsid w:val="00CE519E"/>
    <w:rsid w:val="00CF426C"/>
    <w:rsid w:val="00CF49A3"/>
    <w:rsid w:val="00D3444C"/>
    <w:rsid w:val="00D35E87"/>
    <w:rsid w:val="00D40C8A"/>
    <w:rsid w:val="00D53396"/>
    <w:rsid w:val="00D56484"/>
    <w:rsid w:val="00D86D6D"/>
    <w:rsid w:val="00DB4F73"/>
    <w:rsid w:val="00DB5E19"/>
    <w:rsid w:val="00DB68F7"/>
    <w:rsid w:val="00DC4982"/>
    <w:rsid w:val="00DC5FAC"/>
    <w:rsid w:val="00DF65DD"/>
    <w:rsid w:val="00E2363A"/>
    <w:rsid w:val="00E30804"/>
    <w:rsid w:val="00E32CC9"/>
    <w:rsid w:val="00E3463C"/>
    <w:rsid w:val="00E3575A"/>
    <w:rsid w:val="00E63810"/>
    <w:rsid w:val="00F17376"/>
    <w:rsid w:val="00F63574"/>
    <w:rsid w:val="00F904BB"/>
    <w:rsid w:val="00FB1BF8"/>
    <w:rsid w:val="00FE7303"/>
    <w:rsid w:val="00F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8BCC8"/>
  <w15:chartTrackingRefBased/>
  <w15:docId w15:val="{976A25D2-84CF-40B1-BC2A-68728403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497"/>
    <w:pPr>
      <w:spacing w:before="40" w:after="80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497"/>
    <w:pPr>
      <w:keepNext/>
      <w:keepLines/>
      <w:pBdr>
        <w:bottom w:val="single" w:sz="12" w:space="1" w:color="7AC143"/>
      </w:pBdr>
      <w:spacing w:before="240"/>
      <w:outlineLvl w:val="0"/>
    </w:pPr>
    <w:rPr>
      <w:rFonts w:ascii="LUELLA Black" w:eastAsiaTheme="majorEastAsia" w:hAnsi="LUELLA Black" w:cstheme="majorBidi"/>
      <w:caps/>
      <w:color w:val="232483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497"/>
    <w:pPr>
      <w:keepNext/>
      <w:keepLines/>
      <w:spacing w:before="160"/>
      <w:outlineLvl w:val="1"/>
    </w:pPr>
    <w:rPr>
      <w:rFonts w:ascii="SylvanHWscript1.0" w:eastAsiaTheme="majorEastAsia" w:hAnsi="SylvanHWscript1.0" w:cstheme="majorBidi"/>
      <w:color w:val="232483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2C5"/>
    <w:pPr>
      <w:ind w:left="720"/>
      <w:contextualSpacing/>
    </w:pPr>
  </w:style>
  <w:style w:type="paragraph" w:customStyle="1" w:styleId="ObjectivesHeader">
    <w:name w:val="Objectives Header"/>
    <w:basedOn w:val="Normal"/>
    <w:link w:val="ObjectivesHeaderChar"/>
    <w:qFormat/>
    <w:rsid w:val="00737B30"/>
    <w:rPr>
      <w:caps/>
      <w:sz w:val="22"/>
    </w:rPr>
  </w:style>
  <w:style w:type="paragraph" w:customStyle="1" w:styleId="Objectives">
    <w:name w:val="Objectives"/>
    <w:basedOn w:val="Normal"/>
    <w:link w:val="ObjectivesChar"/>
    <w:qFormat/>
    <w:rsid w:val="00737B30"/>
  </w:style>
  <w:style w:type="character" w:customStyle="1" w:styleId="ObjectivesHeaderChar">
    <w:name w:val="Objectives Header Char"/>
    <w:basedOn w:val="DefaultParagraphFont"/>
    <w:link w:val="ObjectivesHeader"/>
    <w:rsid w:val="00737B30"/>
    <w:rPr>
      <w:rFonts w:ascii="Verdana" w:hAnsi="Verdana"/>
      <w:caps/>
    </w:rPr>
  </w:style>
  <w:style w:type="paragraph" w:customStyle="1" w:styleId="SectionTimings">
    <w:name w:val="Section Timings"/>
    <w:basedOn w:val="Normal"/>
    <w:link w:val="SectionTimingsChar"/>
    <w:qFormat/>
    <w:rsid w:val="00AB2497"/>
    <w:pPr>
      <w:jc w:val="center"/>
    </w:pPr>
    <w:rPr>
      <w:sz w:val="16"/>
    </w:rPr>
  </w:style>
  <w:style w:type="character" w:customStyle="1" w:styleId="ObjectivesChar">
    <w:name w:val="Objectives Char"/>
    <w:basedOn w:val="DefaultParagraphFont"/>
    <w:link w:val="Objectives"/>
    <w:rsid w:val="00737B30"/>
    <w:rPr>
      <w:rFonts w:ascii="Verdana" w:hAnsi="Verdana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B2497"/>
    <w:rPr>
      <w:rFonts w:ascii="SylvanHWscript1.0" w:eastAsiaTheme="majorEastAsia" w:hAnsi="SylvanHWscript1.0" w:cstheme="majorBidi"/>
      <w:color w:val="232483"/>
      <w:sz w:val="36"/>
      <w:szCs w:val="26"/>
    </w:rPr>
  </w:style>
  <w:style w:type="character" w:customStyle="1" w:styleId="SectionTimingsChar">
    <w:name w:val="Section Timings Char"/>
    <w:basedOn w:val="DefaultParagraphFont"/>
    <w:link w:val="SectionTimings"/>
    <w:rsid w:val="00AB2497"/>
    <w:rPr>
      <w:rFonts w:ascii="Verdana" w:hAnsi="Verdan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2497"/>
    <w:rPr>
      <w:rFonts w:ascii="LUELLA Black" w:eastAsiaTheme="majorEastAsia" w:hAnsi="LUELLA Black" w:cstheme="majorBidi"/>
      <w:caps/>
      <w:color w:val="232483"/>
      <w:sz w:val="40"/>
      <w:szCs w:val="32"/>
    </w:rPr>
  </w:style>
  <w:style w:type="paragraph" w:customStyle="1" w:styleId="LessonMaterials">
    <w:name w:val="Lesson Materials"/>
    <w:basedOn w:val="Normal"/>
    <w:link w:val="LessonMaterialsChar"/>
    <w:qFormat/>
    <w:rsid w:val="009E6EF5"/>
    <w:pPr>
      <w:spacing w:after="0"/>
    </w:pPr>
  </w:style>
  <w:style w:type="paragraph" w:styleId="Header">
    <w:name w:val="header"/>
    <w:basedOn w:val="Normal"/>
    <w:link w:val="HeaderChar"/>
    <w:unhideWhenUsed/>
    <w:rsid w:val="00AB2497"/>
    <w:pPr>
      <w:tabs>
        <w:tab w:val="center" w:pos="4680"/>
        <w:tab w:val="right" w:pos="9360"/>
      </w:tabs>
    </w:pPr>
  </w:style>
  <w:style w:type="character" w:customStyle="1" w:styleId="LessonMaterialsChar">
    <w:name w:val="Lesson Materials Char"/>
    <w:basedOn w:val="DefaultParagraphFont"/>
    <w:link w:val="LessonMaterials"/>
    <w:rsid w:val="009E6EF5"/>
    <w:rPr>
      <w:rFonts w:ascii="Verdana" w:hAnsi="Verdana"/>
      <w:sz w:val="20"/>
    </w:rPr>
  </w:style>
  <w:style w:type="character" w:customStyle="1" w:styleId="HeaderChar">
    <w:name w:val="Header Char"/>
    <w:basedOn w:val="DefaultParagraphFont"/>
    <w:link w:val="Header"/>
    <w:rsid w:val="00AB2497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E346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63C"/>
    <w:rPr>
      <w:rFonts w:ascii="Verdana" w:hAnsi="Verdana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2497"/>
    <w:pPr>
      <w:contextualSpacing/>
    </w:pPr>
    <w:rPr>
      <w:rFonts w:ascii="LUELLA Black" w:eastAsiaTheme="majorEastAsia" w:hAnsi="LUELLA Black" w:cstheme="majorBidi"/>
      <w:caps/>
      <w:color w:val="23248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497"/>
    <w:rPr>
      <w:rFonts w:ascii="LUELLA Black" w:eastAsiaTheme="majorEastAsia" w:hAnsi="LUELLA Black" w:cstheme="majorBidi"/>
      <w:caps/>
      <w:color w:val="232483"/>
      <w:spacing w:val="-10"/>
      <w:kern w:val="28"/>
      <w:sz w:val="56"/>
      <w:szCs w:val="56"/>
    </w:rPr>
  </w:style>
  <w:style w:type="paragraph" w:customStyle="1" w:styleId="TitleSubheadings">
    <w:name w:val="Title Subheadings"/>
    <w:basedOn w:val="Normal"/>
    <w:link w:val="TitleSubheadingsChar"/>
    <w:qFormat/>
    <w:rsid w:val="00AB2497"/>
    <w:rPr>
      <w:sz w:val="16"/>
    </w:rPr>
  </w:style>
  <w:style w:type="paragraph" w:customStyle="1" w:styleId="FooterText">
    <w:name w:val="Footer Text"/>
    <w:basedOn w:val="Footer"/>
    <w:link w:val="FooterTextChar"/>
    <w:qFormat/>
    <w:rsid w:val="00AB2497"/>
    <w:rPr>
      <w:sz w:val="16"/>
    </w:rPr>
  </w:style>
  <w:style w:type="character" w:customStyle="1" w:styleId="TitleSubheadingsChar">
    <w:name w:val="Title Subheadings Char"/>
    <w:basedOn w:val="DefaultParagraphFont"/>
    <w:link w:val="TitleSubheadings"/>
    <w:rsid w:val="00AB2497"/>
    <w:rPr>
      <w:rFonts w:ascii="Verdana" w:hAnsi="Verdana"/>
      <w:sz w:val="16"/>
    </w:rPr>
  </w:style>
  <w:style w:type="character" w:customStyle="1" w:styleId="FooterTextChar">
    <w:name w:val="Footer Text Char"/>
    <w:basedOn w:val="FooterChar"/>
    <w:link w:val="FooterText"/>
    <w:rsid w:val="00AB2497"/>
    <w:rPr>
      <w:rFonts w:ascii="Verdana" w:hAnsi="Verdana"/>
      <w:sz w:val="16"/>
    </w:rPr>
  </w:style>
  <w:style w:type="paragraph" w:customStyle="1" w:styleId="SpeakingParts">
    <w:name w:val="Speaking Parts"/>
    <w:basedOn w:val="Normal"/>
    <w:link w:val="SpeakingPartsChar"/>
    <w:qFormat/>
    <w:rsid w:val="009E6EF5"/>
    <w:pPr>
      <w:spacing w:before="80"/>
      <w:ind w:left="360"/>
    </w:pPr>
    <w:rPr>
      <w:b/>
      <w:i/>
    </w:rPr>
  </w:style>
  <w:style w:type="paragraph" w:customStyle="1" w:styleId="StudentSmall">
    <w:name w:val="Student Small"/>
    <w:basedOn w:val="Normal"/>
    <w:link w:val="StudentSmallChar"/>
    <w:qFormat/>
    <w:rsid w:val="00AB2497"/>
    <w:pPr>
      <w:spacing w:before="0" w:after="160" w:line="240" w:lineRule="auto"/>
      <w:contextualSpacing/>
    </w:pPr>
    <w:rPr>
      <w:rFonts w:ascii="Comic Sans MS" w:hAnsi="Comic Sans MS"/>
    </w:rPr>
  </w:style>
  <w:style w:type="character" w:customStyle="1" w:styleId="SpeakingPartsChar">
    <w:name w:val="Speaking Parts Char"/>
    <w:basedOn w:val="DefaultParagraphFont"/>
    <w:link w:val="SpeakingParts"/>
    <w:rsid w:val="009E6EF5"/>
    <w:rPr>
      <w:rFonts w:ascii="Verdana" w:hAnsi="Verdana"/>
      <w:b/>
      <w:i/>
      <w:sz w:val="20"/>
    </w:rPr>
  </w:style>
  <w:style w:type="paragraph" w:customStyle="1" w:styleId="StudentLarge">
    <w:name w:val="Student Large"/>
    <w:basedOn w:val="Normal"/>
    <w:link w:val="StudentLargeChar"/>
    <w:qFormat/>
    <w:rsid w:val="00AB2497"/>
    <w:rPr>
      <w:rFonts w:ascii="Comic Sans MS" w:hAnsi="Comic Sans MS"/>
      <w:sz w:val="52"/>
    </w:rPr>
  </w:style>
  <w:style w:type="character" w:customStyle="1" w:styleId="StudentSmallChar">
    <w:name w:val="Student Small Char"/>
    <w:basedOn w:val="DefaultParagraphFont"/>
    <w:link w:val="StudentSmall"/>
    <w:rsid w:val="00AB2497"/>
    <w:rPr>
      <w:rFonts w:ascii="Comic Sans MS" w:hAnsi="Comic Sans MS"/>
      <w:sz w:val="20"/>
    </w:rPr>
  </w:style>
  <w:style w:type="character" w:customStyle="1" w:styleId="StudentLargeChar">
    <w:name w:val="Student Large Char"/>
    <w:basedOn w:val="DefaultParagraphFont"/>
    <w:link w:val="StudentLarge"/>
    <w:rsid w:val="00AB2497"/>
    <w:rPr>
      <w:rFonts w:ascii="Comic Sans MS" w:hAnsi="Comic Sans MS"/>
      <w:sz w:val="52"/>
    </w:rPr>
  </w:style>
  <w:style w:type="paragraph" w:customStyle="1" w:styleId="TeacherResourceSheet">
    <w:name w:val="Teacher Resource Sheet"/>
    <w:basedOn w:val="Normal"/>
    <w:link w:val="TeacherResourceSheetChar"/>
    <w:qFormat/>
    <w:rsid w:val="00AB2497"/>
    <w:rPr>
      <w:rFonts w:ascii="Proxima Nova ScOsf Rg" w:hAnsi="Proxima Nova ScOsf Rg"/>
    </w:rPr>
  </w:style>
  <w:style w:type="character" w:customStyle="1" w:styleId="TeacherResourceSheetChar">
    <w:name w:val="Teacher Resource Sheet Char"/>
    <w:basedOn w:val="DefaultParagraphFont"/>
    <w:link w:val="TeacherResourceSheet"/>
    <w:rsid w:val="00AB2497"/>
    <w:rPr>
      <w:rFonts w:ascii="Proxima Nova ScOsf Rg" w:hAnsi="Proxima Nova ScOsf Rg"/>
      <w:sz w:val="20"/>
    </w:rPr>
  </w:style>
  <w:style w:type="paragraph" w:customStyle="1" w:styleId="SubsectionSubheadings">
    <w:name w:val="Subsection Subheadings"/>
    <w:basedOn w:val="Normal"/>
    <w:link w:val="SubsectionSubheadingsChar"/>
    <w:qFormat/>
    <w:rsid w:val="00AB2497"/>
    <w:pPr>
      <w:spacing w:before="80"/>
    </w:pPr>
    <w:rPr>
      <w:b/>
    </w:rPr>
  </w:style>
  <w:style w:type="character" w:customStyle="1" w:styleId="SubsectionSubheadingsChar">
    <w:name w:val="Subsection Subheadings Char"/>
    <w:basedOn w:val="DefaultParagraphFont"/>
    <w:link w:val="SubsectionSubheadings"/>
    <w:rsid w:val="00AB2497"/>
    <w:rPr>
      <w:rFonts w:ascii="Verdana" w:hAnsi="Verdana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5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52E"/>
    <w:rPr>
      <w:rFonts w:ascii="Segoe UI" w:hAnsi="Segoe UI" w:cs="Segoe UI"/>
      <w:sz w:val="18"/>
      <w:szCs w:val="18"/>
    </w:rPr>
  </w:style>
  <w:style w:type="paragraph" w:customStyle="1" w:styleId="Notes">
    <w:name w:val="Notes"/>
    <w:basedOn w:val="Normal"/>
    <w:link w:val="NotesChar"/>
    <w:qFormat/>
    <w:rsid w:val="00AB2497"/>
    <w:pPr>
      <w:spacing w:before="80"/>
      <w:ind w:left="360"/>
    </w:pPr>
  </w:style>
  <w:style w:type="character" w:customStyle="1" w:styleId="NotesChar">
    <w:name w:val="Notes Char"/>
    <w:basedOn w:val="DefaultParagraphFont"/>
    <w:link w:val="Notes"/>
    <w:rsid w:val="00AB2497"/>
    <w:rPr>
      <w:rFonts w:ascii="Verdana" w:hAnsi="Verdana"/>
      <w:sz w:val="20"/>
    </w:rPr>
  </w:style>
  <w:style w:type="paragraph" w:customStyle="1" w:styleId="Differentiations">
    <w:name w:val="Differentiations"/>
    <w:basedOn w:val="Normal"/>
    <w:link w:val="DifferentiationsChar"/>
    <w:qFormat/>
    <w:rsid w:val="00AB2497"/>
    <w:pPr>
      <w:spacing w:before="80"/>
      <w:ind w:left="360"/>
    </w:pPr>
  </w:style>
  <w:style w:type="character" w:customStyle="1" w:styleId="DifferentiationsChar">
    <w:name w:val="Differentiations Char"/>
    <w:basedOn w:val="DefaultParagraphFont"/>
    <w:link w:val="Differentiations"/>
    <w:rsid w:val="00AB2497"/>
    <w:rPr>
      <w:rFonts w:ascii="Verdana" w:hAnsi="Verdana"/>
      <w:sz w:val="20"/>
    </w:rPr>
  </w:style>
  <w:style w:type="paragraph" w:customStyle="1" w:styleId="WorksheetAnswers">
    <w:name w:val="Worksheet Answers"/>
    <w:basedOn w:val="Normal"/>
    <w:link w:val="WorksheetAnswersChar"/>
    <w:qFormat/>
    <w:rsid w:val="00AB2497"/>
    <w:pPr>
      <w:spacing w:line="240" w:lineRule="auto"/>
      <w:jc w:val="center"/>
    </w:pPr>
    <w:rPr>
      <w:b/>
    </w:rPr>
  </w:style>
  <w:style w:type="character" w:customStyle="1" w:styleId="WorksheetAnswersChar">
    <w:name w:val="Worksheet Answers Char"/>
    <w:basedOn w:val="DefaultParagraphFont"/>
    <w:link w:val="WorksheetAnswers"/>
    <w:rsid w:val="00AB2497"/>
    <w:rPr>
      <w:rFonts w:ascii="Verdana" w:hAnsi="Verdana"/>
      <w:b/>
      <w:sz w:val="20"/>
    </w:rPr>
  </w:style>
  <w:style w:type="paragraph" w:customStyle="1" w:styleId="WorksheetTitles">
    <w:name w:val="Worksheet Titles"/>
    <w:basedOn w:val="Normal"/>
    <w:link w:val="WorksheetTitlesChar"/>
    <w:qFormat/>
    <w:rsid w:val="00AB2497"/>
    <w:pPr>
      <w:jc w:val="center"/>
    </w:pPr>
    <w:rPr>
      <w:b/>
    </w:rPr>
  </w:style>
  <w:style w:type="character" w:customStyle="1" w:styleId="WorksheetTitlesChar">
    <w:name w:val="Worksheet Titles Char"/>
    <w:basedOn w:val="DefaultParagraphFont"/>
    <w:link w:val="WorksheetTitles"/>
    <w:rsid w:val="00AB2497"/>
    <w:rPr>
      <w:rFonts w:ascii="Verdana" w:hAnsi="Verdana"/>
      <w:b/>
      <w:sz w:val="20"/>
    </w:rPr>
  </w:style>
  <w:style w:type="paragraph" w:customStyle="1" w:styleId="BRFRubricBase">
    <w:name w:val="BRF Rubric Base"/>
    <w:basedOn w:val="Normal"/>
    <w:link w:val="BRFRubricBaseChar"/>
    <w:qFormat/>
    <w:rsid w:val="00753B5B"/>
    <w:pPr>
      <w:spacing w:before="0" w:after="0" w:line="240" w:lineRule="auto"/>
    </w:pPr>
  </w:style>
  <w:style w:type="paragraph" w:customStyle="1" w:styleId="BRFRubricLevelNumbers">
    <w:name w:val="BRF Rubric Level Numbers"/>
    <w:basedOn w:val="BRFRubricBase"/>
    <w:link w:val="BRFRubricLevelNumbersChar"/>
    <w:qFormat/>
    <w:rsid w:val="00AF69A7"/>
    <w:pPr>
      <w:jc w:val="center"/>
    </w:pPr>
    <w:rPr>
      <w:rFonts w:ascii="LUELLA Black" w:hAnsi="LUELLA Black"/>
      <w:color w:val="232483"/>
      <w:sz w:val="56"/>
    </w:rPr>
  </w:style>
  <w:style w:type="character" w:customStyle="1" w:styleId="BRFRubricBaseChar">
    <w:name w:val="BRF Rubric Base Char"/>
    <w:basedOn w:val="DefaultParagraphFont"/>
    <w:link w:val="BRFRubricBase"/>
    <w:rsid w:val="00753B5B"/>
    <w:rPr>
      <w:rFonts w:ascii="Verdana" w:hAnsi="Verdana"/>
      <w:sz w:val="20"/>
    </w:rPr>
  </w:style>
  <w:style w:type="paragraph" w:customStyle="1" w:styleId="BRFRubricLevels">
    <w:name w:val="BRF Rubric Levels"/>
    <w:basedOn w:val="BRFRubricBase"/>
    <w:link w:val="BRFRubricLevelsChar"/>
    <w:qFormat/>
    <w:rsid w:val="00B65F51"/>
    <w:rPr>
      <w:rFonts w:ascii="LUELLA Black" w:hAnsi="LUELLA Black"/>
      <w:caps/>
      <w:color w:val="232483"/>
      <w:sz w:val="52"/>
    </w:rPr>
  </w:style>
  <w:style w:type="character" w:customStyle="1" w:styleId="BRFRubricLevelNumbersChar">
    <w:name w:val="BRF Rubric Level Numbers Char"/>
    <w:basedOn w:val="BRFRubricBaseChar"/>
    <w:link w:val="BRFRubricLevelNumbers"/>
    <w:rsid w:val="00AF69A7"/>
    <w:rPr>
      <w:rFonts w:ascii="LUELLA Black" w:hAnsi="LUELLA Black"/>
      <w:color w:val="232483"/>
      <w:sz w:val="56"/>
    </w:rPr>
  </w:style>
  <w:style w:type="paragraph" w:customStyle="1" w:styleId="BRFRubricKS">
    <w:name w:val="BRF Rubric KS"/>
    <w:basedOn w:val="BRFRubricBase"/>
    <w:link w:val="BRFRubricKSChar"/>
    <w:qFormat/>
    <w:rsid w:val="0006346C"/>
    <w:pPr>
      <w:spacing w:before="60"/>
    </w:pPr>
    <w:rPr>
      <w:rFonts w:ascii="SylvanHWscript1.0" w:hAnsi="SylvanHWscript1.0"/>
      <w:sz w:val="44"/>
    </w:rPr>
  </w:style>
  <w:style w:type="character" w:customStyle="1" w:styleId="BRFRubricLevelsChar">
    <w:name w:val="BRF Rubric Levels Char"/>
    <w:basedOn w:val="BRFRubricBaseChar"/>
    <w:link w:val="BRFRubricLevels"/>
    <w:rsid w:val="00B65F51"/>
    <w:rPr>
      <w:rFonts w:ascii="LUELLA Black" w:hAnsi="LUELLA Black"/>
      <w:caps/>
      <w:color w:val="232483"/>
      <w:sz w:val="52"/>
    </w:rPr>
  </w:style>
  <w:style w:type="paragraph" w:customStyle="1" w:styleId="BRFRubricLevelSummary">
    <w:name w:val="BRF Rubric Level Summary"/>
    <w:basedOn w:val="BRFRubricBase"/>
    <w:link w:val="BRFRubricLevelSummaryChar"/>
    <w:qFormat/>
    <w:rsid w:val="00AB54A5"/>
    <w:pPr>
      <w:pBdr>
        <w:top w:val="single" w:sz="4" w:space="1" w:color="7AC143"/>
        <w:bottom w:val="single" w:sz="4" w:space="1" w:color="7AC143"/>
      </w:pBdr>
      <w:spacing w:before="40"/>
      <w:jc w:val="both"/>
    </w:pPr>
    <w:rPr>
      <w:sz w:val="18"/>
    </w:rPr>
  </w:style>
  <w:style w:type="character" w:customStyle="1" w:styleId="BRFRubricKSChar">
    <w:name w:val="BRF Rubric KS Char"/>
    <w:basedOn w:val="BRFRubricBaseChar"/>
    <w:link w:val="BRFRubricKS"/>
    <w:rsid w:val="0006346C"/>
    <w:rPr>
      <w:rFonts w:ascii="SylvanHWscript1.0" w:hAnsi="SylvanHWscript1.0"/>
      <w:sz w:val="44"/>
    </w:rPr>
  </w:style>
  <w:style w:type="paragraph" w:customStyle="1" w:styleId="BRFRubricEntries">
    <w:name w:val="BRF Rubric Entries"/>
    <w:basedOn w:val="BRFRubricBase"/>
    <w:link w:val="BRFRubricEntriesChar"/>
    <w:qFormat/>
    <w:rsid w:val="0006346C"/>
    <w:pPr>
      <w:spacing w:after="80" w:line="259" w:lineRule="auto"/>
    </w:pPr>
  </w:style>
  <w:style w:type="character" w:customStyle="1" w:styleId="BRFRubricLevelSummaryChar">
    <w:name w:val="BRF Rubric Level Summary Char"/>
    <w:basedOn w:val="BRFRubricBaseChar"/>
    <w:link w:val="BRFRubricLevelSummary"/>
    <w:rsid w:val="00AB54A5"/>
    <w:rPr>
      <w:rFonts w:ascii="Verdana" w:hAnsi="Verdana"/>
      <w:sz w:val="18"/>
    </w:rPr>
  </w:style>
  <w:style w:type="paragraph" w:customStyle="1" w:styleId="BRFRubricExamples">
    <w:name w:val="BRF Rubric Examples"/>
    <w:basedOn w:val="BRFRubricEntries"/>
    <w:link w:val="BRFRubricExamplesChar"/>
    <w:qFormat/>
    <w:rsid w:val="0006346C"/>
    <w:pPr>
      <w:tabs>
        <w:tab w:val="left" w:pos="1152"/>
      </w:tabs>
      <w:spacing w:after="160"/>
      <w:ind w:left="1152" w:hanging="1152"/>
      <w:contextualSpacing/>
    </w:pPr>
  </w:style>
  <w:style w:type="character" w:customStyle="1" w:styleId="BRFRubricEntriesChar">
    <w:name w:val="BRF Rubric Entries Char"/>
    <w:basedOn w:val="BRFRubricBaseChar"/>
    <w:link w:val="BRFRubricEntries"/>
    <w:rsid w:val="0006346C"/>
    <w:rPr>
      <w:rFonts w:ascii="Verdana" w:hAnsi="Verdana"/>
      <w:sz w:val="20"/>
    </w:rPr>
  </w:style>
  <w:style w:type="paragraph" w:styleId="NoSpacing">
    <w:name w:val="No Spacing"/>
    <w:link w:val="NoSpacingChar"/>
    <w:uiPriority w:val="1"/>
    <w:qFormat/>
    <w:rsid w:val="0006346C"/>
    <w:pPr>
      <w:spacing w:after="0" w:line="240" w:lineRule="auto"/>
    </w:pPr>
    <w:rPr>
      <w:rFonts w:ascii="Verdana" w:hAnsi="Verdana"/>
      <w:sz w:val="20"/>
    </w:rPr>
  </w:style>
  <w:style w:type="character" w:customStyle="1" w:styleId="BRFRubricExamplesChar">
    <w:name w:val="BRF Rubric Examples Char"/>
    <w:basedOn w:val="BRFRubricEntriesChar"/>
    <w:link w:val="BRFRubricExamples"/>
    <w:rsid w:val="0006346C"/>
    <w:rPr>
      <w:rFonts w:ascii="Verdana" w:hAnsi="Verdana"/>
      <w:sz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E519E"/>
    <w:pPr>
      <w:widowControl w:val="0"/>
      <w:autoSpaceDE w:val="0"/>
      <w:autoSpaceDN w:val="0"/>
      <w:spacing w:before="0" w:after="0" w:line="240" w:lineRule="auto"/>
    </w:pPr>
    <w:rPr>
      <w:rFonts w:ascii="Proxima Nova Rg" w:eastAsia="Proxima Nova Rg" w:hAnsi="Proxima Nova Rg" w:cs="Proxima Nova Rg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E519E"/>
    <w:rPr>
      <w:rFonts w:ascii="Proxima Nova Rg" w:eastAsia="Proxima Nova Rg" w:hAnsi="Proxima Nova Rg" w:cs="Proxima Nova Rg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CE519E"/>
    <w:pPr>
      <w:widowControl w:val="0"/>
      <w:autoSpaceDE w:val="0"/>
      <w:autoSpaceDN w:val="0"/>
      <w:spacing w:before="0" w:after="0" w:line="240" w:lineRule="auto"/>
    </w:pPr>
    <w:rPr>
      <w:rFonts w:ascii="Proxima Nova Rg" w:eastAsia="Proxima Nova Rg" w:hAnsi="Proxima Nova Rg" w:cs="Proxima Nova Rg"/>
      <w:sz w:val="22"/>
    </w:rPr>
  </w:style>
  <w:style w:type="paragraph" w:customStyle="1" w:styleId="BRFTTVerticalText">
    <w:name w:val="BRF TT Vertical Text"/>
    <w:basedOn w:val="NoSpacing"/>
    <w:link w:val="BRFTTVerticalTextChar"/>
    <w:qFormat/>
    <w:rsid w:val="002E6CF3"/>
    <w:pPr>
      <w:ind w:left="113" w:right="113"/>
      <w:jc w:val="center"/>
    </w:pPr>
    <w:rPr>
      <w:rFonts w:ascii="Proxima Nova Rg" w:hAnsi="Proxima Nova Rg"/>
      <w:b/>
      <w:color w:val="D9D9D9" w:themeColor="background1" w:themeShade="D9"/>
      <w:sz w:val="28"/>
      <w:szCs w:val="16"/>
    </w:rPr>
  </w:style>
  <w:style w:type="paragraph" w:customStyle="1" w:styleId="BRFTTSkills">
    <w:name w:val="BRF TT Skills"/>
    <w:basedOn w:val="NoSpacing"/>
    <w:link w:val="BRFTTSkillsChar"/>
    <w:qFormat/>
    <w:rsid w:val="002E6CF3"/>
    <w:pPr>
      <w:jc w:val="right"/>
    </w:pPr>
    <w:rPr>
      <w:rFonts w:ascii="Proxima Nova Rg" w:hAnsi="Proxima Nova Rg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2E6CF3"/>
    <w:rPr>
      <w:rFonts w:ascii="Verdana" w:hAnsi="Verdana"/>
      <w:sz w:val="20"/>
    </w:rPr>
  </w:style>
  <w:style w:type="character" w:customStyle="1" w:styleId="BRFTTVerticalTextChar">
    <w:name w:val="BRF TT Vertical Text Char"/>
    <w:basedOn w:val="NoSpacingChar"/>
    <w:link w:val="BRFTTVerticalText"/>
    <w:rsid w:val="002E6CF3"/>
    <w:rPr>
      <w:rFonts w:ascii="Proxima Nova Rg" w:hAnsi="Proxima Nova Rg"/>
      <w:b/>
      <w:color w:val="D9D9D9" w:themeColor="background1" w:themeShade="D9"/>
      <w:sz w:val="28"/>
      <w:szCs w:val="16"/>
    </w:rPr>
  </w:style>
  <w:style w:type="character" w:customStyle="1" w:styleId="BRFTTSkillsChar">
    <w:name w:val="BRF TT Skills Char"/>
    <w:basedOn w:val="NoSpacingChar"/>
    <w:link w:val="BRFTTSkills"/>
    <w:rsid w:val="002E6CF3"/>
    <w:rPr>
      <w:rFonts w:ascii="Proxima Nova Rg" w:hAnsi="Proxima Nova Rg"/>
      <w:sz w:val="20"/>
      <w:szCs w:val="16"/>
    </w:rPr>
  </w:style>
  <w:style w:type="paragraph" w:customStyle="1" w:styleId="BRFTTDirections">
    <w:name w:val="BRF TT Directions"/>
    <w:basedOn w:val="NoSpacing"/>
    <w:link w:val="BRFTTDirectionsChar"/>
    <w:qFormat/>
    <w:rsid w:val="002E6CF3"/>
    <w:rPr>
      <w:rFonts w:ascii="Proxima Nova Rg" w:hAnsi="Proxima Nova Rg"/>
    </w:rPr>
  </w:style>
  <w:style w:type="character" w:customStyle="1" w:styleId="BRFTTDirectionsChar">
    <w:name w:val="BRF TT Directions Char"/>
    <w:basedOn w:val="NoSpacingChar"/>
    <w:link w:val="BRFTTDirections"/>
    <w:rsid w:val="002E6CF3"/>
    <w:rPr>
      <w:rFonts w:ascii="Proxima Nova Rg" w:hAnsi="Proxima Nova Rg"/>
      <w:sz w:val="20"/>
    </w:rPr>
  </w:style>
  <w:style w:type="paragraph" w:customStyle="1" w:styleId="BRFTTTableHeads">
    <w:name w:val="BRF TT Table Heads"/>
    <w:basedOn w:val="Normal"/>
    <w:link w:val="BRFTTTableHeadsChar"/>
    <w:qFormat/>
    <w:rsid w:val="002E6CF3"/>
    <w:pPr>
      <w:spacing w:before="0" w:after="0" w:line="240" w:lineRule="auto"/>
      <w:jc w:val="center"/>
    </w:pPr>
  </w:style>
  <w:style w:type="character" w:customStyle="1" w:styleId="BRFTTTableHeadsChar">
    <w:name w:val="BRF TT Table Heads Char"/>
    <w:basedOn w:val="DefaultParagraphFont"/>
    <w:link w:val="BRFTTTableHeads"/>
    <w:rsid w:val="002E6CF3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w\Documents\Custom%20Office%20Templates\AceItFrontMatterTe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6B60C3BFF7046A471D8B409C3F006" ma:contentTypeVersion="0" ma:contentTypeDescription="Create a new document." ma:contentTypeScope="" ma:versionID="27e35e2709337054a63b919c33427f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911494-D199-4675-86F9-418AB20CEB2A}"/>
</file>

<file path=customXml/itemProps2.xml><?xml version="1.0" encoding="utf-8"?>
<ds:datastoreItem xmlns:ds="http://schemas.openxmlformats.org/officeDocument/2006/customXml" ds:itemID="{AB5F72AE-ABF0-46D6-BEBA-585D8C3C0587}"/>
</file>

<file path=customXml/itemProps3.xml><?xml version="1.0" encoding="utf-8"?>
<ds:datastoreItem xmlns:ds="http://schemas.openxmlformats.org/officeDocument/2006/customXml" ds:itemID="{F829439F-BC43-4C2C-A2C9-E5AAA2DF3DD1}"/>
</file>

<file path=customXml/itemProps4.xml><?xml version="1.0" encoding="utf-8"?>
<ds:datastoreItem xmlns:ds="http://schemas.openxmlformats.org/officeDocument/2006/customXml" ds:itemID="{6BF54A8F-2674-41C6-B649-6B452A980F53}"/>
</file>

<file path=docProps/app.xml><?xml version="1.0" encoding="utf-8"?>
<Properties xmlns="http://schemas.openxmlformats.org/officeDocument/2006/extended-properties" xmlns:vt="http://schemas.openxmlformats.org/officeDocument/2006/docPropsVTypes">
  <Template>AceItFrontMatterTemp</Template>
  <TotalTime>3</TotalTime>
  <Pages>7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Wentzel</dc:creator>
  <cp:keywords/>
  <dc:description/>
  <cp:lastModifiedBy>Ronda Arking</cp:lastModifiedBy>
  <cp:revision>3</cp:revision>
  <dcterms:created xsi:type="dcterms:W3CDTF">2020-03-19T12:35:00Z</dcterms:created>
  <dcterms:modified xsi:type="dcterms:W3CDTF">2020-03-19T12:37:00Z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0x0101007EA6B60C3BFF7046A471D8B409C3F006</vt:lpwstr>
  </property>
</Properties>
</file>